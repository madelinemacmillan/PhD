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8C4DC" w14:textId="77777777" w:rsidR="00AA1383" w:rsidRPr="0013511B" w:rsidRDefault="00521331" w:rsidP="0013511B">
      <w:pPr>
        <w:pStyle w:val="Heading1"/>
        <w:spacing w:after="600"/>
        <w:rPr>
          <w:color w:val="002060"/>
          <w:sz w:val="28"/>
          <w:szCs w:val="28"/>
        </w:rPr>
      </w:pPr>
      <w:r w:rsidRPr="004C4B9A">
        <w:rPr>
          <w:noProof/>
          <w:color w:val="002060"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625C935" wp14:editId="42A4A6E2">
                <wp:simplePos x="0" y="0"/>
                <wp:positionH relativeFrom="margin">
                  <wp:align>right</wp:align>
                </wp:positionH>
                <wp:positionV relativeFrom="paragraph">
                  <wp:posOffset>475615</wp:posOffset>
                </wp:positionV>
                <wp:extent cx="5920740" cy="1933575"/>
                <wp:effectExtent l="0" t="0" r="381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1933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FD1F6" w14:textId="77777777" w:rsidR="00226188" w:rsidRDefault="00226188" w:rsidP="00521331">
                            <w:pPr>
                              <w:spacing w:before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21331">
                              <w:rPr>
                                <w:sz w:val="20"/>
                                <w:szCs w:val="20"/>
                              </w:rPr>
                              <w:t xml:space="preserve">This form is for use if you are currently enrolled in a PhD Program and want to </w:t>
                            </w:r>
                            <w:r w:rsidRPr="00521331">
                              <w:rPr>
                                <w:sz w:val="20"/>
                                <w:szCs w:val="20"/>
                                <w:u w:val="single"/>
                              </w:rPr>
                              <w:t>add</w:t>
                            </w:r>
                            <w:r w:rsidR="00614FAC" w:rsidRPr="00521331">
                              <w:rPr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Pr="00521331">
                              <w:rPr>
                                <w:sz w:val="20"/>
                                <w:szCs w:val="20"/>
                              </w:rPr>
                              <w:t xml:space="preserve"> M</w:t>
                            </w:r>
                            <w:r w:rsidR="00614FAC" w:rsidRPr="00521331">
                              <w:rPr>
                                <w:sz w:val="20"/>
                                <w:szCs w:val="20"/>
                              </w:rPr>
                              <w:t>aster’s Thesis or Non-Thesis</w:t>
                            </w:r>
                            <w:r w:rsidRPr="00521331">
                              <w:rPr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="004C4B9A" w:rsidRPr="00521331">
                              <w:rPr>
                                <w:sz w:val="20"/>
                                <w:szCs w:val="20"/>
                              </w:rPr>
                              <w:t>long the Way</w:t>
                            </w:r>
                            <w:r w:rsidR="00614FAC" w:rsidRPr="00521331">
                              <w:rPr>
                                <w:sz w:val="20"/>
                                <w:szCs w:val="20"/>
                              </w:rPr>
                              <w:t xml:space="preserve"> (MS ATW)</w:t>
                            </w:r>
                            <w:r w:rsidRPr="00521331">
                              <w:rPr>
                                <w:sz w:val="20"/>
                                <w:szCs w:val="20"/>
                              </w:rPr>
                              <w:t xml:space="preserve"> in your CURRENT Program\Depart</w:t>
                            </w:r>
                            <w:r w:rsidR="00614FAC" w:rsidRPr="00521331">
                              <w:rPr>
                                <w:sz w:val="20"/>
                                <w:szCs w:val="20"/>
                              </w:rPr>
                              <w:t>ment.</w:t>
                            </w:r>
                          </w:p>
                          <w:p w14:paraId="34D6A9E7" w14:textId="77777777" w:rsidR="00521331" w:rsidRPr="00521331" w:rsidRDefault="00521331" w:rsidP="00521331">
                            <w:pPr>
                              <w:spacing w:before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A40CD19" w14:textId="77777777" w:rsidR="00521331" w:rsidRPr="00521331" w:rsidRDefault="00521331" w:rsidP="00521331">
                            <w:pPr>
                              <w:spacing w:before="0" w:line="36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21331">
                              <w:rPr>
                                <w:sz w:val="20"/>
                                <w:szCs w:val="20"/>
                              </w:rPr>
                              <w:t xml:space="preserve">Please attach the </w:t>
                            </w:r>
                            <w:r w:rsidRPr="00521331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MS Degree Audit form</w:t>
                            </w:r>
                            <w:r w:rsidRPr="00521331">
                              <w:rPr>
                                <w:sz w:val="20"/>
                                <w:szCs w:val="20"/>
                              </w:rPr>
                              <w:t xml:space="preserve"> wi</w:t>
                            </w:r>
                            <w:r w:rsidR="00A615D2">
                              <w:rPr>
                                <w:sz w:val="20"/>
                                <w:szCs w:val="20"/>
                              </w:rPr>
                              <w:t xml:space="preserve">th this form and submit to the Registrar’s Office </w:t>
                            </w:r>
                            <w:r w:rsidR="00D10E8B" w:rsidRPr="00D10E8B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ONLY</w:t>
                            </w:r>
                            <w:r w:rsidR="00D10E8B">
                              <w:rPr>
                                <w:sz w:val="20"/>
                                <w:szCs w:val="20"/>
                              </w:rPr>
                              <w:t xml:space="preserve"> if you are ready to graduate </w:t>
                            </w:r>
                            <w:r w:rsidR="00D10E8B" w:rsidRPr="00D10E8B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OR</w:t>
                            </w:r>
                            <w:r w:rsidR="00D10E8B">
                              <w:rPr>
                                <w:sz w:val="20"/>
                                <w:szCs w:val="20"/>
                              </w:rPr>
                              <w:t xml:space="preserve"> you need reduced registration </w:t>
                            </w:r>
                            <w:r w:rsidR="00374551" w:rsidRPr="00374551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r w:rsidR="00374551" w:rsidRPr="00374551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Note: if you are </w:t>
                            </w:r>
                            <w:r w:rsidR="00374551" w:rsidRPr="00374551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completing an MS-Thesis degree during the course of your PhD program</w:t>
                            </w:r>
                            <w:r w:rsidR="00374551" w:rsidRPr="00374551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, you need to submit a committee form as well </w:t>
                            </w:r>
                            <w:r w:rsidR="00374551" w:rsidRPr="00374551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confirming that you have written and successfully defended your MS Thesis according to your committee's and department's requirements).</w:t>
                            </w:r>
                          </w:p>
                          <w:p w14:paraId="13090B2E" w14:textId="77777777" w:rsidR="00521331" w:rsidRDefault="00521331" w:rsidP="00521331">
                            <w:pPr>
                              <w:spacing w:before="0" w:line="36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21331">
                              <w:rPr>
                                <w:sz w:val="20"/>
                                <w:szCs w:val="20"/>
                              </w:rPr>
                              <w:t xml:space="preserve">You will be able to </w:t>
                            </w:r>
                            <w:r w:rsidRPr="00521331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apply to graduate in Trailhead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once both forms have been processed. </w:t>
                            </w:r>
                          </w:p>
                          <w:p w14:paraId="5CFEA80B" w14:textId="77777777" w:rsidR="00521331" w:rsidRDefault="00521331" w:rsidP="00521331">
                            <w:pPr>
                              <w:spacing w:before="0" w:line="36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If applying to graduate in </w:t>
                            </w:r>
                            <w:r w:rsidRPr="00521331">
                              <w:rPr>
                                <w:b/>
                                <w:sz w:val="20"/>
                                <w:szCs w:val="20"/>
                              </w:rPr>
                              <w:t>May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, forms are due </w:t>
                            </w:r>
                            <w:r w:rsidRPr="00521331">
                              <w:rPr>
                                <w:b/>
                                <w:sz w:val="20"/>
                                <w:szCs w:val="20"/>
                              </w:rPr>
                              <w:t>November 1</w:t>
                            </w:r>
                          </w:p>
                          <w:p w14:paraId="3081A103" w14:textId="77777777" w:rsidR="00521331" w:rsidRDefault="00521331" w:rsidP="00521331">
                            <w:pPr>
                              <w:spacing w:before="0" w:line="36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If applying to graduate in </w:t>
                            </w:r>
                            <w:r w:rsidRPr="00521331">
                              <w:rPr>
                                <w:b/>
                                <w:sz w:val="20"/>
                                <w:szCs w:val="20"/>
                              </w:rPr>
                              <w:t>December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, forms are due </w:t>
                            </w:r>
                            <w:r w:rsidRPr="00521331">
                              <w:rPr>
                                <w:b/>
                                <w:sz w:val="20"/>
                                <w:szCs w:val="20"/>
                              </w:rPr>
                              <w:t>May 1</w:t>
                            </w:r>
                          </w:p>
                          <w:p w14:paraId="780AC2F5" w14:textId="77777777" w:rsidR="00521331" w:rsidRDefault="00521331" w:rsidP="0052133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FE62D29" w14:textId="77777777" w:rsidR="00521331" w:rsidRPr="00521331" w:rsidRDefault="00521331" w:rsidP="0052133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25C93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5pt;margin-top:37.45pt;width:466.2pt;height:152.2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" stroked="f">
                <v:textbox>
                  <w:txbxContent>
                    <w:p w14:paraId="386FD1F6" w14:textId="77777777" w:rsidR="00226188" w:rsidRDefault="00226188" w:rsidP="00521331">
                      <w:pPr>
                        <w:spacing w:before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521331">
                        <w:rPr>
                          <w:sz w:val="20"/>
                          <w:szCs w:val="20"/>
                        </w:rPr>
                        <w:t xml:space="preserve">This form is for use if you are currently enrolled in a PhD Program and want to </w:t>
                      </w:r>
                      <w:r w:rsidRPr="00521331">
                        <w:rPr>
                          <w:sz w:val="20"/>
                          <w:szCs w:val="20"/>
                          <w:u w:val="single"/>
                        </w:rPr>
                        <w:t>add</w:t>
                      </w:r>
                      <w:r w:rsidR="00614FAC" w:rsidRPr="00521331">
                        <w:rPr>
                          <w:sz w:val="20"/>
                          <w:szCs w:val="20"/>
                        </w:rPr>
                        <w:t xml:space="preserve"> a</w:t>
                      </w:r>
                      <w:r w:rsidRPr="00521331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521331">
                        <w:rPr>
                          <w:sz w:val="20"/>
                          <w:szCs w:val="20"/>
                        </w:rPr>
                        <w:t>M</w:t>
                      </w:r>
                      <w:r w:rsidR="00614FAC" w:rsidRPr="00521331">
                        <w:rPr>
                          <w:sz w:val="20"/>
                          <w:szCs w:val="20"/>
                        </w:rPr>
                        <w:t>aster’s</w:t>
                      </w:r>
                      <w:proofErr w:type="gramEnd"/>
                      <w:r w:rsidR="00614FAC" w:rsidRPr="00521331">
                        <w:rPr>
                          <w:sz w:val="20"/>
                          <w:szCs w:val="20"/>
                        </w:rPr>
                        <w:t xml:space="preserve"> Thesis or Non-Thesis</w:t>
                      </w:r>
                      <w:r w:rsidRPr="00521331">
                        <w:rPr>
                          <w:sz w:val="20"/>
                          <w:szCs w:val="20"/>
                        </w:rPr>
                        <w:t xml:space="preserve"> A</w:t>
                      </w:r>
                      <w:r w:rsidR="004C4B9A" w:rsidRPr="00521331">
                        <w:rPr>
                          <w:sz w:val="20"/>
                          <w:szCs w:val="20"/>
                        </w:rPr>
                        <w:t>long the Way</w:t>
                      </w:r>
                      <w:r w:rsidR="00614FAC" w:rsidRPr="00521331">
                        <w:rPr>
                          <w:sz w:val="20"/>
                          <w:szCs w:val="20"/>
                        </w:rPr>
                        <w:t xml:space="preserve"> (MS ATW)</w:t>
                      </w:r>
                      <w:r w:rsidRPr="00521331">
                        <w:rPr>
                          <w:sz w:val="20"/>
                          <w:szCs w:val="20"/>
                        </w:rPr>
                        <w:t xml:space="preserve"> in your CURRENT Program\Depart</w:t>
                      </w:r>
                      <w:r w:rsidR="00614FAC" w:rsidRPr="00521331">
                        <w:rPr>
                          <w:sz w:val="20"/>
                          <w:szCs w:val="20"/>
                        </w:rPr>
                        <w:t>ment.</w:t>
                      </w:r>
                    </w:p>
                    <w:p w14:paraId="34D6A9E7" w14:textId="77777777" w:rsidR="00521331" w:rsidRPr="00521331" w:rsidRDefault="00521331" w:rsidP="00521331">
                      <w:pPr>
                        <w:spacing w:before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2A40CD19" w14:textId="77777777" w:rsidR="00521331" w:rsidRPr="00521331" w:rsidRDefault="00521331" w:rsidP="00521331">
                      <w:pPr>
                        <w:spacing w:before="0" w:line="36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521331">
                        <w:rPr>
                          <w:sz w:val="20"/>
                          <w:szCs w:val="20"/>
                        </w:rPr>
                        <w:t xml:space="preserve">Please attach the </w:t>
                      </w:r>
                      <w:r w:rsidRPr="00521331">
                        <w:rPr>
                          <w:b/>
                          <w:sz w:val="20"/>
                          <w:szCs w:val="20"/>
                          <w:u w:val="single"/>
                        </w:rPr>
                        <w:t>MS Degree Audit form</w:t>
                      </w:r>
                      <w:r w:rsidRPr="00521331">
                        <w:rPr>
                          <w:sz w:val="20"/>
                          <w:szCs w:val="20"/>
                        </w:rPr>
                        <w:t xml:space="preserve"> wi</w:t>
                      </w:r>
                      <w:r w:rsidR="00A615D2">
                        <w:rPr>
                          <w:sz w:val="20"/>
                          <w:szCs w:val="20"/>
                        </w:rPr>
                        <w:t xml:space="preserve">th this form and submit to the Registrar’s Office </w:t>
                      </w:r>
                      <w:r w:rsidR="00D10E8B" w:rsidRPr="00D10E8B">
                        <w:rPr>
                          <w:b/>
                          <w:sz w:val="20"/>
                          <w:szCs w:val="20"/>
                          <w:u w:val="single"/>
                        </w:rPr>
                        <w:t>ONLY</w:t>
                      </w:r>
                      <w:r w:rsidR="00D10E8B">
                        <w:rPr>
                          <w:sz w:val="20"/>
                          <w:szCs w:val="20"/>
                        </w:rPr>
                        <w:t xml:space="preserve"> if you are ready to graduate </w:t>
                      </w:r>
                      <w:r w:rsidR="00D10E8B" w:rsidRPr="00D10E8B">
                        <w:rPr>
                          <w:b/>
                          <w:sz w:val="20"/>
                          <w:szCs w:val="20"/>
                          <w:u w:val="single"/>
                        </w:rPr>
                        <w:t>OR</w:t>
                      </w:r>
                      <w:r w:rsidR="00D10E8B">
                        <w:rPr>
                          <w:sz w:val="20"/>
                          <w:szCs w:val="20"/>
                        </w:rPr>
                        <w:t xml:space="preserve"> you need reduced registration </w:t>
                      </w:r>
                      <w:r w:rsidR="00374551" w:rsidRPr="00374551">
                        <w:rPr>
                          <w:sz w:val="18"/>
                          <w:szCs w:val="18"/>
                        </w:rPr>
                        <w:t>(</w:t>
                      </w:r>
                      <w:r w:rsidR="00374551" w:rsidRPr="00374551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Note: if you are </w:t>
                      </w:r>
                      <w:r w:rsidR="00374551" w:rsidRPr="00374551">
                        <w:rPr>
                          <w:rFonts w:ascii="Arial" w:hAnsi="Arial" w:cs="Arial"/>
                          <w:b/>
                          <w:bCs/>
                          <w:color w:val="000000"/>
                          <w:sz w:val="18"/>
                          <w:szCs w:val="18"/>
                        </w:rPr>
                        <w:t>completing an MS-Thesis degree during the course of your PhD program</w:t>
                      </w:r>
                      <w:r w:rsidR="00374551" w:rsidRPr="00374551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 xml:space="preserve">, you need to submit a committee form as well </w:t>
                      </w:r>
                      <w:r w:rsidR="00374551" w:rsidRPr="00374551">
                        <w:rPr>
                          <w:rFonts w:ascii="Arial" w:hAnsi="Arial" w:cs="Arial"/>
                          <w:b/>
                          <w:bCs/>
                          <w:color w:val="000000"/>
                          <w:sz w:val="18"/>
                          <w:szCs w:val="18"/>
                        </w:rPr>
                        <w:t>confirming that you have written and successfully defended your MS Thesis according to your committee's and department's requirements).</w:t>
                      </w:r>
                    </w:p>
                    <w:p w14:paraId="13090B2E" w14:textId="77777777" w:rsidR="00521331" w:rsidRDefault="00521331" w:rsidP="00521331">
                      <w:pPr>
                        <w:spacing w:before="0" w:line="36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521331">
                        <w:rPr>
                          <w:sz w:val="20"/>
                          <w:szCs w:val="20"/>
                        </w:rPr>
                        <w:t xml:space="preserve">You will be able to </w:t>
                      </w:r>
                      <w:r w:rsidRPr="00521331">
                        <w:rPr>
                          <w:b/>
                          <w:sz w:val="20"/>
                          <w:szCs w:val="20"/>
                          <w:u w:val="single"/>
                        </w:rPr>
                        <w:t>apply to graduate in Trailhead</w:t>
                      </w:r>
                      <w:r>
                        <w:rPr>
                          <w:sz w:val="20"/>
                          <w:szCs w:val="20"/>
                        </w:rPr>
                        <w:t xml:space="preserve"> once both forms have been processed. </w:t>
                      </w:r>
                    </w:p>
                    <w:p w14:paraId="5CFEA80B" w14:textId="77777777" w:rsidR="00521331" w:rsidRDefault="00521331" w:rsidP="00521331">
                      <w:pPr>
                        <w:spacing w:before="0" w:line="36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If applying to graduate in </w:t>
                      </w:r>
                      <w:r w:rsidRPr="00521331">
                        <w:rPr>
                          <w:b/>
                          <w:sz w:val="20"/>
                          <w:szCs w:val="20"/>
                        </w:rPr>
                        <w:t>May</w:t>
                      </w:r>
                      <w:r>
                        <w:rPr>
                          <w:sz w:val="20"/>
                          <w:szCs w:val="20"/>
                        </w:rPr>
                        <w:t xml:space="preserve">, forms are due </w:t>
                      </w:r>
                      <w:r w:rsidRPr="00521331">
                        <w:rPr>
                          <w:b/>
                          <w:sz w:val="20"/>
                          <w:szCs w:val="20"/>
                        </w:rPr>
                        <w:t>November 1</w:t>
                      </w:r>
                    </w:p>
                    <w:p w14:paraId="3081A103" w14:textId="77777777" w:rsidR="00521331" w:rsidRDefault="00521331" w:rsidP="00521331">
                      <w:pPr>
                        <w:spacing w:before="0" w:line="36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If applying to graduate in </w:t>
                      </w:r>
                      <w:r w:rsidRPr="00521331">
                        <w:rPr>
                          <w:b/>
                          <w:sz w:val="20"/>
                          <w:szCs w:val="20"/>
                        </w:rPr>
                        <w:t>December</w:t>
                      </w:r>
                      <w:r>
                        <w:rPr>
                          <w:sz w:val="20"/>
                          <w:szCs w:val="20"/>
                        </w:rPr>
                        <w:t xml:space="preserve">, forms are due </w:t>
                      </w:r>
                      <w:r w:rsidRPr="00521331">
                        <w:rPr>
                          <w:b/>
                          <w:sz w:val="20"/>
                          <w:szCs w:val="20"/>
                        </w:rPr>
                        <w:t>May 1</w:t>
                      </w:r>
                    </w:p>
                    <w:p w14:paraId="780AC2F5" w14:textId="77777777" w:rsidR="00521331" w:rsidRDefault="00521331" w:rsidP="0052133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4FE62D29" w14:textId="77777777" w:rsidR="00521331" w:rsidRPr="00521331" w:rsidRDefault="00521331" w:rsidP="0052133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C4B9A">
        <w:rPr>
          <w:noProof/>
          <w:sz w:val="28"/>
          <w:szCs w:val="28"/>
          <w:lang w:eastAsia="en-US"/>
        </w:rPr>
        <w:drawing>
          <wp:anchor distT="0" distB="0" distL="114300" distR="114300" simplePos="0" relativeHeight="251659264" behindDoc="0" locked="0" layoutInCell="1" allowOverlap="1" wp14:anchorId="41A30185" wp14:editId="257E27DB">
            <wp:simplePos x="0" y="0"/>
            <wp:positionH relativeFrom="column">
              <wp:posOffset>713980</wp:posOffset>
            </wp:positionH>
            <wp:positionV relativeFrom="paragraph">
              <wp:posOffset>-584811</wp:posOffset>
            </wp:positionV>
            <wp:extent cx="4442460" cy="586449"/>
            <wp:effectExtent l="0" t="0" r="0" b="4445"/>
            <wp:wrapNone/>
            <wp:docPr id="5" name="Picture 5" descr="http://inside.mines.edu/mines_only/pr-logos/_images/_eee/Mines_EEE_swirl_4CP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nside.mines.edu/mines_only/pr-logos/_images/_eee/Mines_EEE_swirl_4CP_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43"/>
                    <a:stretch/>
                  </pic:blipFill>
                  <pic:spPr bwMode="auto">
                    <a:xfrm>
                      <a:off x="0" y="0"/>
                      <a:ext cx="4442460" cy="586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129F" w:rsidRPr="004C4B9A">
        <w:rPr>
          <w:noProof/>
          <w:color w:val="002060"/>
          <w:sz w:val="28"/>
          <w:szCs w:val="28"/>
          <w:lang w:eastAsia="en-US"/>
        </w:rPr>
        <w:drawing>
          <wp:anchor distT="0" distB="0" distL="114300" distR="114300" simplePos="0" relativeHeight="251664384" behindDoc="0" locked="0" layoutInCell="1" allowOverlap="1" wp14:anchorId="73CBBC8B" wp14:editId="6A0D2557">
            <wp:simplePos x="0" y="0"/>
            <wp:positionH relativeFrom="column">
              <wp:posOffset>5189220</wp:posOffset>
            </wp:positionH>
            <wp:positionV relativeFrom="paragraph">
              <wp:posOffset>-205577</wp:posOffset>
            </wp:positionV>
            <wp:extent cx="665005" cy="678180"/>
            <wp:effectExtent l="0" t="0" r="1905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nes_triangle_4CP_R.jpg"/>
                    <pic:cNvPicPr/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005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511B">
        <w:rPr>
          <w:color w:val="002060"/>
          <w:sz w:val="28"/>
          <w:szCs w:val="28"/>
        </w:rPr>
        <w:t xml:space="preserve">Registrar’s Office - </w:t>
      </w:r>
      <w:r w:rsidR="00226188" w:rsidRPr="004C4B9A">
        <w:rPr>
          <w:color w:val="002060"/>
          <w:sz w:val="28"/>
          <w:szCs w:val="28"/>
        </w:rPr>
        <w:t>M</w:t>
      </w:r>
      <w:r w:rsidR="00A3129F">
        <w:rPr>
          <w:color w:val="002060"/>
          <w:sz w:val="28"/>
          <w:szCs w:val="28"/>
        </w:rPr>
        <w:t>aster’s</w:t>
      </w:r>
      <w:r w:rsidR="00226188" w:rsidRPr="004C4B9A">
        <w:rPr>
          <w:color w:val="002060"/>
          <w:sz w:val="28"/>
          <w:szCs w:val="28"/>
        </w:rPr>
        <w:t xml:space="preserve"> Along the Way Application</w:t>
      </w:r>
    </w:p>
    <w:tbl>
      <w:tblPr>
        <w:tblStyle w:val="TableGrid"/>
        <w:tblW w:w="9810" w:type="dxa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single" w:sz="8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  <w:gridCol w:w="2970"/>
        <w:gridCol w:w="2880"/>
      </w:tblGrid>
      <w:tr w:rsidR="00B7376F" w14:paraId="1AA682A2" w14:textId="77777777" w:rsidTr="004B43E6">
        <w:tc>
          <w:tcPr>
            <w:tcW w:w="3960" w:type="dxa"/>
            <w:tcBorders>
              <w:top w:val="nil"/>
            </w:tcBorders>
          </w:tcPr>
          <w:p w14:paraId="14C4E9E4" w14:textId="0A49965A" w:rsidR="00B7376F" w:rsidRPr="002D104D" w:rsidRDefault="00373A32" w:rsidP="00B7376F">
            <w:pPr>
              <w:spacing w:before="0" w:line="480" w:lineRule="auto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77696" behindDoc="0" locked="0" layoutInCell="1" allowOverlap="1" wp14:anchorId="0C0452A3" wp14:editId="6D0EB923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205105</wp:posOffset>
                      </wp:positionV>
                      <wp:extent cx="1315870" cy="278305"/>
                      <wp:effectExtent l="38100" t="38100" r="55880" b="45720"/>
                      <wp:wrapNone/>
                      <wp:docPr id="13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15870" cy="2783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A6E0CE7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3" o:spid="_x0000_s1026" type="#_x0000_t75" style="position:absolute;margin-left:1.85pt;margin-top:15.45pt;width:105pt;height:23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">
                      <v:imagedata r:id="rId10" o:title=""/>
                    </v:shape>
                  </w:pict>
                </mc:Fallback>
              </mc:AlternateContent>
            </w:r>
          </w:p>
        </w:tc>
        <w:tc>
          <w:tcPr>
            <w:tcW w:w="2970" w:type="dxa"/>
            <w:tcBorders>
              <w:top w:val="nil"/>
            </w:tcBorders>
          </w:tcPr>
          <w:p w14:paraId="614D8B9F" w14:textId="77777777" w:rsidR="00B7376F" w:rsidRDefault="00B7376F" w:rsidP="00B7376F">
            <w:pPr>
              <w:spacing w:before="0" w:line="480" w:lineRule="auto"/>
              <w:rPr>
                <w:sz w:val="18"/>
                <w:szCs w:val="18"/>
              </w:rPr>
            </w:pPr>
          </w:p>
          <w:p w14:paraId="76F22AA6" w14:textId="77777777" w:rsidR="00C814D3" w:rsidRPr="002D104D" w:rsidRDefault="00C814D3" w:rsidP="00B7376F">
            <w:pPr>
              <w:spacing w:before="0" w:line="480" w:lineRule="auto"/>
              <w:rPr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nil"/>
            </w:tcBorders>
          </w:tcPr>
          <w:p w14:paraId="435B24FB" w14:textId="582AA3D2" w:rsidR="00B7376F" w:rsidRPr="002D104D" w:rsidRDefault="00844F4B" w:rsidP="00B7376F">
            <w:pPr>
              <w:spacing w:before="0" w:line="480" w:lineRule="auto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916288" behindDoc="0" locked="0" layoutInCell="1" allowOverlap="1" wp14:anchorId="76DB8454" wp14:editId="7EB285CD">
                      <wp:simplePos x="0" y="0"/>
                      <wp:positionH relativeFrom="column">
                        <wp:posOffset>950902</wp:posOffset>
                      </wp:positionH>
                      <wp:positionV relativeFrom="paragraph">
                        <wp:posOffset>152480</wp:posOffset>
                      </wp:positionV>
                      <wp:extent cx="249120" cy="306360"/>
                      <wp:effectExtent l="57150" t="57150" r="55880" b="55880"/>
                      <wp:wrapNone/>
                      <wp:docPr id="53" name="Ink 5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9120" cy="306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B90B17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53" o:spid="_x0000_s1026" type="#_x0000_t75" style="position:absolute;margin-left:74.15pt;margin-top:11.3pt;width:21pt;height:25.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">
                      <v:imagedata r:id="rId12" o:title=""/>
                    </v:shape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915264" behindDoc="0" locked="0" layoutInCell="1" allowOverlap="1" wp14:anchorId="10555806" wp14:editId="15CF396A">
                      <wp:simplePos x="0" y="0"/>
                      <wp:positionH relativeFrom="column">
                        <wp:posOffset>1033700</wp:posOffset>
                      </wp:positionH>
                      <wp:positionV relativeFrom="paragraph">
                        <wp:posOffset>135890</wp:posOffset>
                      </wp:positionV>
                      <wp:extent cx="296640" cy="335160"/>
                      <wp:effectExtent l="38100" t="38100" r="46355" b="46355"/>
                      <wp:wrapNone/>
                      <wp:docPr id="52" name="Ink 5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6640" cy="33516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472EE7C" id="Ink 52" o:spid="_x0000_s1026" type="#_x0000_t75" style="position:absolute;margin-left:80.7pt;margin-top:10pt;width:24.75pt;height:27.85pt;z-index:251915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">
                      <v:imagedata r:id="rId14" o:title=""/>
                    </v:shape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911168" behindDoc="0" locked="0" layoutInCell="1" allowOverlap="1" wp14:anchorId="72EE0F99" wp14:editId="4E6D7D55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113665</wp:posOffset>
                      </wp:positionV>
                      <wp:extent cx="606365" cy="376555"/>
                      <wp:effectExtent l="38100" t="38100" r="41910" b="42545"/>
                      <wp:wrapNone/>
                      <wp:docPr id="48" name="Ink 4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06365" cy="3765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C2A42C0" id="Ink 48" o:spid="_x0000_s1026" type="#_x0000_t75" style="position:absolute;margin-left:17.65pt;margin-top:8.25pt;width:49.2pt;height:31.0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">
                      <v:imagedata r:id="rId16" o:title=""/>
                    </v:shape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904000" behindDoc="0" locked="0" layoutInCell="1" allowOverlap="1" wp14:anchorId="7EFF1B1F" wp14:editId="19AA79D1">
                      <wp:simplePos x="0" y="0"/>
                      <wp:positionH relativeFrom="column">
                        <wp:posOffset>338530</wp:posOffset>
                      </wp:positionH>
                      <wp:positionV relativeFrom="paragraph">
                        <wp:posOffset>167615</wp:posOffset>
                      </wp:positionV>
                      <wp:extent cx="360" cy="360"/>
                      <wp:effectExtent l="38100" t="19050" r="57150" b="57150"/>
                      <wp:wrapNone/>
                      <wp:docPr id="32" name="Ink 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74B631" id="Ink 32" o:spid="_x0000_s1026" type="#_x0000_t75" style="position:absolute;margin-left:25.95pt;margin-top:12.5pt;width:1.45pt;height:1.4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">
                      <v:imagedata r:id="rId18" o:title=""/>
                    </v:shape>
                  </w:pict>
                </mc:Fallback>
              </mc:AlternateContent>
            </w:r>
          </w:p>
        </w:tc>
      </w:tr>
      <w:tr w:rsidR="00B7376F" w:rsidRPr="00C814D3" w14:paraId="719D0ABB" w14:textId="77777777" w:rsidTr="004B43E6">
        <w:tc>
          <w:tcPr>
            <w:tcW w:w="3960" w:type="dxa"/>
          </w:tcPr>
          <w:p w14:paraId="00EE4557" w14:textId="16C2B5F4" w:rsidR="00B7376F" w:rsidRPr="00C814D3" w:rsidRDefault="00373A32" w:rsidP="005347DA">
            <w:pPr>
              <w:spacing w:before="0" w:line="96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713536" behindDoc="0" locked="0" layoutInCell="1" allowOverlap="1" wp14:anchorId="6BBE1956" wp14:editId="4682BC01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332740</wp:posOffset>
                      </wp:positionV>
                      <wp:extent cx="1248380" cy="248865"/>
                      <wp:effectExtent l="38100" t="38100" r="28575" b="56515"/>
                      <wp:wrapNone/>
                      <wp:docPr id="129" name="Ink 1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48380" cy="2488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65F0D26" id="Ink 129" o:spid="_x0000_s1026" type="#_x0000_t75" style="position:absolute;margin-left:90.05pt;margin-top:25.5pt;width:99.75pt;height:21.0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">
                      <v:imagedata r:id="rId34" o:title="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710464" behindDoc="0" locked="0" layoutInCell="1" allowOverlap="1" wp14:anchorId="487ED3C9" wp14:editId="2049F809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344805</wp:posOffset>
                      </wp:positionV>
                      <wp:extent cx="820470" cy="207360"/>
                      <wp:effectExtent l="38100" t="38100" r="55880" b="40640"/>
                      <wp:wrapNone/>
                      <wp:docPr id="62" name="Ink 6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20470" cy="207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7691DAB" id="Ink 62" o:spid="_x0000_s1026" type="#_x0000_t75" style="position:absolute;margin-left:14.7pt;margin-top:26.45pt;width:66pt;height:17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">
                      <v:imagedata r:id="rId36" o:title="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91008" behindDoc="0" locked="0" layoutInCell="1" allowOverlap="1" wp14:anchorId="016E9D34" wp14:editId="0B153108">
                      <wp:simplePos x="0" y="0"/>
                      <wp:positionH relativeFrom="column">
                        <wp:posOffset>-18098</wp:posOffset>
                      </wp:positionH>
                      <wp:positionV relativeFrom="paragraph">
                        <wp:posOffset>320048</wp:posOffset>
                      </wp:positionV>
                      <wp:extent cx="181440" cy="222840"/>
                      <wp:effectExtent l="38100" t="38100" r="47625" b="44450"/>
                      <wp:wrapNone/>
                      <wp:docPr id="30" name="Ink 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1440" cy="222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AA1A645" id="Ink 30" o:spid="_x0000_s1026" type="#_x0000_t75" style="position:absolute;margin-left:-2.15pt;margin-top:24.5pt;width:15.75pt;height:1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">
                      <v:imagedata r:id="rId38" o:title="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89984" behindDoc="0" locked="0" layoutInCell="1" allowOverlap="1" wp14:anchorId="424CCEEE" wp14:editId="31119E3D">
                      <wp:simplePos x="0" y="0"/>
                      <wp:positionH relativeFrom="column">
                        <wp:posOffset>-29618</wp:posOffset>
                      </wp:positionH>
                      <wp:positionV relativeFrom="paragraph">
                        <wp:posOffset>322208</wp:posOffset>
                      </wp:positionV>
                      <wp:extent cx="25200" cy="224640"/>
                      <wp:effectExtent l="38100" t="38100" r="51435" b="42545"/>
                      <wp:wrapNone/>
                      <wp:docPr id="29" name="Ink 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200" cy="224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4E815AE" id="Ink 29" o:spid="_x0000_s1026" type="#_x0000_t75" style="position:absolute;margin-left:-3.05pt;margin-top:24.65pt;width:3.4pt;height:19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">
                      <v:imagedata r:id="rId40" o:title=""/>
                    </v:shape>
                  </w:pict>
                </mc:Fallback>
              </mc:AlternateContent>
            </w:r>
            <w:r w:rsidR="00B7376F" w:rsidRPr="00C814D3">
              <w:rPr>
                <w:sz w:val="20"/>
                <w:szCs w:val="20"/>
              </w:rPr>
              <w:t>CWID</w:t>
            </w:r>
          </w:p>
        </w:tc>
        <w:tc>
          <w:tcPr>
            <w:tcW w:w="2970" w:type="dxa"/>
          </w:tcPr>
          <w:p w14:paraId="4FE6CED4" w14:textId="77777777" w:rsidR="00B7376F" w:rsidRPr="00C814D3" w:rsidRDefault="00B7376F" w:rsidP="005347DA">
            <w:pPr>
              <w:spacing w:before="0" w:line="960" w:lineRule="auto"/>
              <w:rPr>
                <w:sz w:val="20"/>
                <w:szCs w:val="20"/>
              </w:rPr>
            </w:pPr>
          </w:p>
        </w:tc>
        <w:tc>
          <w:tcPr>
            <w:tcW w:w="2880" w:type="dxa"/>
          </w:tcPr>
          <w:p w14:paraId="64998C02" w14:textId="77777777" w:rsidR="00B7376F" w:rsidRPr="00C814D3" w:rsidRDefault="00B7376F" w:rsidP="005347DA">
            <w:pPr>
              <w:spacing w:before="0" w:line="960" w:lineRule="auto"/>
              <w:rPr>
                <w:sz w:val="20"/>
                <w:szCs w:val="20"/>
              </w:rPr>
            </w:pPr>
            <w:r w:rsidRPr="00C814D3">
              <w:rPr>
                <w:sz w:val="20"/>
                <w:szCs w:val="20"/>
              </w:rPr>
              <w:t xml:space="preserve">        Term Applying for MS</w:t>
            </w:r>
          </w:p>
        </w:tc>
      </w:tr>
      <w:tr w:rsidR="00B7376F" w:rsidRPr="00C814D3" w14:paraId="00EDDB31" w14:textId="77777777" w:rsidTr="004B43E6">
        <w:tc>
          <w:tcPr>
            <w:tcW w:w="3960" w:type="dxa"/>
          </w:tcPr>
          <w:p w14:paraId="30B19841" w14:textId="19A2FA8E" w:rsidR="00B7376F" w:rsidRPr="00C814D3" w:rsidRDefault="00373A32" w:rsidP="005347DA">
            <w:pPr>
              <w:spacing w:before="0" w:line="96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742208" behindDoc="0" locked="0" layoutInCell="1" allowOverlap="1" wp14:anchorId="456EE4DF" wp14:editId="7033DF2D">
                      <wp:simplePos x="0" y="0"/>
                      <wp:positionH relativeFrom="column">
                        <wp:posOffset>1932940</wp:posOffset>
                      </wp:positionH>
                      <wp:positionV relativeFrom="paragraph">
                        <wp:posOffset>374015</wp:posOffset>
                      </wp:positionV>
                      <wp:extent cx="1129530" cy="260985"/>
                      <wp:effectExtent l="38100" t="38100" r="13970" b="43815"/>
                      <wp:wrapNone/>
                      <wp:docPr id="160" name="Ink 16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29530" cy="2609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A5C4C11" id="Ink 160" o:spid="_x0000_s1026" type="#_x0000_t75" style="position:absolute;margin-left:151.5pt;margin-top:28.75pt;width:90.4pt;height:21.9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">
                      <v:imagedata r:id="rId42" o:title="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743232" behindDoc="0" locked="0" layoutInCell="1" allowOverlap="1" wp14:anchorId="281CA131" wp14:editId="1105A4EE">
                      <wp:simplePos x="0" y="0"/>
                      <wp:positionH relativeFrom="column">
                        <wp:posOffset>459740</wp:posOffset>
                      </wp:positionH>
                      <wp:positionV relativeFrom="paragraph">
                        <wp:posOffset>372745</wp:posOffset>
                      </wp:positionV>
                      <wp:extent cx="1277290" cy="207530"/>
                      <wp:effectExtent l="57150" t="38100" r="0" b="40640"/>
                      <wp:wrapNone/>
                      <wp:docPr id="161" name="Ink 16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77290" cy="2075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6B91075" id="Ink 161" o:spid="_x0000_s1026" type="#_x0000_t75" style="position:absolute;margin-left:35.5pt;margin-top:28.65pt;width:101.95pt;height:17.8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">
                      <v:imagedata r:id="rId44" o:title="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744256" behindDoc="0" locked="0" layoutInCell="1" allowOverlap="1" wp14:anchorId="0C1200C5" wp14:editId="20950160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370840</wp:posOffset>
                      </wp:positionV>
                      <wp:extent cx="356840" cy="186160"/>
                      <wp:effectExtent l="38100" t="38100" r="43815" b="42545"/>
                      <wp:wrapNone/>
                      <wp:docPr id="162" name="Ink 16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56840" cy="186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BDB4EC0" id="Ink 162" o:spid="_x0000_s1026" type="#_x0000_t75" style="position:absolute;margin-left:-2.35pt;margin-top:28.5pt;width:29.55pt;height:16.0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">
                      <v:imagedata r:id="rId46" o:title=""/>
                    </v:shape>
                  </w:pict>
                </mc:Fallback>
              </mc:AlternateContent>
            </w:r>
            <w:r w:rsidR="00B7376F" w:rsidRPr="00C814D3">
              <w:rPr>
                <w:sz w:val="20"/>
                <w:szCs w:val="20"/>
              </w:rPr>
              <w:t>Name</w:t>
            </w:r>
          </w:p>
        </w:tc>
        <w:tc>
          <w:tcPr>
            <w:tcW w:w="2970" w:type="dxa"/>
          </w:tcPr>
          <w:p w14:paraId="282AB3E1" w14:textId="1E893A8B" w:rsidR="00B7376F" w:rsidRPr="00C814D3" w:rsidRDefault="00373A32" w:rsidP="005347DA">
            <w:pPr>
              <w:spacing w:before="0" w:line="96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750400" behindDoc="0" locked="0" layoutInCell="1" allowOverlap="1" wp14:anchorId="26B641F2" wp14:editId="5B5C4770">
                      <wp:simplePos x="0" y="0"/>
                      <wp:positionH relativeFrom="column">
                        <wp:posOffset>699135</wp:posOffset>
                      </wp:positionH>
                      <wp:positionV relativeFrom="paragraph">
                        <wp:posOffset>372110</wp:posOffset>
                      </wp:positionV>
                      <wp:extent cx="594415" cy="217080"/>
                      <wp:effectExtent l="38100" t="38100" r="0" b="50165"/>
                      <wp:wrapNone/>
                      <wp:docPr id="168" name="Ink 16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94415" cy="217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BE672E2" id="Ink 168" o:spid="_x0000_s1026" type="#_x0000_t75" style="position:absolute;margin-left:54.35pt;margin-top:28.6pt;width:48.2pt;height:18.5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">
                      <v:imagedata r:id="rId48" o:title=""/>
                    </v:shape>
                  </w:pict>
                </mc:Fallback>
              </mc:AlternateContent>
            </w:r>
          </w:p>
        </w:tc>
        <w:tc>
          <w:tcPr>
            <w:tcW w:w="2880" w:type="dxa"/>
          </w:tcPr>
          <w:p w14:paraId="09439668" w14:textId="77777777" w:rsidR="00B7376F" w:rsidRPr="00C814D3" w:rsidRDefault="00B7376F" w:rsidP="005347DA">
            <w:pPr>
              <w:spacing w:before="0" w:line="960" w:lineRule="auto"/>
              <w:rPr>
                <w:sz w:val="20"/>
                <w:szCs w:val="20"/>
              </w:rPr>
            </w:pPr>
          </w:p>
        </w:tc>
      </w:tr>
      <w:tr w:rsidR="00B7376F" w:rsidRPr="00C814D3" w14:paraId="2BB71DF3" w14:textId="77777777" w:rsidTr="004B43E6">
        <w:tc>
          <w:tcPr>
            <w:tcW w:w="3960" w:type="dxa"/>
          </w:tcPr>
          <w:p w14:paraId="3FFE9E40" w14:textId="60D10BCB" w:rsidR="00B7376F" w:rsidRPr="00C814D3" w:rsidRDefault="00373A32" w:rsidP="005347DA">
            <w:pPr>
              <w:spacing w:before="0" w:line="96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781120" behindDoc="0" locked="0" layoutInCell="1" allowOverlap="1" wp14:anchorId="2338E72B" wp14:editId="78AC231F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356235</wp:posOffset>
                      </wp:positionV>
                      <wp:extent cx="2426040" cy="243000"/>
                      <wp:effectExtent l="38100" t="38100" r="0" b="43180"/>
                      <wp:wrapNone/>
                      <wp:docPr id="202" name="Ink 20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26040" cy="24300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30074A" id="Ink 202" o:spid="_x0000_s1026" type="#_x0000_t75" style="position:absolute;margin-left:-1.35pt;margin-top:27.35pt;width:281.9pt;height:26.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">
                      <v:imagedata r:id="rId50" o:title=""/>
                    </v:shape>
                  </w:pict>
                </mc:Fallback>
              </mc:AlternateContent>
            </w:r>
            <w:r w:rsidR="00B7376F" w:rsidRPr="00C814D3">
              <w:rPr>
                <w:sz w:val="20"/>
                <w:szCs w:val="20"/>
              </w:rPr>
              <w:t>Current Address</w:t>
            </w:r>
          </w:p>
        </w:tc>
        <w:tc>
          <w:tcPr>
            <w:tcW w:w="2970" w:type="dxa"/>
          </w:tcPr>
          <w:p w14:paraId="2609C09D" w14:textId="5805B481" w:rsidR="00B7376F" w:rsidRPr="00C814D3" w:rsidRDefault="00EC4FE3" w:rsidP="005347DA">
            <w:pPr>
              <w:spacing w:before="0" w:line="96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899904" behindDoc="0" locked="0" layoutInCell="1" allowOverlap="1" wp14:anchorId="22A518D5" wp14:editId="2BFD3D5C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358140</wp:posOffset>
                      </wp:positionV>
                      <wp:extent cx="1946255" cy="386715"/>
                      <wp:effectExtent l="57150" t="57150" r="54610" b="51435"/>
                      <wp:wrapNone/>
                      <wp:docPr id="37" name="Ink 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46255" cy="3867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E0712DB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37" o:spid="_x0000_s1026" type="#_x0000_t75" style="position:absolute;margin-left:-5.4pt;margin-top:27.5pt;width:154.7pt;height:31.8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">
                      <v:imagedata r:id="rId52" o:title=""/>
                    </v:shape>
                  </w:pict>
                </mc:Fallback>
              </mc:AlternateContent>
            </w:r>
          </w:p>
        </w:tc>
        <w:tc>
          <w:tcPr>
            <w:tcW w:w="2880" w:type="dxa"/>
          </w:tcPr>
          <w:p w14:paraId="5F2F114A" w14:textId="77777777" w:rsidR="00B7376F" w:rsidRPr="00C814D3" w:rsidRDefault="00B7376F" w:rsidP="005347DA">
            <w:pPr>
              <w:spacing w:before="0" w:line="960" w:lineRule="auto"/>
              <w:rPr>
                <w:sz w:val="20"/>
                <w:szCs w:val="20"/>
              </w:rPr>
            </w:pPr>
          </w:p>
        </w:tc>
      </w:tr>
      <w:tr w:rsidR="00B7376F" w:rsidRPr="00C814D3" w14:paraId="7D4B87E9" w14:textId="77777777" w:rsidTr="004B43E6">
        <w:tc>
          <w:tcPr>
            <w:tcW w:w="3960" w:type="dxa"/>
          </w:tcPr>
          <w:p w14:paraId="2B04B37E" w14:textId="452993FD" w:rsidR="00B7376F" w:rsidRPr="00C814D3" w:rsidRDefault="00373A32" w:rsidP="005347DA">
            <w:pPr>
              <w:spacing w:before="0" w:line="960" w:lineRule="auto"/>
              <w:ind w:right="-592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817984" behindDoc="0" locked="0" layoutInCell="1" allowOverlap="1" wp14:anchorId="7F38F3AB" wp14:editId="6A565BC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317500</wp:posOffset>
                      </wp:positionV>
                      <wp:extent cx="2908440" cy="383040"/>
                      <wp:effectExtent l="57150" t="57150" r="25400" b="55245"/>
                      <wp:wrapNone/>
                      <wp:docPr id="239" name="Ink 23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08440" cy="38304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17F43F3" id="Ink 239" o:spid="_x0000_s1026" type="#_x0000_t75" style="position:absolute;margin-left:-.4pt;margin-top:24.3pt;width:230.4pt;height:31.55pt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">
                      <v:imagedata r:id="rId54" o:title=""/>
                    </v:shape>
                  </w:pict>
                </mc:Fallback>
              </mc:AlternateContent>
            </w:r>
            <w:r w:rsidR="00B7376F" w:rsidRPr="00C814D3">
              <w:rPr>
                <w:sz w:val="20"/>
                <w:szCs w:val="20"/>
              </w:rPr>
              <w:t>Current Personal E-mail Address</w:t>
            </w:r>
          </w:p>
        </w:tc>
        <w:tc>
          <w:tcPr>
            <w:tcW w:w="2970" w:type="dxa"/>
          </w:tcPr>
          <w:p w14:paraId="6E66B5CC" w14:textId="0F741A89" w:rsidR="00B7376F" w:rsidRPr="00C814D3" w:rsidRDefault="00B7376F" w:rsidP="005347DA">
            <w:pPr>
              <w:spacing w:before="0" w:line="960" w:lineRule="auto"/>
              <w:rPr>
                <w:sz w:val="20"/>
                <w:szCs w:val="20"/>
              </w:rPr>
            </w:pPr>
          </w:p>
        </w:tc>
        <w:tc>
          <w:tcPr>
            <w:tcW w:w="2880" w:type="dxa"/>
          </w:tcPr>
          <w:p w14:paraId="755948D2" w14:textId="750ECB08" w:rsidR="00B7376F" w:rsidRPr="00C814D3" w:rsidRDefault="00B7376F" w:rsidP="005347DA">
            <w:pPr>
              <w:spacing w:before="0" w:line="960" w:lineRule="auto"/>
              <w:rPr>
                <w:sz w:val="20"/>
                <w:szCs w:val="20"/>
              </w:rPr>
            </w:pPr>
          </w:p>
        </w:tc>
      </w:tr>
      <w:tr w:rsidR="00B7376F" w:rsidRPr="00C814D3" w14:paraId="6AE3D0C7" w14:textId="77777777" w:rsidTr="004B43E6">
        <w:tc>
          <w:tcPr>
            <w:tcW w:w="3960" w:type="dxa"/>
          </w:tcPr>
          <w:p w14:paraId="55A9FDF0" w14:textId="23F00B35" w:rsidR="00B7376F" w:rsidRPr="00C814D3" w:rsidRDefault="00373A32" w:rsidP="005347DA">
            <w:pPr>
              <w:spacing w:before="0" w:line="96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854848" behindDoc="0" locked="0" layoutInCell="1" allowOverlap="1" wp14:anchorId="04EA3726" wp14:editId="71A9CA39">
                      <wp:simplePos x="0" y="0"/>
                      <wp:positionH relativeFrom="column">
                        <wp:posOffset>1546225</wp:posOffset>
                      </wp:positionH>
                      <wp:positionV relativeFrom="paragraph">
                        <wp:posOffset>292100</wp:posOffset>
                      </wp:positionV>
                      <wp:extent cx="362980" cy="243205"/>
                      <wp:effectExtent l="38100" t="38100" r="56515" b="42545"/>
                      <wp:wrapNone/>
                      <wp:docPr id="276" name="Ink 27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2980" cy="2432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AB69D36" id="Ink 276" o:spid="_x0000_s1026" type="#_x0000_t75" style="position:absolute;margin-left:121.05pt;margin-top:22.3pt;width:30pt;height:20.5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">
                      <v:imagedata r:id="rId56" o:title="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855872" behindDoc="0" locked="0" layoutInCell="1" allowOverlap="1" wp14:anchorId="7F5FD410" wp14:editId="19BFDD1A">
                      <wp:simplePos x="0" y="0"/>
                      <wp:positionH relativeFrom="column">
                        <wp:posOffset>1475105</wp:posOffset>
                      </wp:positionH>
                      <wp:positionV relativeFrom="paragraph">
                        <wp:posOffset>292100</wp:posOffset>
                      </wp:positionV>
                      <wp:extent cx="434100" cy="243360"/>
                      <wp:effectExtent l="57150" t="38100" r="42545" b="42545"/>
                      <wp:wrapNone/>
                      <wp:docPr id="277" name="Ink 27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34100" cy="243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33B24D8" id="Ink 277" o:spid="_x0000_s1026" type="#_x0000_t75" style="position:absolute;margin-left:115.45pt;margin-top:22.3pt;width:35.6pt;height:20.5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">
                      <v:imagedata r:id="rId58" o:title="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841536" behindDoc="0" locked="0" layoutInCell="1" allowOverlap="1" wp14:anchorId="3693E059" wp14:editId="482CC4C3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300355</wp:posOffset>
                      </wp:positionV>
                      <wp:extent cx="1458170" cy="332230"/>
                      <wp:effectExtent l="57150" t="38100" r="46990" b="48895"/>
                      <wp:wrapNone/>
                      <wp:docPr id="262" name="Ink 26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58170" cy="3322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1ED0EBD" id="Ink 262" o:spid="_x0000_s1026" type="#_x0000_t75" style="position:absolute;margin-left:-3.5pt;margin-top:22.95pt;width:116.2pt;height:27.5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">
                      <v:imagedata r:id="rId60" o:title=""/>
                    </v:shape>
                  </w:pict>
                </mc:Fallback>
              </mc:AlternateContent>
            </w:r>
            <w:r w:rsidR="00B7376F" w:rsidRPr="00C814D3">
              <w:rPr>
                <w:sz w:val="20"/>
                <w:szCs w:val="20"/>
              </w:rPr>
              <w:t>Current PhD Program</w:t>
            </w:r>
          </w:p>
        </w:tc>
        <w:tc>
          <w:tcPr>
            <w:tcW w:w="2970" w:type="dxa"/>
          </w:tcPr>
          <w:p w14:paraId="757FC99C" w14:textId="77777777" w:rsidR="00B7376F" w:rsidRPr="00C814D3" w:rsidRDefault="00B7376F" w:rsidP="005347DA">
            <w:pPr>
              <w:spacing w:before="0" w:line="960" w:lineRule="auto"/>
              <w:rPr>
                <w:sz w:val="20"/>
                <w:szCs w:val="20"/>
              </w:rPr>
            </w:pPr>
          </w:p>
        </w:tc>
        <w:tc>
          <w:tcPr>
            <w:tcW w:w="2880" w:type="dxa"/>
          </w:tcPr>
          <w:p w14:paraId="42665551" w14:textId="6DF255BE" w:rsidR="00B7376F" w:rsidRPr="00C814D3" w:rsidRDefault="00373A32" w:rsidP="000B0BEB">
            <w:pPr>
              <w:spacing w:before="0" w:line="960" w:lineRule="auto"/>
              <w:ind w:firstLine="342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879424" behindDoc="0" locked="0" layoutInCell="1" allowOverlap="1" wp14:anchorId="04D04C25" wp14:editId="5C2974E1">
                      <wp:simplePos x="0" y="0"/>
                      <wp:positionH relativeFrom="column">
                        <wp:posOffset>727912</wp:posOffset>
                      </wp:positionH>
                      <wp:positionV relativeFrom="paragraph">
                        <wp:posOffset>-219747</wp:posOffset>
                      </wp:positionV>
                      <wp:extent cx="763920" cy="530280"/>
                      <wp:effectExtent l="38100" t="38100" r="55245" b="41275"/>
                      <wp:wrapNone/>
                      <wp:docPr id="303" name="Ink 30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63920" cy="530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8BEC511" id="Ink 303" o:spid="_x0000_s1026" type="#_x0000_t75" style="position:absolute;margin-left:56.6pt;margin-top:-18pt;width:61.55pt;height:43.1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">
                      <v:imagedata r:id="rId62" o:title=""/>
                    </v:shape>
                  </w:pict>
                </mc:Fallback>
              </mc:AlternateContent>
            </w:r>
            <w:r w:rsidR="000B0BEB">
              <w:rPr>
                <w:sz w:val="20"/>
                <w:szCs w:val="20"/>
              </w:rPr>
              <w:t>Thesis or Non-Thesis MS</w:t>
            </w:r>
          </w:p>
        </w:tc>
      </w:tr>
      <w:tr w:rsidR="00B7376F" w:rsidRPr="00C814D3" w14:paraId="10BF8594" w14:textId="77777777" w:rsidTr="004B43E6">
        <w:tc>
          <w:tcPr>
            <w:tcW w:w="3960" w:type="dxa"/>
          </w:tcPr>
          <w:p w14:paraId="40CD3FA7" w14:textId="1C236770" w:rsidR="00B7376F" w:rsidRPr="00C814D3" w:rsidRDefault="00373A32" w:rsidP="005347DA">
            <w:pPr>
              <w:spacing w:before="0" w:line="96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859968" behindDoc="0" locked="0" layoutInCell="1" allowOverlap="1" wp14:anchorId="2920895E" wp14:editId="0543136E">
                      <wp:simplePos x="0" y="0"/>
                      <wp:positionH relativeFrom="column">
                        <wp:posOffset>1813560</wp:posOffset>
                      </wp:positionH>
                      <wp:positionV relativeFrom="paragraph">
                        <wp:posOffset>357505</wp:posOffset>
                      </wp:positionV>
                      <wp:extent cx="734905" cy="187810"/>
                      <wp:effectExtent l="57150" t="38100" r="46355" b="41275"/>
                      <wp:wrapNone/>
                      <wp:docPr id="282" name="Ink 28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34905" cy="1878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4C5B719" id="Ink 282" o:spid="_x0000_s1026" type="#_x0000_t75" style="position:absolute;margin-left:142.1pt;margin-top:27.45pt;width:59.25pt;height:16.2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">
                      <v:imagedata r:id="rId64" o:title="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853824" behindDoc="0" locked="0" layoutInCell="1" allowOverlap="1" wp14:anchorId="6C0F267B" wp14:editId="3D048687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290195</wp:posOffset>
                      </wp:positionV>
                      <wp:extent cx="1870820" cy="252410"/>
                      <wp:effectExtent l="57150" t="38100" r="34290" b="52705"/>
                      <wp:wrapNone/>
                      <wp:docPr id="275" name="Ink 27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70820" cy="2524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3665A06" id="Ink 275" o:spid="_x0000_s1026" type="#_x0000_t75" style="position:absolute;margin-left:-5.65pt;margin-top:22.15pt;width:148.7pt;height:21.2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">
                      <v:imagedata r:id="rId66" o:title=""/>
                    </v:shape>
                  </w:pict>
                </mc:Fallback>
              </mc:AlternateContent>
            </w:r>
            <w:r w:rsidR="004B43E6" w:rsidRPr="00C814D3">
              <w:rPr>
                <w:sz w:val="20"/>
                <w:szCs w:val="20"/>
              </w:rPr>
              <w:t>MS Advisor Printed Name</w:t>
            </w:r>
          </w:p>
        </w:tc>
        <w:tc>
          <w:tcPr>
            <w:tcW w:w="2970" w:type="dxa"/>
          </w:tcPr>
          <w:p w14:paraId="1D0FD019" w14:textId="77777777" w:rsidR="00B7376F" w:rsidRPr="00C814D3" w:rsidRDefault="004B43E6" w:rsidP="005347DA">
            <w:pPr>
              <w:spacing w:before="0" w:line="960" w:lineRule="auto"/>
              <w:rPr>
                <w:sz w:val="20"/>
                <w:szCs w:val="20"/>
              </w:rPr>
            </w:pPr>
            <w:r w:rsidRPr="00C814D3">
              <w:rPr>
                <w:sz w:val="20"/>
                <w:szCs w:val="20"/>
              </w:rPr>
              <w:t>Advisor Signature</w:t>
            </w:r>
          </w:p>
        </w:tc>
        <w:tc>
          <w:tcPr>
            <w:tcW w:w="2880" w:type="dxa"/>
          </w:tcPr>
          <w:p w14:paraId="02AF0E2D" w14:textId="77777777" w:rsidR="00B7376F" w:rsidRPr="00C814D3" w:rsidRDefault="004B43E6" w:rsidP="005347DA">
            <w:pPr>
              <w:spacing w:before="0" w:line="960" w:lineRule="auto"/>
              <w:ind w:firstLine="522"/>
              <w:rPr>
                <w:sz w:val="20"/>
                <w:szCs w:val="20"/>
              </w:rPr>
            </w:pPr>
            <w:r w:rsidRPr="00C814D3">
              <w:rPr>
                <w:sz w:val="20"/>
                <w:szCs w:val="20"/>
              </w:rPr>
              <w:t>Date</w:t>
            </w:r>
          </w:p>
        </w:tc>
      </w:tr>
      <w:tr w:rsidR="00B7376F" w:rsidRPr="00C814D3" w14:paraId="7FCFD665" w14:textId="77777777" w:rsidTr="004B43E6">
        <w:tc>
          <w:tcPr>
            <w:tcW w:w="3960" w:type="dxa"/>
          </w:tcPr>
          <w:p w14:paraId="1E743F35" w14:textId="7654D838" w:rsidR="00B7376F" w:rsidRPr="00C814D3" w:rsidRDefault="00373A32" w:rsidP="005347DA">
            <w:pPr>
              <w:spacing w:before="0" w:line="96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867136" behindDoc="0" locked="0" layoutInCell="1" allowOverlap="1" wp14:anchorId="7E040000" wp14:editId="3CBB1852">
                      <wp:simplePos x="0" y="0"/>
                      <wp:positionH relativeFrom="column">
                        <wp:posOffset>1396365</wp:posOffset>
                      </wp:positionH>
                      <wp:positionV relativeFrom="paragraph">
                        <wp:posOffset>334645</wp:posOffset>
                      </wp:positionV>
                      <wp:extent cx="1090930" cy="256540"/>
                      <wp:effectExtent l="38100" t="38100" r="52070" b="48260"/>
                      <wp:wrapNone/>
                      <wp:docPr id="289" name="Ink 28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90930" cy="2565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A84BD10" id="Ink 289" o:spid="_x0000_s1026" type="#_x0000_t75" style="position:absolute;margin-left:109.25pt;margin-top:25.65pt;width:87.3pt;height:21.6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">
                      <v:imagedata r:id="rId68" o:title="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868160" behindDoc="0" locked="0" layoutInCell="1" allowOverlap="1" wp14:anchorId="73A2D20A" wp14:editId="70A0D2EF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321310</wp:posOffset>
                      </wp:positionV>
                      <wp:extent cx="2538050" cy="414655"/>
                      <wp:effectExtent l="38100" t="38100" r="0" b="42545"/>
                      <wp:wrapNone/>
                      <wp:docPr id="290" name="Ink 29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38050" cy="4146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C2584DC" id="Ink 290" o:spid="_x0000_s1026" type="#_x0000_t75" style="position:absolute;margin-left:-4.65pt;margin-top:24.6pt;width:201.3pt;height:34.0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">
                      <v:imagedata r:id="rId70" o:title=""/>
                    </v:shape>
                  </w:pict>
                </mc:Fallback>
              </mc:AlternateContent>
            </w:r>
            <w:r w:rsidR="004B43E6" w:rsidRPr="00C814D3">
              <w:rPr>
                <w:sz w:val="20"/>
                <w:szCs w:val="20"/>
              </w:rPr>
              <w:t>Department Head Printed Name</w:t>
            </w:r>
          </w:p>
        </w:tc>
        <w:tc>
          <w:tcPr>
            <w:tcW w:w="2970" w:type="dxa"/>
          </w:tcPr>
          <w:p w14:paraId="6CA9A6D3" w14:textId="77777777" w:rsidR="00B7376F" w:rsidRPr="00C814D3" w:rsidRDefault="004B43E6" w:rsidP="005347DA">
            <w:pPr>
              <w:spacing w:before="0" w:line="960" w:lineRule="auto"/>
              <w:rPr>
                <w:sz w:val="20"/>
                <w:szCs w:val="20"/>
              </w:rPr>
            </w:pPr>
            <w:r w:rsidRPr="00C814D3">
              <w:rPr>
                <w:sz w:val="20"/>
                <w:szCs w:val="20"/>
              </w:rPr>
              <w:t>Department Head Signature</w:t>
            </w:r>
          </w:p>
        </w:tc>
        <w:tc>
          <w:tcPr>
            <w:tcW w:w="2880" w:type="dxa"/>
          </w:tcPr>
          <w:p w14:paraId="4371CCEF" w14:textId="1F51C70B" w:rsidR="00B7376F" w:rsidRPr="00C814D3" w:rsidRDefault="00373A32" w:rsidP="005347DA">
            <w:pPr>
              <w:spacing w:before="0" w:line="960" w:lineRule="auto"/>
              <w:ind w:firstLine="522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878400" behindDoc="0" locked="0" layoutInCell="1" allowOverlap="1" wp14:anchorId="4528B2C5" wp14:editId="0E0F1E6C">
                      <wp:simplePos x="0" y="0"/>
                      <wp:positionH relativeFrom="column">
                        <wp:posOffset>459740</wp:posOffset>
                      </wp:positionH>
                      <wp:positionV relativeFrom="paragraph">
                        <wp:posOffset>343535</wp:posOffset>
                      </wp:positionV>
                      <wp:extent cx="604300" cy="267970"/>
                      <wp:effectExtent l="38100" t="57150" r="5715" b="55880"/>
                      <wp:wrapNone/>
                      <wp:docPr id="301" name="Ink 30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04300" cy="2679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28AC078" id="Ink 301" o:spid="_x0000_s1026" type="#_x0000_t75" style="position:absolute;margin-left:35.5pt;margin-top:26.35pt;width:49pt;height:22.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">
                      <v:imagedata r:id="rId72" o:title="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872256" behindDoc="0" locked="0" layoutInCell="1" allowOverlap="1" wp14:anchorId="17E7E202" wp14:editId="70DAD02A">
                      <wp:simplePos x="0" y="0"/>
                      <wp:positionH relativeFrom="column">
                        <wp:posOffset>130810</wp:posOffset>
                      </wp:positionH>
                      <wp:positionV relativeFrom="paragraph">
                        <wp:posOffset>347980</wp:posOffset>
                      </wp:positionV>
                      <wp:extent cx="320055" cy="258120"/>
                      <wp:effectExtent l="38100" t="38100" r="3810" b="46990"/>
                      <wp:wrapNone/>
                      <wp:docPr id="295" name="Ink 29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20055" cy="258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10BE165" id="Ink 295" o:spid="_x0000_s1026" type="#_x0000_t75" style="position:absolute;margin-left:9.6pt;margin-top:26.7pt;width:26.6pt;height:21.7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">
                      <v:imagedata r:id="rId74" o:title=""/>
                    </v:shape>
                  </w:pict>
                </mc:Fallback>
              </mc:AlternateContent>
            </w:r>
            <w:r w:rsidR="004B43E6" w:rsidRPr="00C814D3">
              <w:rPr>
                <w:sz w:val="20"/>
                <w:szCs w:val="20"/>
              </w:rPr>
              <w:t>Date</w:t>
            </w:r>
          </w:p>
        </w:tc>
      </w:tr>
      <w:tr w:rsidR="00B7376F" w:rsidRPr="00C814D3" w14:paraId="1C1490FA" w14:textId="77777777" w:rsidTr="004B43E6">
        <w:tc>
          <w:tcPr>
            <w:tcW w:w="3960" w:type="dxa"/>
          </w:tcPr>
          <w:p w14:paraId="6360DE45" w14:textId="77777777" w:rsidR="00B7376F" w:rsidRPr="00C814D3" w:rsidRDefault="004B43E6" w:rsidP="004B43E6">
            <w:pPr>
              <w:spacing w:before="0" w:line="840" w:lineRule="auto"/>
              <w:rPr>
                <w:sz w:val="20"/>
                <w:szCs w:val="20"/>
              </w:rPr>
            </w:pPr>
            <w:r w:rsidRPr="00C814D3">
              <w:rPr>
                <w:sz w:val="20"/>
                <w:szCs w:val="20"/>
              </w:rPr>
              <w:t>Student Signature</w:t>
            </w:r>
          </w:p>
        </w:tc>
        <w:tc>
          <w:tcPr>
            <w:tcW w:w="2970" w:type="dxa"/>
          </w:tcPr>
          <w:p w14:paraId="163BE764" w14:textId="77777777" w:rsidR="00B7376F" w:rsidRPr="00C814D3" w:rsidRDefault="00B7376F" w:rsidP="004B43E6">
            <w:pPr>
              <w:spacing w:before="0" w:line="840" w:lineRule="auto"/>
              <w:rPr>
                <w:sz w:val="20"/>
                <w:szCs w:val="20"/>
              </w:rPr>
            </w:pPr>
          </w:p>
        </w:tc>
        <w:tc>
          <w:tcPr>
            <w:tcW w:w="2880" w:type="dxa"/>
          </w:tcPr>
          <w:p w14:paraId="1328B781" w14:textId="77777777" w:rsidR="00B7376F" w:rsidRPr="00C814D3" w:rsidRDefault="00C814D3" w:rsidP="004B43E6">
            <w:pPr>
              <w:spacing w:before="0" w:line="840" w:lineRule="auto"/>
              <w:ind w:firstLine="522"/>
              <w:rPr>
                <w:sz w:val="20"/>
                <w:szCs w:val="20"/>
              </w:rPr>
            </w:pPr>
            <w:r w:rsidRPr="00C814D3">
              <w:rPr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155E7CC2" wp14:editId="64E4E582">
                      <wp:simplePos x="0" y="0"/>
                      <wp:positionH relativeFrom="column">
                        <wp:posOffset>-4529671</wp:posOffset>
                      </wp:positionH>
                      <wp:positionV relativeFrom="paragraph">
                        <wp:posOffset>481367</wp:posOffset>
                      </wp:positionV>
                      <wp:extent cx="6278296" cy="503139"/>
                      <wp:effectExtent l="0" t="0" r="27305" b="1143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78296" cy="50313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98DA44" w14:textId="77777777" w:rsidR="004B43E6" w:rsidRDefault="004B43E6" w:rsidP="004B43E6">
                                  <w:pPr>
                                    <w:jc w:val="center"/>
                                  </w:pPr>
                                  <w:r>
                                    <w:t xml:space="preserve">Please return this form to </w:t>
                                  </w:r>
                                  <w:r w:rsidR="0013511B">
                                    <w:t>the Registrar’s Office in the Student Center</w:t>
                                  </w:r>
                                </w:p>
                                <w:p w14:paraId="02FA1895" w14:textId="77777777" w:rsidR="0013511B" w:rsidRDefault="0013511B" w:rsidP="0013511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5E7CC2" id="_x0000_s1027" type="#_x0000_t202" style="position:absolute;left:0;text-align:left;margin-left:-356.65pt;margin-top:37.9pt;width:494.35pt;height:3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">
                      <v:textbox>
                        <w:txbxContent>
                          <w:p w14:paraId="0098DA44" w14:textId="77777777" w:rsidR="004B43E6" w:rsidRDefault="004B43E6" w:rsidP="004B43E6">
                            <w:pPr>
                              <w:jc w:val="center"/>
                            </w:pPr>
                            <w:r>
                              <w:t xml:space="preserve">Please return this form to </w:t>
                            </w:r>
                            <w:r w:rsidR="0013511B">
                              <w:t>the Registrar’s Office in the Student Center</w:t>
                            </w:r>
                          </w:p>
                          <w:p w14:paraId="02FA1895" w14:textId="77777777" w:rsidR="0013511B" w:rsidRDefault="0013511B" w:rsidP="0013511B"/>
                        </w:txbxContent>
                      </v:textbox>
                    </v:shape>
                  </w:pict>
                </mc:Fallback>
              </mc:AlternateContent>
            </w:r>
            <w:r w:rsidR="004B43E6" w:rsidRPr="00C814D3">
              <w:rPr>
                <w:sz w:val="20"/>
                <w:szCs w:val="20"/>
              </w:rPr>
              <w:t>Date</w:t>
            </w:r>
          </w:p>
        </w:tc>
      </w:tr>
    </w:tbl>
    <w:p w14:paraId="5C0A9ABD" w14:textId="5B453250" w:rsidR="00B7376F" w:rsidRPr="00C814D3" w:rsidRDefault="00B7376F" w:rsidP="00B7376F">
      <w:pPr>
        <w:spacing w:before="0" w:line="480" w:lineRule="auto"/>
        <w:rPr>
          <w:sz w:val="20"/>
          <w:szCs w:val="20"/>
        </w:rPr>
      </w:pPr>
    </w:p>
    <w:p w14:paraId="1DDF2F49" w14:textId="77777777" w:rsidR="00B7376F" w:rsidRPr="00C814D3" w:rsidRDefault="00B7376F" w:rsidP="00B7376F">
      <w:pPr>
        <w:spacing w:before="0" w:line="480" w:lineRule="auto"/>
        <w:rPr>
          <w:sz w:val="20"/>
          <w:szCs w:val="20"/>
        </w:rPr>
      </w:pPr>
    </w:p>
    <w:sectPr w:rsidR="00B7376F" w:rsidRPr="00C814D3" w:rsidSect="00B7376F">
      <w:footerReference w:type="default" r:id="rId75"/>
      <w:footerReference w:type="first" r:id="rId76"/>
      <w:pgSz w:w="12240" w:h="15840"/>
      <w:pgMar w:top="1440" w:right="1440" w:bottom="1440" w:left="1440" w:header="720" w:footer="720" w:gutter="0"/>
      <w:pgBorders w:offsetFrom="page">
        <w:bottom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39264" w14:textId="77777777" w:rsidR="008D28F5" w:rsidRDefault="008D28F5">
      <w:pPr>
        <w:spacing w:line="240" w:lineRule="auto"/>
      </w:pPr>
      <w:r>
        <w:separator/>
      </w:r>
    </w:p>
  </w:endnote>
  <w:endnote w:type="continuationSeparator" w:id="0">
    <w:p w14:paraId="632CD3DC" w14:textId="77777777" w:rsidR="008D28F5" w:rsidRDefault="008D28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810C5" w14:textId="77777777" w:rsidR="00AA1383" w:rsidRDefault="00C005F0">
    <w:pPr>
      <w:pStyle w:val="Footer"/>
      <w:jc w:val="cen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13511B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C7FA1" w14:textId="77777777" w:rsidR="004B43E6" w:rsidRDefault="004B43E6">
    <w:pPr>
      <w:pStyle w:val="Foot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6C107A0" wp14:editId="764E646E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90C62C" w14:textId="77777777" w:rsidR="0013511B" w:rsidRPr="0013511B" w:rsidRDefault="0013511B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Revised 1/30</w:t>
                            </w:r>
                            <w:r w:rsidR="00D10E8B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6C107A0" id="Group 155" o:spid="_x0000_s1028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">
              <v:rect id="Rectangle 156" o:spid="_x0000_s1029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30" type="#_x0000_t202" style="position:absolute;left:2286;width:53530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2190C62C" w14:textId="77777777" w:rsidR="0013511B" w:rsidRPr="0013511B" w:rsidRDefault="0013511B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Revised 1/30</w:t>
                      </w:r>
                      <w:r w:rsidR="00D10E8B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/2020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C1F6B" w14:textId="77777777" w:rsidR="008D28F5" w:rsidRDefault="008D28F5">
      <w:pPr>
        <w:spacing w:line="240" w:lineRule="auto"/>
      </w:pPr>
      <w:r>
        <w:separator/>
      </w:r>
    </w:p>
  </w:footnote>
  <w:footnote w:type="continuationSeparator" w:id="0">
    <w:p w14:paraId="5D58AF3D" w14:textId="77777777" w:rsidR="008D28F5" w:rsidRDefault="008D28F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188"/>
    <w:rsid w:val="000013BD"/>
    <w:rsid w:val="00067E30"/>
    <w:rsid w:val="0007591F"/>
    <w:rsid w:val="000B0BEB"/>
    <w:rsid w:val="001156CE"/>
    <w:rsid w:val="0013511B"/>
    <w:rsid w:val="00194327"/>
    <w:rsid w:val="00226188"/>
    <w:rsid w:val="00233678"/>
    <w:rsid w:val="002D104D"/>
    <w:rsid w:val="00373A32"/>
    <w:rsid w:val="00374551"/>
    <w:rsid w:val="004B43E6"/>
    <w:rsid w:val="004C4B9A"/>
    <w:rsid w:val="004F591E"/>
    <w:rsid w:val="004F64A0"/>
    <w:rsid w:val="00521331"/>
    <w:rsid w:val="005347DA"/>
    <w:rsid w:val="00614FAC"/>
    <w:rsid w:val="00622E68"/>
    <w:rsid w:val="006365F0"/>
    <w:rsid w:val="00760FF9"/>
    <w:rsid w:val="007B0123"/>
    <w:rsid w:val="0081732E"/>
    <w:rsid w:val="00817A5E"/>
    <w:rsid w:val="0084051F"/>
    <w:rsid w:val="00844F4B"/>
    <w:rsid w:val="0087362A"/>
    <w:rsid w:val="008D28F5"/>
    <w:rsid w:val="00985160"/>
    <w:rsid w:val="0099694F"/>
    <w:rsid w:val="009F5525"/>
    <w:rsid w:val="00A3129F"/>
    <w:rsid w:val="00A615D2"/>
    <w:rsid w:val="00AA1383"/>
    <w:rsid w:val="00B7376F"/>
    <w:rsid w:val="00C005F0"/>
    <w:rsid w:val="00C47AD4"/>
    <w:rsid w:val="00C814D3"/>
    <w:rsid w:val="00D10E8B"/>
    <w:rsid w:val="00DF06FA"/>
    <w:rsid w:val="00EC4FE3"/>
    <w:rsid w:val="00F021BD"/>
    <w:rsid w:val="00FD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01124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200" w:after="0"/>
    </w:p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pBdr>
        <w:top w:val="single" w:sz="8" w:space="1" w:color="1F4E79" w:themeColor="accent1" w:themeShade="80"/>
        <w:bottom w:val="single" w:sz="8" w:space="1" w:color="1F4E79" w:themeColor="accent1" w:themeShade="80"/>
      </w:pBdr>
      <w:shd w:val="clear" w:color="auto" w:fill="DEEAF6" w:themeFill="accent1" w:themeFillTint="33"/>
      <w:spacing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2E74B5" w:themeColor="accent1" w:themeShade="BF"/>
      <w:sz w:val="32"/>
      <w:szCs w:val="32"/>
      <w:shd w:val="clear" w:color="auto" w:fill="DEEAF6" w:themeFill="accent1" w:themeFillTint="33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ontactinfo">
    <w:name w:val="Contact info"/>
    <w:basedOn w:val="Normal"/>
    <w:uiPriority w:val="1"/>
    <w:qFormat/>
    <w:pPr>
      <w:spacing w:before="0" w:after="240" w:line="240" w:lineRule="auto"/>
    </w:pPr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Header">
    <w:name w:val="header"/>
    <w:basedOn w:val="Normal"/>
    <w:link w:val="HeaderChar"/>
    <w:uiPriority w:val="99"/>
    <w:unhideWhenUsed/>
    <w:rsid w:val="004B43E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3E6"/>
  </w:style>
  <w:style w:type="paragraph" w:styleId="BalloonText">
    <w:name w:val="Balloon Text"/>
    <w:basedOn w:val="Normal"/>
    <w:link w:val="BalloonTextChar"/>
    <w:uiPriority w:val="99"/>
    <w:semiHidden/>
    <w:unhideWhenUsed/>
    <w:rsid w:val="002D104D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0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image" Target="media/image7.png"/><Relationship Id="rId39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customXml" Target="ink/ink13.xml"/><Relationship Id="rId50" Type="http://schemas.openxmlformats.org/officeDocument/2006/relationships/image" Target="media/image23.png"/><Relationship Id="rId55" Type="http://schemas.openxmlformats.org/officeDocument/2006/relationships/customXml" Target="ink/ink17.xml"/><Relationship Id="rId63" Type="http://schemas.openxmlformats.org/officeDocument/2006/relationships/customXml" Target="ink/ink21.xml"/><Relationship Id="rId68" Type="http://schemas.openxmlformats.org/officeDocument/2006/relationships/image" Target="media/image31.png"/><Relationship Id="rId76" Type="http://schemas.openxmlformats.org/officeDocument/2006/relationships/footer" Target="footer2.xml"/><Relationship Id="rId7" Type="http://schemas.openxmlformats.org/officeDocument/2006/relationships/image" Target="media/image1.jpeg"/><Relationship Id="rId71" Type="http://schemas.openxmlformats.org/officeDocument/2006/relationships/customXml" Target="ink/ink25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1" Type="http://schemas.openxmlformats.org/officeDocument/2006/relationships/customXml" Target="ink/ink2.xml"/><Relationship Id="rId37" Type="http://schemas.openxmlformats.org/officeDocument/2006/relationships/customXml" Target="ink/ink8.xml"/><Relationship Id="rId40" Type="http://schemas.openxmlformats.org/officeDocument/2006/relationships/image" Target="media/image18.png"/><Relationship Id="rId45" Type="http://schemas.openxmlformats.org/officeDocument/2006/relationships/customXml" Target="ink/ink12.xml"/><Relationship Id="rId53" Type="http://schemas.openxmlformats.org/officeDocument/2006/relationships/customXml" Target="ink/ink16.xml"/><Relationship Id="rId58" Type="http://schemas.openxmlformats.org/officeDocument/2006/relationships/image" Target="media/image26.png"/><Relationship Id="rId66" Type="http://schemas.openxmlformats.org/officeDocument/2006/relationships/image" Target="media/image30.png"/><Relationship Id="rId74" Type="http://schemas.openxmlformats.org/officeDocument/2006/relationships/image" Target="media/image34.png"/><Relationship Id="rId5" Type="http://schemas.openxmlformats.org/officeDocument/2006/relationships/footnotes" Target="footnotes.xml"/><Relationship Id="rId61" Type="http://schemas.openxmlformats.org/officeDocument/2006/relationships/customXml" Target="ink/ink20.xml"/><Relationship Id="rId19" Type="http://schemas.openxmlformats.org/officeDocument/2006/relationships/customXml" Target="ink/ink6.xml"/><Relationship Id="rId14" Type="http://schemas.openxmlformats.org/officeDocument/2006/relationships/image" Target="media/image5.png"/><Relationship Id="rId35" Type="http://schemas.openxmlformats.org/officeDocument/2006/relationships/customXml" Target="ink/ink7.xml"/><Relationship Id="rId43" Type="http://schemas.openxmlformats.org/officeDocument/2006/relationships/customXml" Target="ink/ink11.xml"/><Relationship Id="rId48" Type="http://schemas.openxmlformats.org/officeDocument/2006/relationships/image" Target="media/image22.png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69" Type="http://schemas.openxmlformats.org/officeDocument/2006/relationships/customXml" Target="ink/ink24.xml"/><Relationship Id="rId77" Type="http://schemas.openxmlformats.org/officeDocument/2006/relationships/fontTable" Target="fontTable.xml"/><Relationship Id="rId8" Type="http://schemas.openxmlformats.org/officeDocument/2006/relationships/image" Target="media/image2.jpg"/><Relationship Id="rId51" Type="http://schemas.openxmlformats.org/officeDocument/2006/relationships/customXml" Target="ink/ink15.xml"/><Relationship Id="rId72" Type="http://schemas.openxmlformats.org/officeDocument/2006/relationships/image" Target="media/image33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19.xml"/><Relationship Id="rId67" Type="http://schemas.openxmlformats.org/officeDocument/2006/relationships/customXml" Target="ink/ink23.xml"/><Relationship Id="rId41" Type="http://schemas.openxmlformats.org/officeDocument/2006/relationships/customXml" Target="ink/ink10.xml"/><Relationship Id="rId54" Type="http://schemas.openxmlformats.org/officeDocument/2006/relationships/image" Target="media/image240.png"/><Relationship Id="rId62" Type="http://schemas.openxmlformats.org/officeDocument/2006/relationships/image" Target="media/image28.png"/><Relationship Id="rId70" Type="http://schemas.openxmlformats.org/officeDocument/2006/relationships/image" Target="media/image32.png"/><Relationship Id="rId75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customXml" Target="ink/ink4.xml"/><Relationship Id="rId36" Type="http://schemas.openxmlformats.org/officeDocument/2006/relationships/image" Target="media/image16.png"/><Relationship Id="rId49" Type="http://schemas.openxmlformats.org/officeDocument/2006/relationships/customXml" Target="ink/ink14.xml"/><Relationship Id="rId57" Type="http://schemas.openxmlformats.org/officeDocument/2006/relationships/customXml" Target="ink/ink18.xml"/><Relationship Id="rId10" Type="http://schemas.openxmlformats.org/officeDocument/2006/relationships/image" Target="media/image3.png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7.png"/><Relationship Id="rId65" Type="http://schemas.openxmlformats.org/officeDocument/2006/relationships/customXml" Target="ink/ink22.xml"/><Relationship Id="rId73" Type="http://schemas.openxmlformats.org/officeDocument/2006/relationships/customXml" Target="ink/ink26.xml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otson\AppData\Roaming\Microsoft\Templates\Photographer's%20image%20use%20release%20form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2-02T04:16:38.5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130 1 12928 0 0,'0'0'297'0'0,"0"0"39"0"0,0 0 16 0 0,0 0-41 0 0,3 5-191 0 0,-1-2 1 0 0,0-1 270 0 0,-1 1-1 0 0,0-1 1 0 0,0 1 0 0 0,-1 0-1 0 0,1-1 1 0 0,0 1 0 0 0,-1 0-1 0 0,0 0 1 0 0,0 0 0 0 0,0-1 0 0 0,0 1-1 0 0,0 3 1 0 0,0-1 20 0 0,-1 5 29 0 0,-1 0-1 0 0,0 0 1 0 0,0 0-1 0 0,-1 0 1 0 0,-4 10-1 0 0,-1 3 3 0 0,-49 210 35 0 0,39-159 383 0 0,-2 15 320 0 0,14-60-1163 0 0,3-14-17 0 0,0 0 0 0 0,0 24-1 0 0,-3 46-400 0 0,6-84-74 0 0,0-1-33 0 0,2 4-501 0 0,-1-3-7256 0 0,-1-1 1828 0 0</inkml:trace>
  <inkml:trace contextRef="#ctx0" brushRef="#br0" timeOffset="624.38">384 102 12416 0 0,'0'0'365'0'0,"0"0"-4"0"0,0 0-91 0 0,0 0 464 0 0,0 0 236 0 0,0 0 43 0 0,0 0-60 0 0,0 11 772 0 0,-1-2-1217 0 0,0-1-1 0 0,-1 0 0 0 0,1 0 0 0 0,-1 1 0 0 0,-7 14 0 0 0,5-13-235 0 0,1 1 0 0 0,-4 15 0 0 0,-20 93 499 0 0,4-23-681 0 0,21-83-90 0 0,0 0 0 0 0,0 0 0 0 0,1 14 0 0 0,1-24 0 0 0,0 1 0 0 0,0 0 0 0 0,1 0 0 0 0,0 0 0 0 0,0 0 0 0 0,0-1 0 0 0,0 1 0 0 0,0 0 0 0 0,1-1 0 0 0,-1 1 0 0 0,1-1 0 0 0,0 1 0 0 0,0-1 0 0 0,4 5 0 0 0,-3-6 0 0 0,0 0 0 0 0,-1 0 0 0 0,1 0 0 0 0,0 0 0 0 0,0 0 0 0 0,0-1 0 0 0,0 1 0 0 0,1-1 0 0 0,-1 0 0 0 0,0 0 0 0 0,1 0 0 0 0,-1 0 0 0 0,1-1 0 0 0,-1 1 0 0 0,0-1 0 0 0,1 0 0 0 0,-1 0 0 0 0,1 0 0 0 0,-1-1 0 0 0,1 1 0 0 0,-1-1 0 0 0,5-1 0 0 0,4-1 0 0 0,0-1 0 0 0,-1 0 0 0 0,1-1 0 0 0,-1 0 0 0 0,11-7 0 0 0,-10 5 0 0 0,-1 0 0 0 0,0 0 0 0 0,-1-1 0 0 0,1-1 0 0 0,-2 1 0 0 0,1-2 0 0 0,-1 1 0 0 0,-1-1 0 0 0,1-1 0 0 0,-2 1 0 0 0,12-22 0 0 0,-12 17-10 0 0,0-1 0 0 0,-1 0 0 0 0,-1 0-1 0 0,-1-1 1 0 0,0 1 0 0 0,-1-1 0 0 0,-1 0 0 0 0,1-31-1 0 0,-3 43 2 0 0,0-1-1 0 0,-1 0 1 0 0,0 0-1 0 0,0 1 0 0 0,0-1 1 0 0,0 1-1 0 0,-1-1 1 0 0,0 1-1 0 0,0-1 1 0 0,0 1-1 0 0,-1 0 0 0 0,0 0 1 0 0,-5-7-1 0 0,3 7-4 0 0,0-1 1 0 0,0 1-1 0 0,0 0 0 0 0,-1 1 0 0 0,0-1 0 0 0,0 1 0 0 0,0 0 0 0 0,-1 0 0 0 0,-8-3 0 0 0,-6-1-349 0 0,-1 1-1 0 0,0 2 0 0 0,0 0 1 0 0,-1 1-1 0 0,-37-2 1 0 0,38 3-940 0 0,5 0-4157 0 0,2 2-670 0 0</inkml:trace>
  <inkml:trace contextRef="#ctx0" brushRef="#br0" timeOffset="1302.2">795 166 11200 0 0,'0'0'330'0'0,"0"0"-8"0"0,0 0-40 0 0,0 0 616 0 0,0 0 292 0 0,0 0 61 0 0,0 0-50 0 0,7 12 2138 0 0,-2-10-3001 0 0,1 0 0 0 0,0 0 0 0 0,-1 0 1 0 0,1-1-1 0 0,0 0 0 0 0,0 0 0 0 0,-1-1 1 0 0,8 1-1 0 0,52-6 921 0 0,-29 2-1104 0 0,104-10 909 0 0,-121 10-1061 0 0,-5 1-11 0 0,0 0 0 0 0,20 1 0 0 0,-34 1-109 0 0,0 0-69 0 0,1 1-26 0 0,0 0 205 0 0,-1-1 0 0 0,1 1 0 0 0,0 0 0 0 0,-1-1 0 0 0,1 1 0 0 0,-1 0 0 0 0,1 0 0 0 0,-1 0 0 0 0,1-1 0 0 0,-1 1 0 0 0,0 0 0 0 0,1 0 0 0 0,-1 0 0 0 0,0 0 0 0 0,0 0 0 0 0,1 0 1 0 0,-1 0-1 0 0,0-1 0 0 0,0 1 0 0 0,0 0 0 0 0,0 0 0 0 0,0 0 0 0 0,-1 0 0 0 0,1 0 0 0 0,0 0 0 0 0,-1 2 0 0 0,1-2 1 0 0,-17 64 221 0 0,-2-2 1 0 0,-29 65-1 0 0,20-54-123 0 0,8-29-297 0 0,14-33 60 0 0,1-1 1 0 0,0 1 0 0 0,1 0-1 0 0,0 0 1 0 0,1 0 0 0 0,1 0 0 0 0,-3 25-1 0 0,5-30-107 0 0,-1-5 42 0 0,1 1 1 0 0,0-1-1 0 0,1 1 1 0 0,-1-1-1 0 0,0 0 0 0 0,1 1 1 0 0,-1-1-1 0 0,2 4 1 0 0,1 0-645 0 0</inkml:trace>
  <inkml:trace contextRef="#ctx0" brushRef="#br0" timeOffset="2098.73">1468 315 11144 0 0,'0'0'248'0'0,"6"-15"709"0"0,-3 5-362 0 0,1 0-1 0 0,1 1 1 0 0,0-1 0 0 0,0 1-1 0 0,0 0 1 0 0,1 1-1 0 0,1-1 1 0 0,0 1 0 0 0,14-14-1 0 0,-13 15-179 0 0,1 1 0 0 0,-1-1 0 0 0,1 2 0 0 0,0-1 0 0 0,0 1 0 0 0,1 1 0 0 0,10-5 0 0 0,-16 8-379 0 0,0 0 1 0 0,1 0 0 0 0,-1 0-1 0 0,0 0 1 0 0,0 1-1 0 0,0-1 1 0 0,0 1 0 0 0,1 0-1 0 0,-1 1 1 0 0,0-1-1 0 0,0 1 1 0 0,0-1 0 0 0,0 1-1 0 0,0 1 1 0 0,0-1-1 0 0,0 0 1 0 0,0 1 0 0 0,0 0-1 0 0,0 0 1 0 0,4 3-1 0 0,-6-4-30 0 0,0 1-1 0 0,0-1 0 0 0,0 1 0 0 0,0 0 1 0 0,0-1-1 0 0,0 1 0 0 0,-1 0 0 0 0,1 0 1 0 0,-1 0-1 0 0,1 0 0 0 0,-1 0 0 0 0,0 1 0 0 0,0-1 1 0 0,0 0-1 0 0,0 1 0 0 0,0-1 0 0 0,0 1 1 0 0,-1-1-1 0 0,1 1 0 0 0,-1-1 0 0 0,1 1 1 0 0,-1-1-1 0 0,0 1 0 0 0,0-1 0 0 0,0 1 1 0 0,-1-1-1 0 0,1 1 0 0 0,-2 3 0 0 0,-2 10-13 0 0,0 0-1 0 0,-2 0 1 0 0,0 0-1 0 0,-1-1 0 0 0,-15 25 1 0 0,-54 66-42 0 0,63-89 325 0 0,-1-1 1 0 0,0-1-1 0 0,-29 24 0 0 0,-28 18-1909 0 0,62-48 2016 0 0,9-8-360 0 0,0-1 0 0 0,0 0 0 0 0,0 0 0 0 0,0 0 0 0 0,0 0 0 0 0,0 1 0 0 0,0-1 0 0 0,0 0 0 0 0,0 0 0 0 0,0 0-1 0 0,0 0 1 0 0,0 0 0 0 0,0 1 0 0 0,0-1 0 0 0,0 0 0 0 0,0 0 0 0 0,0 0 0 0 0,0 0 0 0 0,0 1 0 0 0,0-1 0 0 0,0 0 0 0 0,0 0 0 0 0,1 0 0 0 0,-1 0 0 0 0,0 0 0 0 0,0 0 0 0 0,0 1 0 0 0,0-1 0 0 0,0 0 0 0 0,0 0 0 0 0,0 0 0 0 0,1 0 0 0 0,-1 0 0 0 0,0 0 0 0 0,0 0 0 0 0,0 0 0 0 0,21 3 676 0 0,4-8-867 0 0,-7 1 395 0 0,-8 2 58 0 0,0 0 0 0 0,0-1 0 0 0,12-5 0 0 0,22-6-197 0 0,17 7-33 0 0,-32 4-115 0 0,5 4-341 0 0,-9 0-340 0 0,2 1-3786 0 0,-21-2-2643 0 0</inkml:trace>
  <inkml:trace contextRef="#ctx0" brushRef="#br0" timeOffset="2560.82">2090 155 15608 0 0,'0'0'356'0'0,"0"0"49"0"0,0 0 20 0 0,0 0-46 0 0,0-1-247 0 0,0-2-22 0 0,0 2 386 0 0,-2 8 4422 0 0,-11 39-4364 0 0,-46 256-427 0 0,53-263-126 0 0,1 0-4541 0 0,1 65-1 0 0,4-104-1673 0 0</inkml:trace>
  <inkml:trace contextRef="#ctx0" brushRef="#br0" timeOffset="3185.84">2276 254 15664 0 0,'0'0'356'0'0,"0"0"49"0"0,0 0 21 0 0,9-16 106 0 0,-1 6 225 0 0,0 1 0 0 0,1 0 0 0 0,0 0 0 0 0,11-8-1 0 0,-11 10-298 0 0,0-1 0 0 0,8-10-1 0 0,-9 10-252 0 0,0 0 0 0 0,0 1 0 0 0,11-8-1 0 0,-13 11-188 0 0,0 0-1 0 0,1 1 0 0 0,-1 0 1 0 0,1 0-1 0 0,0 1 0 0 0,-1 0 1 0 0,1 0-1 0 0,12-2 0 0 0,-15 4-25 0 0,1-1 0 0 0,0 1 0 0 0,-1 0 0 0 0,1 0 0 0 0,0 1 0 0 0,-1 0 0 0 0,1-1 0 0 0,-1 1-1 0 0,1 1 1 0 0,-1-1 0 0 0,1 1 0 0 0,-1 0 0 0 0,0 0 0 0 0,6 3 0 0 0,-9-4-5 0 0,1 0 0 0 0,0 1 0 0 0,-1-1 0 0 0,1 1 0 0 0,0-1 1 0 0,-1 1-1 0 0,0 0 0 0 0,1 0 0 0 0,-1 0 0 0 0,0 0 0 0 0,0 0 0 0 0,0 0 0 0 0,0 0 0 0 0,0 0 1 0 0,-1 0-1 0 0,1 0 0 0 0,-1 0 0 0 0,1 0 0 0 0,-1 1 0 0 0,0-1 0 0 0,1 0 0 0 0,-1 0 0 0 0,-1 0 1 0 0,1 1-1 0 0,0-1 0 0 0,-1 4 0 0 0,-2 4-39 0 0,0 1-1 0 0,-1-1 1 0 0,0-1 0 0 0,-7 14-1 0 0,5-12 25 0 0,-57 102-150 0 0,25-48 120 0 0,-42 60-741 0 0,4-7 751 0 0,73-114 76 0 0,0 1 0 0 0,1 0 0 0 0,0 0 0 0 0,0 0 0 0 0,0 0-1 0 0,0 0 1 0 0,0 5 0 0 0,2-9 241 0 0,0-1 21 0 0,9 5 461 0 0,-6-5-595 0 0,-1 0 1 0 0,1 0-1 0 0,0-1 1 0 0,-1 1-1 0 0,1-1 1 0 0,0 1-1 0 0,-1-1 1 0 0,1 0-1 0 0,0 0 1 0 0,-1 0-1 0 0,3-2 1 0 0,6-1 331 0 0,90-38-321 0 0,-82 36-510 0 0,0 0 0 0 0,-1 1 0 0 0,2 1 0 0 0,-1 1-1 0 0,0 1 1 0 0,1 1 0 0 0,-1 0 0 0 0,36 4 0 0 0,-41-3-2286 0 0,-10-2 1280 0 0</inkml:trace>
  <inkml:trace contextRef="#ctx0" brushRef="#br0" timeOffset="4024.91">2982 119 13448 0 0,'0'0'298'0'0,"16"-8"862"0"0,-16 7-1059 0 0,1 1 1 0 0,-1-1-1 0 0,1 1 0 0 0,0-1 1 0 0,-1 1-1 0 0,1-1 0 0 0,0 1 1 0 0,-1 0-1 0 0,1-1 0 0 0,0 1 0 0 0,-1 0 1 0 0,1-1-1 0 0,0 1 0 0 0,0 0 1 0 0,-1 0-1 0 0,2 0 0 0 0,-5 8 3810 0 0,-16 21 385 0 0,17-26-5294 0 0,-13 20 1319 0 0,1 0 1 0 0,-17 37-1 0 0,-14 53 179 0 0,20-49-346 0 0,19-47-123 0 0,0 1 0 0 0,1 1-1 0 0,1-1 1 0 0,-1 21 0 0 0,4-36-18 0 0,1 1 0 0 0,0 0 1 0 0,0 0-1 0 0,0 0 1 0 0,0-1-1 0 0,1 1 0 0 0,0 0 1 0 0,-1-1-1 0 0,1 1 1 0 0,1 0-1 0 0,-1-1 0 0 0,0 1 1 0 0,3 3-1 0 0,-3-6-27 0 0,0 1 0 0 0,1-1 0 0 0,-1 1 0 0 0,0-1 0 0 0,1 0 0 0 0,-1 1-1 0 0,1-1 1 0 0,-1 0 0 0 0,1 0 0 0 0,-1 0 0 0 0,1 0 0 0 0,0-1 0 0 0,-1 1 0 0 0,1 0 0 0 0,0-1 0 0 0,0 1-1 0 0,0-1 1 0 0,-1 1 0 0 0,1-1 0 0 0,0 0 0 0 0,0 0 0 0 0,0 0 0 0 0,0 0 0 0 0,0 0 0 0 0,0 0 0 0 0,-1-1-1 0 0,1 1 1 0 0,2-1 0 0 0,8-3-176 0 0,-1 1 0 0 0,1-2-1 0 0,-1 0 1 0 0,0 0 0 0 0,0-1 0 0 0,14-9-1 0 0,-2-2-33 0 0,34-32 0 0 0,-48 39 221 0 0,0 0-1 0 0,-1 0 0 0 0,0-1 1 0 0,-1 1-1 0 0,0-2 1 0 0,7-15-1 0 0,-4 3-478 0 0,-1 1 0 0 0,9-34-1 0 0,-14 39 339 0 0,0 0 0 0 0,2-31 0 0 0,-6 42 127 0 0,0-1-1 0 0,0 0 1 0 0,0 1-1 0 0,-1-1 0 0 0,-1 0 1 0 0,1 1-1 0 0,-1 0 1 0 0,-1-1-1 0 0,-2-6 0 0 0,4 12 19 0 0,0 1 0 0 0,0-1 0 0 0,0 1-1 0 0,0 0 1 0 0,0 0 0 0 0,0 0-1 0 0,0-1 1 0 0,0 1 0 0 0,0 0 0 0 0,-1 0-1 0 0,1 0 1 0 0,0 1 0 0 0,-1-1-1 0 0,1 0 1 0 0,-1 0 0 0 0,1 1 0 0 0,-1-1-1 0 0,1 1 1 0 0,-1 0 0 0 0,1-1 0 0 0,-1 1-1 0 0,0 0 1 0 0,1 0 0 0 0,-1 0-1 0 0,1 0 1 0 0,-3 0 0 0 0,-5 1-11 0 0,0 0 0 0 0,0 1-1 0 0,-13 3 1 0 0,7-1-53 0 0,-25 7-1260 0 0,15-3-4484 0 0,12-2-362 0 0</inkml:trace>
  <inkml:trace contextRef="#ctx0" brushRef="#br0" timeOffset="4506.41">3304 159 14168 0 0,'9'10'1074'0'0,"-7"-7"-965"0"0,0 0 0 0 0,0 0 0 0 0,-1 1 0 0 0,1-1-1 0 0,-1 0 1 0 0,0 1 0 0 0,0-1 0 0 0,0 1 0 0 0,0-1 0 0 0,-1 1 0 0 0,1-1-1 0 0,-1 1 1 0 0,0-1 0 0 0,-1 8 0 0 0,0 5 745 0 0,-2-1 0 0 0,-5 18 0 0 0,5-21-736 0 0,-3 8 245 0 0,-1 1 0 0 0,-1-1-1 0 0,-21 35 1 0 0,24-44-195 0 0,0 0 0 0 0,0 0-1 0 0,2 1 1 0 0,-1-1 0 0 0,-1 13 0 0 0,4-21-100 0 0,1 0-1 0 0,0-1 1 0 0,-1 1 0 0 0,1-1 0 0 0,0 1 0 0 0,0 0 0 0 0,1-1 0 0 0,-1 1 0 0 0,1-1-1 0 0,-1 1 1 0 0,1 0 0 0 0,0-1 0 0 0,0 0 0 0 0,2 5 0 0 0,-2-5 2 0 0,0-1 0 0 0,1 1 0 0 0,-1 0 0 0 0,1-1 0 0 0,-1 0 0 0 0,1 1 0 0 0,0-1 1 0 0,-1 0-1 0 0,1 0 0 0 0,0 0 0 0 0,0 0 0 0 0,0 0 0 0 0,0 0 0 0 0,3 1 0 0 0,4-1 53 0 0,-1 0 0 0 0,0 0-1 0 0,1 0 1 0 0,-1-1-1 0 0,1-1 1 0 0,-1 1 0 0 0,16-4-1 0 0,49-13 65 0 0,-38 8-24 0 0,47-5-1 0 0,-51 14-2066 0 0,-31 0 1392 0 0,0 0 0 0 0,0 0 0 0 0,0 0 0 0 0,0 0 0 0 0,0 0 0 0 0,0 0-818 0 0,0 0-3439 0 0,0 0-1475 0 0</inkml:trace>
  <inkml:trace contextRef="#ctx0" brushRef="#br0" timeOffset="5002.95">3652 113 14168 0 0,'0'0'322'0'0,"0"0"45"0"0,0-4 482 0 0,2 1-727 0 0,-1 2 438 0 0,-1 1 190 0 0,0 0 33 0 0,0 0-35 0 0,0 0-179 0 0,-3 18 832 0 0,-17 86-766 0 0,7-45-454 0 0,-24 89-181 0 0,5-27 0 0 0,23-79 0 0 0,-6 59 0 0 0,11-70-348 0 0,0 12-992 0 0,4-42-205 0 0,0-1-78 0 0,0 0-8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2-02T04:18:17.0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371 74 15408 0 0,'-3'-16'1541'0'0,"2"13"-1374"0"0,1 0 0 0 0,-1 1 0 0 0,0-1-1 0 0,0 1 1 0 0,0-1 0 0 0,0 1 0 0 0,0-1 0 0 0,-1 1 0 0 0,1 0 0 0 0,-1 0 0 0 0,0 0 0 0 0,1 0 0 0 0,-1 0-1 0 0,0 0 1 0 0,0 0 0 0 0,0 0 0 0 0,-1 1 0 0 0,-3-3 0 0 0,2 2 33 0 0,0 1 1 0 0,0-1-1 0 0,0 1 1 0 0,0 0-1 0 0,0 0 0 0 0,-1 1 1 0 0,1-1-1 0 0,0 1 1 0 0,0 0-1 0 0,-1 0 1 0 0,-3 1-1 0 0,-3 1-2 0 0,1 0-1 0 0,-1 0 1 0 0,1 1-1 0 0,0 1 1 0 0,0-1 0 0 0,0 2-1 0 0,0-1 1 0 0,-17 13-1 0 0,14-8-151 0 0,1 2 0 0 0,0 0 0 0 0,1 0-1 0 0,0 1 1 0 0,0 0 0 0 0,2 1 0 0 0,-1 0-1 0 0,-12 24 1 0 0,11-14 24 0 0,1 1-1 0 0,1-1 1 0 0,1 2 0 0 0,-8 43-1 0 0,13-53-69 0 0,1 0 0 0 0,0 1 0 0 0,1 14 0 0 0,1-24 0 0 0,1 1 0 0 0,0-1 0 0 0,0 0 0 0 0,0 0 0 0 0,0 0 0 0 0,1 0 0 0 0,0 0 0 0 0,0 0 0 0 0,1 0 0 0 0,4 6 0 0 0,-5-8 2 0 0,1 1 0 0 0,0-1 0 0 0,0 0 0 0 0,0 0-1 0 0,1-1 1 0 0,-1 1 0 0 0,1-1 0 0 0,0 1 0 0 0,0-1 0 0 0,0-1-1 0 0,0 1 1 0 0,1 0 0 0 0,-1-1 0 0 0,1 0 0 0 0,-1 0 0 0 0,1 0-1 0 0,0-1 1 0 0,0 1 0 0 0,0-1 0 0 0,0-1 0 0 0,0 1 0 0 0,0-1-1 0 0,6 1 1 0 0,-3-1-88 0 0,0-1-1 0 0,1 0 1 0 0,-1 0 0 0 0,1 0-1 0 0,-1-1 1 0 0,0-1 0 0 0,0 1-1 0 0,0-1 1 0 0,0-1 0 0 0,-1 1-1 0 0,1-1 1 0 0,-1-1-1 0 0,0 1 1 0 0,0-1 0 0 0,0 0-1 0 0,-1-1 1 0 0,12-12 0 0 0,-11 10-467 0 0,-1 0 1 0 0,1 0-1 0 0,-2-1 1 0 0,10-16 0 0 0,-12 17-700 0 0,0 0-1 0 0,0 0 1 0 0,2-14 0 0 0,-2 7-730 0 0</inkml:trace>
  <inkml:trace contextRef="#ctx0" brushRef="#br0" timeOffset="424.45">242 194 13104 0 0,'0'0'297'0'0,"0"0"39"0"0,0 0 19 0 0,0 0-34 0 0,16 3 2555 0 0,21-4 563 0 0,-27 0-3248 0 0,-1 0 0 0 0,0 0 1 0 0,19-6-1 0 0,-15 5 419 0 0,-13 2-266 0 0,2 0-279 0 0,-1 0 0 0 0,0 0 0 0 0,0 0 0 0 0,0 1 0 0 0,0-1 0 0 0,0 0 0 0 0,0 1 1 0 0,0-1-1 0 0,0 0 0 0 0,0 1 0 0 0,0 0 0 0 0,2 0 0 0 0,-2 3-45 0 0,1 1 0 0 0,-1-1 0 0 0,0 0 1 0 0,0 0-1 0 0,-1 1 0 0 0,1-1 0 0 0,-1 0 1 0 0,0 8-1 0 0,-6 38-40 0 0,1-16 28 0 0,2-12-8 0 0,-1-1 0 0 0,-9 28 1 0 0,-4 25 62 0 0,16-46-1232 0 0,1-28 716 0 0,3 3-383 0 0,-3-3-5684 0 0,0 0 251 0 0</inkml:trace>
  <inkml:trace contextRef="#ctx0" brushRef="#br0" timeOffset="832.07">635 154 14000 0 0,'0'0'408'0'0,"0"0"-2"0"0,0 0-176 0 0,0 0 218 0 0,0 0 120 0 0,-16-2 1359 0 0,13 2-1713 0 0,-1 1-1 0 0,1-1 0 0 0,0 1 0 0 0,0 0 0 0 0,-1 1 1 0 0,1-1-1 0 0,0 1 0 0 0,0-1 0 0 0,0 1 0 0 0,0 0 0 0 0,1 0 1 0 0,-1 0-1 0 0,0 0 0 0 0,-2 4 0 0 0,-1 0-108 0 0,0 0 0 0 0,1 0 0 0 0,0 0-1 0 0,1 1 1 0 0,-5 8 0 0 0,-8 18 205 0 0,-17 46 0 0 0,30-67-282 0 0,0 1 1 0 0,1-1 0 0 0,1 1 0 0 0,0 0-1 0 0,0 0 1 0 0,1 0 0 0 0,2 19-1 0 0,-1-28-52 0 0,1 0 0 0 0,0 0 0 0 0,0 0 0 0 0,0 0 0 0 0,0-1 0 0 0,1 1 0 0 0,0-1 0 0 0,0 1 0 0 0,0-1 0 0 0,0 1 0 0 0,0-1 0 0 0,1 0 0 0 0,-1 0 0 0 0,1 0 0 0 0,0 0 0 0 0,0-1-1 0 0,0 1 1 0 0,0-1 0 0 0,0 0 0 0 0,0 1 0 0 0,1-1 0 0 0,-1-1 0 0 0,1 1 0 0 0,0-1 0 0 0,6 3 0 0 0,-3-3-30 0 0,-1 0 0 0 0,1 0 1 0 0,-1 0-1 0 0,0-1 0 0 0,1 0 0 0 0,-1-1 0 0 0,1 1 0 0 0,-1-1 1 0 0,1 0-1 0 0,-1-1 0 0 0,0 1 0 0 0,1-1 0 0 0,-1-1 0 0 0,0 1 1 0 0,0-1-1 0 0,-1 0 0 0 0,1 0 0 0 0,7-6 0 0 0,-7 3 48 0 0,1 0 0 0 0,-1-1 0 0 0,-1 1 0 0 0,1-1-1 0 0,-1-1 1 0 0,0 1 0 0 0,-1-1 0 0 0,0 1-1 0 0,0-1 1 0 0,-1 0 0 0 0,0-1 0 0 0,0 1 0 0 0,0 0-1 0 0,0-11 1 0 0,0 5 61 0 0,-2 0 0 0 0,0 0 0 0 0,0 0-1 0 0,-1 0 1 0 0,-1 0 0 0 0,0 0 0 0 0,-1 0 0 0 0,-5-18-1 0 0,6 28-111 0 0,-1 0 0 0 0,1-1 0 0 0,-1 1 0 0 0,0 0 0 0 0,0 0 0 0 0,0 0 0 0 0,-1 0 0 0 0,1 1 0 0 0,-1-1 0 0 0,0 1 0 0 0,0-1 0 0 0,-6-4-1 0 0,7 7-19 0 0,0 0 0 0 0,0 0 0 0 0,0-1 0 0 0,0 2 0 0 0,0-1 0 0 0,0 0 0 0 0,0 0 0 0 0,0 1 0 0 0,0-1 0 0 0,0 1 0 0 0,0-1 0 0 0,-1 1 0 0 0,1 0 0 0 0,0 0 0 0 0,0 0 0 0 0,0 0 0 0 0,0 0 0 0 0,-1 1 0 0 0,1-1 0 0 0,0 1 0 0 0,0-1 0 0 0,0 1 0 0 0,0 0 0 0 0,0 0 0 0 0,0 0 0 0 0,0 0 0 0 0,-2 1 0 0 0,-6 6-1043 0 0,1 0-229 0 0</inkml:trace>
  <inkml:trace contextRef="#ctx0" brushRef="#br0" timeOffset="1217.97">922 55 14152 0 0,'0'0'414'0'0,"0"0"-6"0"0,0 0-121 0 0,0 0 460 0 0,0 0 226 0 0,-3 8 996 0 0,-1 6-899 0 0,-5 24 0 0 0,4-13-489 0 0,-14 85 794 0 0,-4 16-947 0 0,-1-13-418 0 0,21-90-2255 0 0,0 30 0 0 0,3-47 834 0 0</inkml:trace>
  <inkml:trace contextRef="#ctx0" brushRef="#br0" timeOffset="2031.26">1201 277 13272 0 0,'8'-11'1333'0'0,"-7"9"-1116"0"0,0-1 0 0 0,0 1 0 0 0,-1-1-1 0 0,1 1 1 0 0,-1-1 0 0 0,1 0 0 0 0,-1 1 0 0 0,0-1 0 0 0,0 0 0 0 0,-1 1 0 0 0,1-1-1 0 0,0 0 1 0 0,-1 1 0 0 0,0-1 0 0 0,1 1 0 0 0,-1-1 0 0 0,-2-3 0 0 0,2 4-72 0 0,1 1 1 0 0,-1 0-1 0 0,0-1 0 0 0,0 1 1 0 0,0 0-1 0 0,0 0 1 0 0,0 0-1 0 0,0 0 0 0 0,0 0 1 0 0,-1 0-1 0 0,1 0 1 0 0,0 0-1 0 0,-1 0 0 0 0,1 1 1 0 0,0-1-1 0 0,-1 0 1 0 0,1 1-1 0 0,-1-1 0 0 0,1 1 1 0 0,-1-1-1 0 0,1 1 1 0 0,-3 0-1 0 0,2 0-42 0 0,0 0 0 0 0,-1 1 0 0 0,1-1 1 0 0,0 1-1 0 0,0 0 0 0 0,0 0 0 0 0,0 0 0 0 0,0 0 0 0 0,0 0 0 0 0,0 0 1 0 0,0 0-1 0 0,1 1 0 0 0,-1-1 0 0 0,0 0 0 0 0,-1 3 0 0 0,-4 4-99 0 0,0 0 0 0 0,1 1-1 0 0,0-1 1 0 0,-8 17 0 0 0,-16 38-17 0 0,28-58 11 0 0,-1 3-16 0 0,-5 9-183 0 0,2 0 1 0 0,-9 29-1 0 0,14-41 73 0 0,0 1 0 0 0,1-1 0 0 0,-1 0 0 0 0,1 1 0 0 0,0-1 0 0 0,0 1 0 0 0,1-1 0 0 0,0 1 0 0 0,0-1 0 0 0,0 0 0 0 0,0 0 0 0 0,1 1 0 0 0,2 5 0 0 0,-2-9 41 0 0,-1 0 1 0 0,1 1-1 0 0,-1-1 0 0 0,1 0 0 0 0,0 0 0 0 0,-1 0 0 0 0,1 0 0 0 0,0-1 0 0 0,1 1 0 0 0,-1 0 0 0 0,0-1 0 0 0,0 1 1 0 0,1-1-1 0 0,-1 0 0 0 0,0 0 0 0 0,1 0 0 0 0,-1 0 0 0 0,1 0 0 0 0,0-1 0 0 0,-1 1 0 0 0,1-1 0 0 0,0 0 0 0 0,-1 1 1 0 0,1-1-1 0 0,0 0 0 0 0,-1-1 0 0 0,1 1 0 0 0,0 0 0 0 0,-1-1 0 0 0,1 1 0 0 0,-1-1 0 0 0,1 0 0 0 0,-1 0 1 0 0,1 0-1 0 0,-1 0 0 0 0,1-1 0 0 0,-1 1 0 0 0,0-1 0 0 0,0 1 0 0 0,0-1 0 0 0,0 0 0 0 0,0 1 0 0 0,2-4 0 0 0,3-4 78 0 0,-1 0-1 0 0,1-1 1 0 0,-2 0-1 0 0,0 0 1 0 0,0 0-1 0 0,-1-1 0 0 0,5-14 1 0 0,12-80 223 0 0,-13 63-272 0 0,35-142 1906 0 0,-43 183-1839 0 0,2-7 435 0 0,0 0 1 0 0,0 0-1 0 0,1-11 1 0 0,-3 18-280 0 0,0 1-156 0 0,0 0-1 0 0,0 0 0 0 0,0 0 1 0 0,0-1-1 0 0,1 1 0 0 0,-1 0 1 0 0,0 0-1 0 0,0 0 0 0 0,0 0 1 0 0,0 0-1 0 0,0 0 1 0 0,1 0-1 0 0,-1 0 0 0 0,0 0 1 0 0,0-1-1 0 0,0 1 0 0 0,0 0 1 0 0,0 0-1 0 0,0 0 0 0 0,0 0 1 0 0,0 0-1 0 0,1-1 0 0 0,-1 1 1 0 0,0 0-1 0 0,0 0 0 0 0,0 0 1 0 0,0 0-1 0 0,0 0 0 0 0,0-1 1 0 0,0 1-1 0 0,0 0 0 0 0,0 0 1 0 0,0 0-1 0 0,0 0 1 0 0,0-1-1 0 0,0 1 0 0 0,0 0 1 0 0,-2-11-77 0 0,1-1 1922 0 0,1 10-1982 0 0,0 4 599 0 0,0-1-106 0 0,0-1 122 0 0,0 0 22 0 0,0 0-66 0 0,1 0-434 0 0,0 0 1 0 0,0 0 0 0 0,0-1-1 0 0,1 1 1 0 0,-1 0-1 0 0,0-1 1 0 0,0 1-1 0 0,0-1 1 0 0,0 0-1 0 0,0 1 1 0 0,0-1 0 0 0,0 0-1 0 0,0 0 1 0 0,0 1-1 0 0,-1-1 1 0 0,2-1-1 0 0,3-3-334 0 0,-4 4 132 0 0,-1-3-1262 0 0,-1 13 1450 0 0,0 1 1 0 0,-1 0-1 0 0,-2 10 0 0 0,-3 12 8 0 0,-23 132 16 0 0,-4 21-22 0 0,32-170-28 0 0,0 1 0 0 0,1 0 0 0 0,1 0-1 0 0,3 27 1 0 0,-1-38-294 0 0,-1-5-7876 0 0,1-1 1764 0 0</inkml:trace>
  <inkml:trace contextRef="#ctx0" brushRef="#br0" timeOffset="2975.58">1344 333 13824 0 0,'13'2'1056'0'0,"1"1"-293"0"0,-1-2 0 0 0,1 0 1 0 0,0 0-1 0 0,0-1 1 0 0,0-1-1 0 0,22-4 0 0 0,-30 4-473 0 0,0-1 0 0 0,-1 0 0 0 0,1 0 0 0 0,-1 0 0 0 0,0-1 0 0 0,0 1 0 0 0,0-1-1 0 0,0-1 1 0 0,0 1 0 0 0,4-5 0 0 0,-4 3-293 0 0,0 0 0 0 0,-1 0 1 0 0,1 0-1 0 0,-1 0 0 0 0,0-1 0 0 0,-1 0 0 0 0,0 0 1 0 0,0 0-1 0 0,0 0 0 0 0,0 0 0 0 0,-1-1 0 0 0,0 1 0 0 0,2-13 1 0 0,-1-1 132 0 0,2-13-106 0 0,-5 26-50 0 0,0 1-1 0 0,0-1 1 0 0,-1 1-1 0 0,0-1 0 0 0,-3-10 1 0 0,3 15 16 0 0,1 1-1 0 0,0 0 1 0 0,-1 0-1 0 0,1 0 1 0 0,-1 0 0 0 0,0 0-1 0 0,1 0 1 0 0,-1 0 0 0 0,0 0-1 0 0,1 0 1 0 0,-1 0-1 0 0,0 0 1 0 0,0 0 0 0 0,0 1-1 0 0,0-1 1 0 0,0 0 0 0 0,0 0-1 0 0,0 1 1 0 0,0-1-1 0 0,0 1 1 0 0,0-1 0 0 0,0 1-1 0 0,0 0 1 0 0,0-1 0 0 0,-1 1-1 0 0,1 0 1 0 0,0 0-1 0 0,0-1 1 0 0,0 1 0 0 0,0 0-1 0 0,-1 0 1 0 0,1 0 0 0 0,0 1-1 0 0,0-1 1 0 0,0 0-1 0 0,-1 0 1 0 0,1 1 0 0 0,-2 0-1 0 0,0 0 47 0 0,-1 1-1 0 0,1 0 1 0 0,-1 0 0 0 0,1 0-1 0 0,0 0 1 0 0,0 1-1 0 0,0-1 1 0 0,0 1 0 0 0,-4 5-1 0 0,-20 28 147 0 0,25-33-168 0 0,-12 20-12 0 0,2 1 0 0 0,1 0-1 0 0,1 0 1 0 0,0 1 0 0 0,2 1 0 0 0,-8 44-1 0 0,15-64 4 0 0,-1 1 0 0 0,1-1 0 0 0,0 1 0 0 0,1 0 0 0 0,-1 0 0 0 0,1-1 0 0 0,1 1 0 0 0,-1 0 0 0 0,1-1 0 0 0,1 1 0 0 0,-1 0 0 0 0,1-1 0 0 0,0 1 0 0 0,3 6 0 0 0,0-3 24 0 0,0-1 0 0 0,1 1 1 0 0,0-1-1 0 0,10 11 0 0 0,-14-17-66 0 0,1-1 0 0 0,-1 1 1 0 0,1-1-1 0 0,0 0 0 0 0,0 0 0 0 0,0 0 1 0 0,0 0-1 0 0,0 0 0 0 0,1-1 0 0 0,-1 0 0 0 0,0 1 1 0 0,1-1-1 0 0,-1 0 0 0 0,1-1 0 0 0,-1 1 1 0 0,1-1-1 0 0,5 1 0 0 0,-5-2-127 0 0,-1 1 0 0 0,1-1 1 0 0,-1 0-1 0 0,0 0 0 0 0,1 0 0 0 0,-1 0 0 0 0,0-1 0 0 0,1 1 1 0 0,-1-1-1 0 0,0 0 0 0 0,0 0 0 0 0,0 0 0 0 0,-1 0 1 0 0,1 0-1 0 0,0-1 0 0 0,-1 1 0 0 0,0-1 0 0 0,4-5 1 0 0,4-6-1021 0 0,0 0 1 0 0,10-25 0 0 0,-16 33 855 0 0,17-39-1111 0 0,18-49 1 0 0,5-52 3389 0 0,-42 138-1402 0 0,-1 1-1 0 0,-1-1 1 0 0,1 0 0 0 0,-2-9-1 0 0,1 5 898 0 0,0 11-950 0 0,0 1 0 0 0,0 0 0 0 0,0 0 0 0 0,0 0 0 0 0,0 0-22 0 0,-5 17 644 0 0,4-12-898 0 0,-28 120 133 0 0,4-15-302 0 0,20-83-51 0 0,0 0 0 0 0,2 1 0 0 0,1 51 0 0 0,4-65 0 0 0,-2-14 0 0 0,0 0 0 0 0,0 0 0 0 0,0 0 0 0 0,0 0 0 0 0,0 0 0 0 0,1 0 0 0 0,-1 0 0 0 0,0 0 0 0 0,0 0 0 0 0,0 0 0 0 0,0 0 0 0 0,0 0 0 0 0,0 0 0 0 0,0 0 0 0 0,0 0 0 0 0,0 0 0 0 0,0 0 0 0 0,0 0 0 0 0,0 0 0 0 0,0 0 0 0 0,1 0 0 0 0,-1 0 0 0 0,0 0 0 0 0,0 0 0 0 0,0 0 0 0 0,0 0 0 0 0,0 0 0 0 0,0 0 0 0 0,0 0 0 0 0,0 0 0 0 0,0 0 0 0 0,0 0 0 0 0,0 0 0 0 0,1 0 0 0 0,-1 0 0 0 0,0 0 0 0 0,0 0 0 0 0,0 0 0 0 0,0 0 0 0 0,0 0 0 0 0,0 0 0 0 0,0 0 0 0 0,0 0 0 0 0,0 0 0 0 0,0 0 0 0 0,0 0 0 0 0,0 0 0 0 0,0-1 0 0 0,0 1 0 0 0,0 0 0 0 0,0 0 0 0 0,0 0 0 0 0,6-7 0 0 0,3-7 0 0 0,7-18 0 0 0,38-90 0 0 0,-39 81 18 0 0,2 1 0 0 0,31-55 0 0 0,-43 88-61 0 0,-1 1 1 0 0,1-1-1 0 0,0 1 1 0 0,0 0-1 0 0,10-8 1 0 0,-13 12 28 0 0,0 0-1 0 0,0 0 1 0 0,1 1 0 0 0,-1-1 0 0 0,1 1-1 0 0,-1-1 1 0 0,1 1 0 0 0,-1 0 0 0 0,1 0-1 0 0,0 0 1 0 0,0 1 0 0 0,-1-1 0 0 0,1 1-1 0 0,0-1 1 0 0,0 1 0 0 0,0 0 0 0 0,-1 0 0 0 0,6 1-1 0 0,-6-1 52 0 0,-1 1 1 0 0,0-1-1 0 0,1 1 0 0 0,-1 0 0 0 0,0-1 0 0 0,0 1 0 0 0,1 0 0 0 0,-1 0 1 0 0,0 0-1 0 0,0 0 0 0 0,0 0 0 0 0,0 0 0 0 0,0 0 0 0 0,0 0 1 0 0,0 0-1 0 0,-1 0 0 0 0,1 1 0 0 0,0-1 0 0 0,-1 0 0 0 0,1 1 0 0 0,-1-1 1 0 0,1 3-1 0 0,1 3 233 0 0,0 1 1 0 0,-1-1-1 0 0,1 9 0 0 0,-2-10-222 0 0,1 8-455 0 0,-1 0-1 0 0,-4 26 0 0 0,1-11-195 0 0,-10 56 450 0 0,9-61 149 0 0,0 0-1 0 0,-1 33 1 0 0,3-49 4 0 0,2-6 0 0 0,0 0 0 0 0,-1-1 0 0 0,1 1 0 0 0,0-1 0 0 0,0 1 0 0 0,0 0 0 0 0,0-1 0 0 0,0 1 0 0 0,0 0 0 0 0,1-1 0 0 0,-1 1 0 0 0,1 2 0 0 0,-1-4-83 0 0,0 1-1 0 0,1-1 1 0 0,-1 0-1 0 0,0 1 0 0 0,0-1 1 0 0,0 1-1 0 0,0-1 1 0 0,1 0-1 0 0,-1 1 1 0 0,0-1-1 0 0,0 0 1 0 0,1 1-1 0 0,-1-1 0 0 0,0 0 1 0 0,1 0-1 0 0,-1 1 1 0 0,0-1-1 0 0,1 0 1 0 0,-1 0-1 0 0,0 0 0 0 0,1 1 1 0 0,-1-1-1 0 0,1 0 1 0 0,-1 0-1 0 0,0 0 1 0 0,1 0-1 0 0,-1 0 1 0 0,1 0-1 0 0,-1 0 0 0 0,0 0 1 0 0,1 0-1 0 0,-1 0 1 0 0,1 0-1 0 0,-1 0 1 0 0,1 0-1 0 0,-1 0 0 0 0,0 0 1 0 0,1 0-1 0 0,-1 0 1 0 0,0-1-1 0 0,1 1 1 0 0,-1 0-1 0 0,1 0 1 0 0,-1 0-1 0 0,0-1 0 0 0,1 1 1 0 0,-1 0-1 0 0,0 0 1 0 0,0-1-1 0 0,1 1 1 0 0,-1-1-1 0 0,2 0-1483 0 0</inkml:trace>
  <inkml:trace contextRef="#ctx0" brushRef="#br0" timeOffset="3606.34">2139 471 14120 0 0,'0'0'414'0'0,"0"0"-6"0"0,-1 14-246 0 0,-5 6 922 0 0,-1-1 1 0 0,-1 1-1 0 0,-13 22 1 0 0,-3 8-704 0 0,19-38-389 0 0,-5 12-880 0 0,-16 27 0 0 0,26-50 206 0 0,0-1-719 0 0,0 0-315 0 0</inkml:trace>
  <inkml:trace contextRef="#ctx0" brushRef="#br0" timeOffset="4075.48">2737 101 16783 0 0,'0'0'382'0'0,"0"0"54"0"0,-2-16 594 0 0,1 13-838 0 0,0 0 0 0 0,0 1 0 0 0,0-1 0 0 0,0 0 0 0 0,-1 0 0 0 0,1 1 0 0 0,-1-1 0 0 0,1 1 0 0 0,-1 0 0 0 0,0-1 0 0 0,0 1 0 0 0,0 0 0 0 0,0 0 0 0 0,-3-2 0 0 0,2 2 5 0 0,-1 0 0 0 0,1 1 1 0 0,0 0-1 0 0,0 0 1 0 0,-1-1-1 0 0,1 2 0 0 0,0-1 1 0 0,-1 0-1 0 0,1 1 1 0 0,-1 0-1 0 0,-5 0 0 0 0,1 0-147 0 0,0 1-1 0 0,0 0 1 0 0,0 0 0 0 0,0 1-1 0 0,0 0 1 0 0,0 0-1 0 0,1 1 1 0 0,-1 0-1 0 0,1 0 1 0 0,0 1 0 0 0,0 0-1 0 0,0 0 1 0 0,0 1-1 0 0,1 0 1 0 0,-1 0 0 0 0,1 0-1 0 0,1 1 1 0 0,-6 6-1 0 0,-2 4 65 0 0,1 0-1 0 0,1 1 1 0 0,1 0-1 0 0,0 1 0 0 0,1 0 1 0 0,-7 22-1 0 0,8-19-113 0 0,1 1 0 0 0,1 0 0 0 0,1 0 0 0 0,1 0 0 0 0,-2 44 0 0 0,6-58-20 0 0,0 0-1 0 0,0 0 1 0 0,1 0 0 0 0,1 0-1 0 0,-1 0 1 0 0,1-1 0 0 0,1 1-1 0 0,-1 0 1 0 0,1-1 0 0 0,7 13-1 0 0,-8-18 26 0 0,0 1 0 0 0,-1-1-1 0 0,1 0 1 0 0,0 0 0 0 0,0 0-1 0 0,0-1 1 0 0,1 1 0 0 0,-1 0-1 0 0,0-1 1 0 0,1 1 0 0 0,-1-1-1 0 0,1 0 1 0 0,-1 0 0 0 0,1 0-1 0 0,0 0 1 0 0,4 1 0 0 0,-1-1-117 0 0,0 0 1 0 0,0-1 0 0 0,0 0-1 0 0,0 0 1 0 0,0 0 0 0 0,10-2-1 0 0,-4-1-64 0 0,-1 0 0 0 0,0 0 0 0 0,0-1 0 0 0,0 0 0 0 0,0-1 0 0 0,-1 0 0 0 0,1-1 0 0 0,-1 0 0 0 0,-1 0-1 0 0,1-1 1 0 0,-1-1 0 0 0,14-14 0 0 0,-14 12-729 0 0,-1 0 1 0 0,-1 0-1 0 0,0 0 0 0 0,7-14 0 0 0,7-18-1133 0 0,-5 3-10 0 0</inkml:trace>
  <inkml:trace contextRef="#ctx0" brushRef="#br0" timeOffset="4466.88">2878 82 13824 0 0,'13'6'1388'0'0,"-12"-7"-1137"0"0,2-1-359 0 0,2 2 6120 0 0,-7 2-5777 0 0,1-1 1 0 0,0 1-1 0 0,0 0 0 0 0,0 0 0 0 0,0-1 0 0 0,0 1 0 0 0,0 3 1 0 0,0-4-138 0 0,-23 37 74 0 0,13-11 202 0 0,1 0-1 0 0,2 0 0 0 0,0 1 1 0 0,-3 30-1 0 0,6-22-529 0 0,2-21 60 0 0,1 1-1 0 0,0 0 1 0 0,1 0-1 0 0,1 0 1 0 0,1 0 0 0 0,2 16-1 0 0,-2-26 30 0 0,0 0-1 0 0,1 1 0 0 0,-1-1 1 0 0,1 0-1 0 0,1 0 1 0 0,-1-1-1 0 0,6 10 0 0 0,-6-13 52 0 0,-1 0 0 0 0,1-1-1 0 0,-1 1 1 0 0,1 0 0 0 0,0-1 0 0 0,-1 1-1 0 0,1-1 1 0 0,0 1 0 0 0,0-1-1 0 0,0 0 1 0 0,0 0 0 0 0,1 0-1 0 0,-1 0 1 0 0,0-1 0 0 0,0 1 0 0 0,1 0-1 0 0,-1-1 1 0 0,0 0 0 0 0,1 1-1 0 0,-1-1 1 0 0,0 0 0 0 0,1 0 0 0 0,2-1-1 0 0,3 0 17 0 0,-1 0 0 0 0,0-1 0 0 0,0-1 0 0 0,0 1 0 0 0,0-1 0 0 0,0 0 0 0 0,0 0 0 0 0,-1-1 0 0 0,0 0 0 0 0,11-8 0 0 0,2-4 0 0 0,31-34 0 0 0,-40 39 0 0 0,0-1 0 0 0,-2-1 0 0 0,1 1 0 0 0,-1-2 0 0 0,-1 1 0 0 0,6-16 0 0 0,-4 6 0 0 0,-2 0 0 0 0,0 0 0 0 0,3-26 0 0 0,-8 42 1 0 0,-1-1-1 0 0,-1 1 0 0 0,0 0 1 0 0,0 0-1 0 0,0 0 1 0 0,-1 0-1 0 0,0 0 0 0 0,0 0 1 0 0,-3-8-1 0 0,3 12-1 0 0,0 0 1 0 0,0 0-1 0 0,0 0 0 0 0,-1 0 0 0 0,1 1 0 0 0,-1-1 0 0 0,0 1 0 0 0,0-1 0 0 0,0 1 1 0 0,0 0-1 0 0,0-1 0 0 0,0 1 0 0 0,-1 0 0 0 0,1 0 0 0 0,-1 1 0 0 0,1-1 1 0 0,-1 0-1 0 0,0 1 0 0 0,1 0 0 0 0,-1 0 0 0 0,0 0 0 0 0,-6-2 0 0 0,-7-1-87 0 0,12 3 44 0 0,0 0 1 0 0,0 0 0 0 0,-1 0 0 0 0,1 1 0 0 0,0-1-1 0 0,-1 1 1 0 0,1 0 0 0 0,0 0 0 0 0,-1 1 0 0 0,-5 0-1 0 0,1 1-450 0 0,0 0-1 0 0,0 1 1 0 0,0 0-1 0 0,0 0 1 0 0,1 1-1 0 0,0 0 1 0 0,0 1-1 0 0,-12 8 1 0 0,-7 9-1262 0 0,2 2-17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2-02T04:18:10.2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305 66 13824 0 0,'0'0'314'0'0,"0"0"46"0"0,0 0 22 0 0,0 0-50 0 0,2-14 650 0 0,-4 11-717 0 0,-1 0-1 0 0,0 0 1 0 0,1 0 0 0 0,-1 1-1 0 0,0-1 1 0 0,0 1-1 0 0,-1 0 1 0 0,1-1 0 0 0,0 2-1 0 0,-1-1 1 0 0,1 0-1 0 0,-1 1 1 0 0,0-1 0 0 0,1 1-1 0 0,-1 0 1 0 0,-7-1-1 0 0,3 1 32 0 0,1 0 0 0 0,0 1 0 0 0,-1-1-1 0 0,1 1 1 0 0,-1 1 0 0 0,1-1-1 0 0,-1 2 1 0 0,-7 1 0 0 0,7 0-287 0 0,0 0 0 0 0,1 0-1 0 0,-1 1 1 0 0,1 0 0 0 0,0 0 0 0 0,0 1 0 0 0,0 0-1 0 0,1 0 1 0 0,0 1 0 0 0,0 0 0 0 0,0 0 0 0 0,1 0 0 0 0,-1 0-1 0 0,2 1 1 0 0,-1 0 0 0 0,1 0 0 0 0,-7 15 0 0 0,0 7-8 0 0,1-1 1 0 0,1 1 0 0 0,-7 46-1 0 0,13-61-1 0 0,2 0 0 0 0,0 1 0 0 0,0-1 0 0 0,1 0 0 0 0,1 1 0 0 0,3 16 0 0 0,-3-24 128 0 0,1-1 0 0 0,0 1 0 0 0,0-1 0 0 0,0 0 0 0 0,0 0 0 0 0,1 0 0 0 0,4 6 0 0 0,-5-9-49 0 0,0 0 0 0 0,1 0 0 0 0,-1 0-1 0 0,1 0 1 0 0,0-1 0 0 0,0 1 0 0 0,0-1-1 0 0,0 1 1 0 0,0-1 0 0 0,0 0 0 0 0,1 0-1 0 0,6 2 1 0 0,-3-1-134 0 0,-1-1-1 0 0,1 0 0 0 0,0 0 1 0 0,0-1-1 0 0,0 0 0 0 0,-1 0 1 0 0,1 0-1 0 0,0-1 0 0 0,0 0 1 0 0,0 0-1 0 0,0-1 0 0 0,0 0 1 0 0,0 0-1 0 0,0-1 0 0 0,0 0 1 0 0,-1 0-1 0 0,1-1 0 0 0,-1 1 1 0 0,13-8-1 0 0,-10 5-284 0 0,0-1 1 0 0,-1 0-1 0 0,0-1 0 0 0,0 1 1 0 0,0-1-1 0 0,0-1 1 0 0,-1 1-1 0 0,-1-2 0 0 0,1 1 1 0 0,-1 0-1 0 0,-1-1 1 0 0,1 0-1 0 0,4-12 0 0 0,0-9-5935 0 0,-6 14 475 0 0</inkml:trace>
  <inkml:trace contextRef="#ctx0" brushRef="#br0" timeOffset="462.13">173 185 14480 0 0,'0'0'330'0'0,"0"0"45"0"0,0 0 20 0 0,18 3 97 0 0,-12-3 474 0 0,0-1 1 0 0,0 1-1 0 0,9-4 1 0 0,-9 3-620 0 0,22-7 377 0 0,-22 6-517 0 0,-1 0 0 0 0,1 0 0 0 0,-1 1 1 0 0,1 0-1 0 0,0 0 0 0 0,0 0 0 0 0,-1 1 0 0 0,1 0 1 0 0,0 0-1 0 0,0 0 0 0 0,10 2 0 0 0,-14-1-207 0 0,0 0 0 0 0,0 0 0 0 0,0 0 0 0 0,0 0 0 0 0,0 0 0 0 0,0 0 0 0 0,-1 0 0 0 0,1 1 0 0 0,0-1 0 0 0,-1 1 0 0 0,1-1 0 0 0,-1 1 0 0 0,0 0 0 0 0,0 0 0 0 0,1-1 0 0 0,-1 1 0 0 0,0 0 0 0 0,0 0 0 0 0,-1 0 0 0 0,1 0 0 0 0,0 0 0 0 0,-1 0 0 0 0,1 1 0 0 0,0 2 0 0 0,-1 6 0 0 0,1-1 0 0 0,-1 0 0 0 0,-1 1 0 0 0,-1 9 0 0 0,1-5 0 0 0,-3 11 0 0 0,-8 31 0 0 0,-3 22 0 0 0,13-62-217 0 0,1-10-47 0 0,0 0 0 0 0,1 0-1 0 0,-1 0 1 0 0,1 1 0 0 0,2 11 0 0 0,-1-11 11 0 0,5 11-1777 0 0,-2-22-1012 0 0,6-5 1304 0 0,0-3-12 0 0</inkml:trace>
  <inkml:trace contextRef="#ctx0" brushRef="#br0" timeOffset="1052.66">692 144 12416 0 0,'0'0'365'0'0,"0"0"-4"0"0,-4-8 1782 0 0,3 6-1882 0 0,0 0 0 0 0,0 0 0 0 0,0 1 1 0 0,0-1-1 0 0,0 0 0 0 0,-1 0 0 0 0,1 1 1 0 0,-1-1-1 0 0,1 1 0 0 0,-1-1 0 0 0,0 1 0 0 0,1 0 1 0 0,-1-1-1 0 0,-3-1 0 0 0,1 1-74 0 0,0 0 0 0 0,0 0 0 0 0,0 1 0 0 0,0-1 0 0 0,0 1-1 0 0,-7-2 1 0 0,5 3-101 0 0,-1 0-1 0 0,1 0 0 0 0,0 0 0 0 0,0 0 0 0 0,-1 1 0 0 0,1 0 0 0 0,0 1 0 0 0,0-1 1 0 0,0 1-1 0 0,0 0 0 0 0,0 1 0 0 0,0-1 0 0 0,0 1 0 0 0,1 0 0 0 0,0 1 0 0 0,-1-1 1 0 0,1 1-1 0 0,1 0 0 0 0,-1 1 0 0 0,0-1 0 0 0,1 1 0 0 0,0 0 0 0 0,0 0 0 0 0,1 0 1 0 0,-5 6-1 0 0,-2 12-160 0 0,0 0 1 0 0,2 0 0 0 0,0 1-1 0 0,1 0 1 0 0,2 0 0 0 0,0 0-1 0 0,-1 34 1 0 0,6-41-373 0 0,3 33 0 0 0,-3-48 430 0 0,0 1-13 0 0,1 0-1 0 0,0-1 0 0 0,-1 1 0 0 0,1 0 0 0 0,0 0 0 0 0,1 0 0 0 0,-1-1 1 0 0,0 1-1 0 0,1 0 0 0 0,-1-1 0 0 0,5 5 0 0 0,-5-6 21 0 0,-1 0 1 0 0,2 0-1 0 0,-1 0 0 0 0,0 0 0 0 0,0 0 0 0 0,0 0 0 0 0,0 0 0 0 0,0 0 0 0 0,1-1 1 0 0,-1 1-1 0 0,0-1 0 0 0,1 1 0 0 0,-1-1 0 0 0,1 1 0 0 0,-1-1 0 0 0,0 0 1 0 0,1 1-1 0 0,-1-1 0 0 0,1 0 0 0 0,-1 0 0 0 0,1 0 0 0 0,-1 0 0 0 0,1 0 0 0 0,-1-1 1 0 0,3 0-1 0 0,3-2-45 0 0,1-1-1 0 0,-1 0 1 0 0,0 0 0 0 0,0-1 0 0 0,-1 0 0 0 0,1-1 0 0 0,10-10 0 0 0,-11 10 46 0 0,5-6 13 0 0,-1 0-1 0 0,1 0 1 0 0,-2-1-1 0 0,0-1 0 0 0,-1 0 1 0 0,0 0-1 0 0,8-21 1 0 0,31-109 494 0 0,-38 114-264 0 0,-3 15 37 0 0,-5 14-224 0 0,-1-1 0 0 0,1 0 1 0 0,0 0-1 0 0,0 0 0 0 0,-1 0 1 0 0,1 0-1 0 0,-1 0 0 0 0,1-3 0 0 0,-1 4-73 0 0,0 1 223 0 0,0 0 99 0 0,0 0 21 0 0,0 0-27 0 0,0 0-129 0 0,0 1-140 0 0,0 1-1 0 0,0-1 1 0 0,0 0 0 0 0,0 0 0 0 0,0 1-1 0 0,0-1 1 0 0,0 0 0 0 0,-1 0 0 0 0,1 1-1 0 0,0-1 1 0 0,-1 0 0 0 0,1 0 0 0 0,-1 2-1 0 0,-2 6 2 0 0,1 6-14 0 0,-18 222 85 0 0,21-228-200 0 0,-1 0-1 0 0,1 0 0 0 0,1 0 1 0 0,4 15-1 0 0,-5-19-108 0 0,1 0 0 0 0,0 0-1 0 0,0 0 1 0 0,0-1 0 0 0,1 1-1 0 0,0-1 1 0 0,0 1 0 0 0,0-1-1 0 0,6 6 1 0 0,-8-9 24 0 0,0 0-1 0 0,-1 0 1 0 0,1-1 0 0 0,0 1-1 0 0,0 0 1 0 0,0-1-1 0 0,1 1 1 0 0,-1-1 0 0 0,0 1-1 0 0,0-1 1 0 0,0 0 0 0 0,0 1-1 0 0,0-1 1 0 0,1 0-1 0 0,-1 0 1 0 0,0 0 0 0 0,0 1-1 0 0,0-1 1 0 0,0-1 0 0 0,1 1-1 0 0,-1 0 1 0 0,0 0-1 0 0,0 0 1 0 0,0-1 0 0 0,2 0-1 0 0,0 0-635 0 0,0-1-1 0 0,-1 1 1 0 0,1-1-1 0 0,0 0 1 0 0,-1 0-1 0 0,0 0 1 0 0,1 0-1 0 0,2-4 1 0 0,1-2-756 0 0</inkml:trace>
  <inkml:trace contextRef="#ctx0" brushRef="#br0" timeOffset="1513.91">821 352 4776 0 0,'3'-16'97'0'0,"0"1"1"0"0,-1-1-1 0 0,-1 0 1 0 0,-1-18 0 0 0,2-20 2439 0 0,-1-10 1864 0 0,-1 54 4195 0 0,-6 188-7931 0 0,3-88-665 0 0,1-51 0 0 0,1-22 0 0 0,1-1 0 0 0,2 26 0 0 0,-2-36 1 0 0,0-5-1 0 0,-1 0 1 0 0,1 0-1 0 0,0 0 1 0 0,0 0 0 0 0,0 0-1 0 0,0 0 1 0 0,0 0 0 0 0,1 0-1 0 0,-1 0 1 0 0,0 0-1 0 0,0 0 1 0 0,1 0 0 0 0,-1 0-1 0 0,0-1 1 0 0,1 1-1 0 0,0 2 1 0 0,-1-6 8 0 0,-1 0 0 0 0,1 1 0 0 0,0-1 0 0 0,0 0-1 0 0,0 0 1 0 0,1-4 0 0 0,0-3 46 0 0,-1-24 19 0 0,9-60 0 0 0,-7 81-75 0 0,0-1-1 0 0,1 1 1 0 0,1 0 0 0 0,0 0-1 0 0,1 1 1 0 0,0-1-1 0 0,1 1 1 0 0,0 0-1 0 0,1 1 1 0 0,0-1-1 0 0,14-15 1 0 0,-17 24 76 0 0,0-1-1 0 0,0 1 1 0 0,0 0 0 0 0,1 0 0 0 0,-1 0-1 0 0,1 1 1 0 0,0-1 0 0 0,0 1 0 0 0,0 0-1 0 0,7-1 1 0 0,2-1-70 0 0,0 1 0 0 0,24-1 0 0 0,-35 4-76 0 0,1-1-1 0 0,-1 1 0 0 0,0 1 0 0 0,1-1 1 0 0,-1 0-1 0 0,1 1 0 0 0,-1 0 0 0 0,0 0 0 0 0,0 0 1 0 0,1 0-1 0 0,2 2 0 0 0,-4-2-248 0 0,0 0 0 0 0,0 0-1 0 0,0 1 1 0 0,0-1 0 0 0,-1 1 0 0 0,1-1 0 0 0,0 1-1 0 0,-1 0 1 0 0,0 0 0 0 0,1 0 0 0 0,0 2-1 0 0,2 4-1366 0 0</inkml:trace>
  <inkml:trace contextRef="#ctx0" brushRef="#br0" timeOffset="2314.49">1324 286 15176 0 0,'0'0'340'0'0,"-1"-19"969"0"0,1 15-1123 0 0,-1-1 1 0 0,0 1 0 0 0,0 0-1 0 0,-1-1 1 0 0,1 1-1 0 0,-1 0 1 0 0,0 0-1 0 0,0 0 1 0 0,0 0 0 0 0,0 1-1 0 0,-1-1 1 0 0,1 1-1 0 0,-1-1 1 0 0,-5-4-1 0 0,5 5-5 0 0,-1 1 0 0 0,1 0 0 0 0,-1-1 0 0 0,0 1 0 0 0,0 1 1 0 0,0-1-1 0 0,-7-2 0 0 0,10 4-136 0 0,-1 0 0 0 0,1 0 0 0 0,-1 0 0 0 0,1 0 0 0 0,-1 0 0 0 0,1 0 0 0 0,0 0 1 0 0,-1 0-1 0 0,1 1 0 0 0,-1-1 0 0 0,1 0 0 0 0,0 1 0 0 0,-1-1 0 0 0,1 1 1 0 0,0 0-1 0 0,0 0 0 0 0,-1-1 0 0 0,1 1 0 0 0,0 0 0 0 0,0 0 0 0 0,0 0 1 0 0,0 0-1 0 0,0 0 0 0 0,0 0 0 0 0,0 0 0 0 0,0 0 0 0 0,0 2 0 0 0,-11 18 172 0 0,1 1 0 0 0,1 0 0 0 0,1 1 0 0 0,-12 46 0 0 0,9-29-118 0 0,8-26-170 0 0,-1-2-140 0 0,2-1-1 0 0,0 0 0 0 0,0 1 1 0 0,1 0-1 0 0,0-1 0 0 0,1 1 1 0 0,0 0-1 0 0,1 13 0 0 0,1-23 222 0 0,-1 0 0 0 0,0 0 0 0 0,1 0 0 0 0,-1 0 0 0 0,1 0 0 0 0,0 0 0 0 0,0-1 0 0 0,0 1 0 0 0,0 0 0 0 0,0 0 0 0 0,0 0 0 0 0,2 2 0 0 0,-2-3-33 0 0,0-1 0 0 0,0 1 0 0 0,0 0 0 0 0,0 0 0 0 0,0-1 0 0 0,0 1 0 0 0,0 0 1 0 0,0-1-1 0 0,1 1 0 0 0,-1-1 0 0 0,0 0 0 0 0,0 1 0 0 0,1-1 0 0 0,-1 0 0 0 0,2 0 0 0 0,1 0-111 0 0,-1 0-1 0 0,1-1 1 0 0,-1 1 0 0 0,1-1 0 0 0,-1 0 0 0 0,0 0 0 0 0,0-1-1 0 0,1 1 1 0 0,-1-1 0 0 0,0 1 0 0 0,0-1 0 0 0,0 0 0 0 0,3-3-1 0 0,2-3 89 0 0,0 0-1 0 0,0 0 0 0 0,-1-1 0 0 0,11-18 1 0 0,-10 16 35 0 0,6-8 55 0 0,-1-1-1 0 0,-1-1 0 0 0,-1 0 0 0 0,14-37 0 0 0,-4-13-43 0 0,9-25 0 0 0,-23 77 171 0 0,2-3 772 0 0,11-44-1 0 0,-16 57-924 0 0,-3 8-18 0 0,0-1-1 0 0,0 1 1 0 0,0 0 0 0 0,-1-1 0 0 0,1 1 0 0 0,0 0 0 0 0,-1-1 0 0 0,0 1 0 0 0,1-1 0 0 0,-1 1 0 0 0,0-1 0 0 0,1 1 0 0 0,-1-1 0 0 0,0 1-1 0 0,-1-3 1 0 0,2 3 1 0 0,1 1-5 0 0,-2-15 79 0 0,0 14 296 0 0,0 1 117 0 0,0 0 21 0 0,0 0-66 0 0,0 0-294 0 0,-12 20-133 0 0,6-6-16 0 0,1 1 0 0 0,0 0 0 0 0,-4 27 0 0 0,-3 49 0 0 0,5-27 0 0 0,-6 47 0 0 0,12-92 0 0 0,1 0 0 0 0,1 0 0 0 0,6 34 0 0 0,-4-39-313 0 0,1 0 0 0 0,1 0 0 0 0,12 24 0 0 0,-17-37-1123 0 0,1-1-78 0 0,4 0-20 0 0</inkml:trace>
  <inkml:trace contextRef="#ctx0" brushRef="#br0" timeOffset="3500.73">1539 345 10136 0 0,'1'0'158'0'0,"-1"1"1"0"0,0-1-1 0 0,0 1 1 0 0,1-1-1 0 0,-1 1 1 0 0,0-1-1 0 0,0 1 1 0 0,0-1-1 0 0,0 1 1 0 0,0-1-1 0 0,0 1 1 0 0,1 0-1 0 0,-1-1 1 0 0,-1 1-1 0 0,1 0 1 0 0,0-1-131 0 0,0 0 0 0 0,0 0 0 0 0,0 0 1 0 0,0 0-1 0 0,0 0 0 0 0,0 0 1 0 0,0 0-1 0 0,-1 0 0 0 0,1 0 1 0 0,0 0-1 0 0,0 1 0 0 0,0-1 0 0 0,0 0 1 0 0,0 0-1 0 0,0 0 0 0 0,0 0 1 0 0,0 0-1 0 0,0 0 0 0 0,0 0 0 0 0,0 0 1 0 0,0 0-1 0 0,-1 0 0 0 0,1 1 1 0 0,0-1-1 0 0,0 0 0 0 0,0 0 0 0 0,0 0 1 0 0,0 0-1 0 0,0 0 0 0 0,0 0 1 0 0,0 0-1 0 0,0 0 0 0 0,0 1 1 0 0,0-1-1 0 0,0 0 0 0 0,0 0 0 0 0,0 0 1 0 0,0 0-1 0 0,0 0 0 0 0,0 0 1 0 0,0 0-1 0 0,0 0 0 0 0,1 1 0 0 0,-1-1 1 0 0,0 0-1 0 0,0 0 0 0 0,0 0 1 0 0,0 0-1 0 0,0 0 0 0 0,0 0 0 0 0,0 0 1 0 0,0 0-1 0 0,0 0 0 0 0,0 0 1 0 0,0 0-1 0 0,0 1 0 0 0,1-1 1 0 0,-1 0-1 0 0,0 0 0 0 0,0 0 0 0 0,0 0 1 0 0,0 0-1 0 0,0 0 0 0 0,0 0 1 0 0,12-1 3683 0 0,17-6 1584 0 0,-24 5-5227 0 0,0 0 0 0 0,0-1 0 0 0,-1 1 1 0 0,1-1-1 0 0,-1 0 0 0 0,0 0 0 0 0,1 0 0 0 0,-1-1 0 0 0,-1 1 0 0 0,1-1 0 0 0,0 0 0 0 0,-1 0 0 0 0,3-6 0 0 0,-1 3 45 0 0,-1 0-1 0 0,-1 0 1 0 0,1 0-1 0 0,-1-1 0 0 0,-1 1 1 0 0,1-1-1 0 0,-1 0 1 0 0,1-8-1 0 0,0-1-77 0 0,-2 13-142 0 0,0 1-1 0 0,0-1 0 0 0,-1 0 1 0 0,1 0-1 0 0,-1 0 0 0 0,0 0 1 0 0,-1-6-1 0 0,0 7 34 0 0,1 1 20 0 0,0-1 1 0 0,0 1 0 0 0,-1 0 0 0 0,1-1 0 0 0,-1 1 0 0 0,0 0 0 0 0,0-1 0 0 0,0 1 0 0 0,0 0 0 0 0,0 0 0 0 0,0 0 0 0 0,0 0 0 0 0,-1 0 0 0 0,1 0 0 0 0,-1 0 0 0 0,0 0-1 0 0,1 1 1 0 0,-1-1 0 0 0,-3-2 0 0 0,4 4 52 0 0,0 0 0 0 0,0 0 0 0 0,0 0 0 0 0,0 0 0 0 0,1 0 0 0 0,-1 0 0 0 0,0 0 0 0 0,0 0 0 0 0,0 1 0 0 0,1-1 0 0 0,-1 0 0 0 0,0 0 0 0 0,0 1 0 0 0,0-1 0 0 0,1 1 0 0 0,-2 0 0 0 0,-9 6 0 0 0,6-3 86 0 0,1 0-1 0 0,0 1 1 0 0,1 0 0 0 0,-1-1-1 0 0,1 1 1 0 0,0 0-1 0 0,0 1 1 0 0,-2 5-1 0 0,-16 50 1013 0 0,15-41-974 0 0,-1 3-124 0 0,-19 67 0 0 0,23-77 0 0 0,1 0 0 0 0,0-1 0 0 0,1 1 0 0 0,0 0 0 0 0,2 15 0 0 0,-1-22 13 0 0,2 0-1 0 0,-1 0 0 0 0,0 1 0 0 0,1-1 1 0 0,0-1-1 0 0,1 1 0 0 0,-1 0 1 0 0,7 10-1 0 0,-7-13-112 0 0,1 1 1 0 0,-1-1-1 0 0,1 0 0 0 0,0 0 1 0 0,0 0-1 0 0,0 0 1 0 0,0 0-1 0 0,1-1 0 0 0,-1 1 1 0 0,1-1-1 0 0,-1 0 0 0 0,1 0 1 0 0,0 0-1 0 0,5 1 0 0 0,-7-3 50 0 0,1 1 1 0 0,0-1-1 0 0,0 0 0 0 0,0 0 0 0 0,0 0 0 0 0,-1-1 0 0 0,1 1 1 0 0,0-1-1 0 0,0 1 0 0 0,0-1 0 0 0,-1 0 0 0 0,1 0 0 0 0,-1 0 1 0 0,1-1-1 0 0,2-1 0 0 0,4-2-263 0 0,-1 0 1 0 0,0-1-1 0 0,8-7 0 0 0,8-8-200 0 0,4-3 466 0 0,30-34-1 0 0,-49 44-133 0 0,0 1-1 0 0,-1-1 0 0 0,0 0 1 0 0,8-24-1 0 0,-13 32 130 0 0,9-26 63 0 0,-1-1-1 0 0,12-64 0 0 0,-21 74 1472 0 0,-2 23-1467 0 0,0 0 1 0 0,0 0 0 0 0,0-1 0 0 0,0 1-1 0 0,0 0 1 0 0,0 0 0 0 0,0 0 0 0 0,0 0-1 0 0,0 0 1 0 0,0 0 0 0 0,0 0-1 0 0,0 0 1 0 0,0 0 0 0 0,0 0 0 0 0,0 0-1 0 0,0 0 1 0 0,0-1 0 0 0,-1 1 0 0 0,1 0-1 0 0,0 0 1 0 0,0 0 0 0 0,0 0-1 0 0,0 0 1 0 0,0 0 0 0 0,0 0 0 0 0,0 0-1 0 0,0 0 1 0 0,0 0 0 0 0,0 0 0 0 0,0 0-1 0 0,0 0 1 0 0,0 0 0 0 0,0 0 0 0 0,0 0-1 0 0,0 0 1 0 0,-1 0 0 0 0,1 0-1 0 0,0 0 1 0 0,0 0 0 0 0,0 0 0 0 0,0 0-1 0 0,0 0 1 0 0,0 0 0 0 0,0 0 0 0 0,0 0-1 0 0,0 0 1 0 0,0 0 0 0 0,0 0 0 0 0,0 0-1 0 0,-1 0 1 0 0,1 0 0 0 0,0 0-1 0 0,0 0 1 0 0,0 0 0 0 0,0 0 0 0 0,0 0-1 0 0,0 0 1 0 0,0 0 0 0 0,0 0 0 0 0,0 0-1 0 0,0 0 1 0 0,0 0 0 0 0,-7 12 432 0 0,0 5-448 0 0,1 0 0 0 0,1 0 0 0 0,1 0 0 0 0,-5 34 0 0 0,0 2 0 0 0,-6 55 0 0 0,12-77 0 0 0,2 0 0 0 0,1-23 0 0 0,0 1 0 0 0,0-1 0 0 0,-3 10 0 0 0,31-71 0 0 0,83-183 0 0 0,-106 224 0 0 0,0 0 0 0 0,1 1 0 0 0,1-1 0 0 0,0 1 0 0 0,0 1 0 0 0,1-1 0 0 0,10-9 0 0 0,-16 19 0 0 0,0-1 0 0 0,0 1 0 0 0,1 0 0 0 0,-1-1 0 0 0,1 1 0 0 0,-1 1 0 0 0,0-1 0 0 0,6-1 0 0 0,-8 2 0 0 0,1 0 0 0 0,-1 0 0 0 0,1 0 0 0 0,0 0 0 0 0,-1 0 0 0 0,1 0 0 0 0,-1 0 0 0 0,1 0 0 0 0,-1 0 0 0 0,1 0 0 0 0,-1 0 0 0 0,1 0 0 0 0,-1 1 0 0 0,1-1 0 0 0,-1 0 0 0 0,1 0 0 0 0,-1 0 0 0 0,1 1 0 0 0,-1-1 0 0 0,1 0 0 0 0,-1 1 0 0 0,0-1 0 0 0,1 1 0 0 0,-1-1 0 0 0,1 0 0 0 0,-1 1 0 0 0,0-1 0 0 0,1 1 0 0 0,-1-1 0 0 0,0 1 0 0 0,0-1 0 0 0,1 1 0 0 0,-1-1 0 0 0,0 1 0 0 0,0 0 0 0 0,1 0 0 0 0,1 6 0 0 0,1 0 0 0 0,-1 0 0 0 0,0 0 0 0 0,0 1 0 0 0,-1-1 0 0 0,0 1 0 0 0,0-1 0 0 0,-1 9 0 0 0,-1 8 0 0 0,-5 29 0 0 0,2-30 0 0 0,1 28 0 0 0,2-18-482 0 0,0-9-501 0 0,2 0 0 0 0,3 26-1 0 0,-4-49 871 0 0,1 1 0 0 0,-1-1-1 0 0,1 0 1 0 0,-1 0-1 0 0,1 1 1 0 0,0-1 0 0 0,0 0-1 0 0,-1 0 1 0 0,1 0-1 0 0,0 1 1 0 0,0-1 0 0 0,0 0-1 0 0,0 0 1 0 0,0-1-1 0 0,3 3 1 0 0,5 1-5147 0 0,0-3-353 0 0</inkml:trace>
  <inkml:trace contextRef="#ctx0" brushRef="#br0" timeOffset="3911.96">2287 264 8592 0 0,'24'-82'2638'0'0,"-24"80"-2368"0"0,1 0 260 0 0,0-1 1 0 0,-1 0-1 0 0,1 0 0 0 0,-1 0 0 0 0,0 0 1 0 0,0 0-1 0 0,0 0 0 0 0,0 0 0 0 0,-1 0 1 0 0,0-5-1 0 0,1 8-471 0 0,0 0 0 0 0,0 0 1 0 0,0 0-1 0 0,0-1 0 0 0,-1 1 1 0 0,1 0-1 0 0,0 0 0 0 0,0 0 1 0 0,0 0-1 0 0,0 0 0 0 0,0 0 1 0 0,0-1-1 0 0,-1 1 0 0 0,1 0 1 0 0,0 0-1 0 0,0 0 0 0 0,0 0 1 0 0,0 0-1 0 0,-1 0 0 0 0,1 0 1 0 0,0 0-1 0 0,0 0 0 0 0,0 0 1 0 0,0 0-1 0 0,-1 0 0 0 0,1 0 1 0 0,0 0-1 0 0,0 0 0 0 0,0 0 0 0 0,-1 0 1 0 0,1 0-1 0 0,0 0 0 0 0,0 0 1 0 0,0 0-1 0 0,0 0 0 0 0,-1 0 1 0 0,1 0-1 0 0,0 0 0 0 0,0 0 1 0 0,0 0-1 0 0,0 1 0 0 0,0-1 1 0 0,-1 0-1 0 0,1 0 0 0 0,0 0 1 0 0,0 0-1 0 0,0 0 0 0 0,0 1 1 0 0,-9 12 959 0 0,-3 19-807 0 0,-13 82 1367 0 0,17-70-1126 0 0,2-10-581 0 0,1 1-1 0 0,-1 46 1 0 0,5-64-765 0 0,2 18-111 0 0,-1-32 44 0 0,1-1 0 0 0,0 1 0 0 0,-1-1-1 0 0,1 1 1 0 0,0-1 0 0 0,2 5 0 0 0,-2-6-5284 0 0</inkml:trace>
  <inkml:trace contextRef="#ctx0" brushRef="#br0" timeOffset="4419.87">2347 68 11976 0 0,'0'0'256'0'0,"0"0"64"0"0,0 0 0 0 0,0 0 32 0 0,3-3-288 0 0,3 0-64 0 0,-6 3 0 0 0,0 0 0 0 0,3-2 424 0 0,-3 2 72 0 0,0 0 16 0 0,0 0 0 0 0,0 0-416 0 0,0 0-96 0 0,0 0 0 0 0,0 0-4072 0 0,0 0-840 0 0</inkml:trace>
  <inkml:trace contextRef="#ctx0" brushRef="#br0" timeOffset="4882.08">2650 222 13224 0 0,'3'-13'912'0'0,"-2"-1"-959"0"0,-1 12 247 0 0,1-1-1 0 0,-1 1 0 0 0,0 0 1 0 0,0 0-1 0 0,0-1 1 0 0,0 1-1 0 0,-1 0 0 0 0,1 0 1 0 0,0-1-1 0 0,-1 1 0 0 0,0 0 1 0 0,1 0-1 0 0,-1 0 1 0 0,0 0-1 0 0,0 0 0 0 0,0 0 1 0 0,-3-4-1 0 0,0 2 189 0 0,0-1-1 0 0,0 1 0 0 0,0 0 1 0 0,-1 1-1 0 0,1-1 1 0 0,-9-4-1 0 0,12 7-348 0 0,-1 0 1 0 0,0 1-1 0 0,0-1 1 0 0,1 0-1 0 0,-1 1 0 0 0,0-1 1 0 0,0 1-1 0 0,0-1 1 0 0,0 1-1 0 0,1 0 1 0 0,-1 0-1 0 0,0 0 0 0 0,0 0 1 0 0,0 0-1 0 0,0 0 1 0 0,0 1-1 0 0,0-1 0 0 0,1 1 1 0 0,-1-1-1 0 0,0 1 1 0 0,0 0-1 0 0,1-1 1 0 0,-1 1-1 0 0,-2 2 0 0 0,-1 0 12 0 0,0 0 99 0 0,-1 1 1 0 0,1 0-1 0 0,0 0 0 0 0,0 0 1 0 0,0 0-1 0 0,0 1 0 0 0,1 0 1 0 0,0 0-1 0 0,0 0 0 0 0,0 1 1 0 0,-4 8-1 0 0,-12 36-130 0 0,3 2 1 0 0,-12 61-1 0 0,27-106-65 0 0,-1 4-178 0 0,2-1 0 0 0,-1 1 0 0 0,1-1 1 0 0,1 1-1 0 0,0 0 0 0 0,0-1 0 0 0,4 21 0 0 0,-4-30 209 0 0,0 1 0 0 0,0-1 0 0 0,1 0 0 0 0,-1 0 0 0 0,1 0 0 0 0,-1 0 0 0 0,1 1 0 0 0,-1-1 0 0 0,1 0-1 0 0,-1 0 1 0 0,1 0 0 0 0,0 0 0 0 0,0 0 0 0 0,-1 0 0 0 0,1-1 0 0 0,0 1 0 0 0,0 0 0 0 0,0 0 0 0 0,0 0 0 0 0,1 0 0 0 0,-1-1-9 0 0,0 0 0 0 0,0 1 0 0 0,0-1 0 0 0,0 0 1 0 0,0 0-1 0 0,0 0 0 0 0,0 0 0 0 0,0 0 1 0 0,0 0-1 0 0,0 0 0 0 0,0 0 0 0 0,0-1 0 0 0,0 1 1 0 0,0 0-1 0 0,-1-1 0 0 0,1 1 0 0 0,0 0 1 0 0,0-1-1 0 0,0 1 0 0 0,0-1 0 0 0,-1 1 0 0 0,1-1 1 0 0,0 0-1 0 0,0 1 0 0 0,0-2 0 0 0,14-13-179 0 0,-1 0 0 0 0,-1-1-1 0 0,0 0 1 0 0,-1-1-1 0 0,12-23 1 0 0,40-96 423 0 0,-57 118-266 0 0,23-51 1963 0 0,-16 31-1902 0 0,-14 36-16 0 0,3-9 59 0 0,-3 10 244 0 0,0 1 97 0 0,0 0 14 0 0,0 0-40 0 0,0 0-181 0 0,0 0-81 0 0,0 0-15 0 0,0 11-1 0 0,-26 125-96 0 0,14-79 0 0 0,-6 67 0 0 0,18-115-162 0 0,-1 1 0 0 0,1-1-1 0 0,1 1 1 0 0,0-1-1 0 0,0 1 1 0 0,1-1 0 0 0,0 1-1 0 0,6 15 1 0 0,-7-24-1217 0 0,-1-1-70 0 0,0 0-14 0 0</inkml:trace>
  <inkml:trace contextRef="#ctx0" brushRef="#br0" timeOffset="5354.33">3130 89 15288 0 0,'0'0'348'0'0,"0"0"49"0"0,0 0 20 0 0,-3-11 100 0 0,1 6-366 0 0,-1 1 0 0 0,1 0 0 0 0,-1 1 0 0 0,0-1 0 0 0,0 0-1 0 0,0 1 1 0 0,0 0 0 0 0,-1 0 0 0 0,0 0 0 0 0,1 0-1 0 0,-1 0 1 0 0,0 1 0 0 0,0-1 0 0 0,0 1 0 0 0,-1 0 0 0 0,1 1-1 0 0,0-1 1 0 0,-1 1 0 0 0,1 0 0 0 0,-1 0 0 0 0,0 0-1 0 0,1 0 1 0 0,-1 1 0 0 0,0 0 0 0 0,-4 0 0 0 0,3 0-123 0 0,0 0 0 0 0,0 1 0 0 0,1-1 0 0 0,-1 1 0 0 0,0 1 0 0 0,0-1 1 0 0,1 1-1 0 0,-1 0 0 0 0,1 0 0 0 0,0 0 0 0 0,0 1 0 0 0,0 0 0 0 0,0 0 0 0 0,0 0 1 0 0,0 1-1 0 0,1-1 0 0 0,-1 1 0 0 0,1 0 0 0 0,0 0 0 0 0,-4 6 0 0 0,6-6-28 0 0,0-1 0 0 0,0 1 0 0 0,0 0 0 0 0,0 0 0 0 0,1 0 0 0 0,0 0 0 0 0,0 0 0 0 0,0 0 0 0 0,0 0 0 0 0,0 0 0 0 0,1 0 0 0 0,0 0 0 0 0,0 0 0 0 0,0 1 0 0 0,0-1 0 0 0,1 0 0 0 0,-1 0 0 0 0,1 0 0 0 0,0 0 0 0 0,1 0 0 0 0,-1 0 0 0 0,0 0 0 0 0,1 0 0 0 0,0-1 0 0 0,0 1 0 0 0,0-1 0 0 0,1 1 0 0 0,-1-1 0 0 0,6 6 0 0 0,17 13 0 0 0,45 33 0 0 0,6 4 0 0 0,-67-52 0 0 0,0 1 0 0 0,0 0 0 0 0,0 1 0 0 0,0 0 0 0 0,12 18 0 0 0,-20-25 0 0 0,1 1 0 0 0,-1-1 0 0 0,0 1 0 0 0,1 0 0 0 0,-1-1 0 0 0,0 1 0 0 0,-1 0 0 0 0,1 0 0 0 0,0 0 0 0 0,-1-1 0 0 0,0 1 0 0 0,1 0 0 0 0,-1 0 0 0 0,0 0 0 0 0,-1 0 0 0 0,1 0 0 0 0,0 0 0 0 0,-1 0 0 0 0,0 0 0 0 0,0-1 0 0 0,1 1 0 0 0,-2 0 0 0 0,1 0 0 0 0,0-1 0 0 0,-3 5 0 0 0,2-4 0 0 0,0 0 0 0 0,-1 0 0 0 0,1 0 0 0 0,-1 0 0 0 0,0-1 0 0 0,0 1 0 0 0,0-1 0 0 0,0 1 0 0 0,-1-1 0 0 0,1 0 0 0 0,0-1 0 0 0,-1 1 0 0 0,1 0 0 0 0,-1-1 0 0 0,-7 2 0 0 0,-1-1 0 0 0,0 0 0 0 0,0 0 0 0 0,-22-2 0 0 0,26-1 0 0 0,0 0 0 0 0,0-1 0 0 0,0 0 0 0 0,0 0 0 0 0,1-1 0 0 0,-1 0 0 0 0,1 0 0 0 0,0-1 0 0 0,-7-5 0 0 0,5 5 0 0 0,6 2-22 0 0,-1-1-1 0 0,1 1 0 0 0,0-1 0 0 0,0 1 0 0 0,0-1 0 0 0,0 0 1 0 0,0-1-1 0 0,0 1 0 0 0,1 0 0 0 0,0-1 0 0 0,0 1 1 0 0,0-1-1 0 0,0 0 0 0 0,0 0 0 0 0,1 1 0 0 0,-1-1 0 0 0,0-4 1 0 0,1 2-1621 0 0,0 0 1 0 0,0 0 0 0 0,0-9 0 0 0,1 1-4602 0 0</inkml:trace>
  <inkml:trace contextRef="#ctx0" brushRef="#br0" timeOffset="5777.22">3363 0 15576 0 0,'0'0'356'0'0,"0"0"49"0"0,0 0 20 0 0,0 0-46 0 0,0 0-173 0 0,5 10 1230 0 0,-4-3-1079 0 0,-1-1 0 0 0,0 0-1 0 0,-1 1 1 0 0,1-1 0 0 0,-1 0-1 0 0,0 1 1 0 0,-3 7-1 0 0,-1 8 391 0 0,-19 156 10 0 0,5-34-402 0 0,14-105-1757 0 0,-2 49-1 0 0,7-87 412 0 0,0-1-1121 0 0,0 0-4371 0 0</inkml:trace>
  <inkml:trace contextRef="#ctx0" brushRef="#br0" timeOffset="6227.72">3548 205 13760 0 0,'0'0'400'0'0,"0"0"0"0"0,-12-13-126 0 0,6 10 221 0 0,0 0 0 0 0,-1 0 0 0 0,1 0 0 0 0,-1 1 0 0 0,0 0 0 0 0,1 0-1 0 0,-1 1 1 0 0,0 0 0 0 0,-9-1 0 0 0,-10 1 343 0 0,-28 3-1 0 0,23 0-889 0 0,0 1 1 0 0,-33 7-1 0 0,54-9-56 0 0,8-1-3649 0 0,2 0 2447 0 0</inkml:trace>
  <inkml:trace contextRef="#ctx0" brushRef="#br0" timeOffset="6228.72">3548 429 18151 0 0,'0'0'512'0'0,"0"0"120"0"0,0 0-504 0 0,0 0-128 0 0,0 0 0 0 0,0 0 0 0 0,0 0 432 0 0,0 0 64 0 0,0 0 16 0 0,0 0 0 0 0,0 0-416 0 0,0 0-96 0 0,0 0 0 0 0,-6 3 0 0 0,6-3-800 0 0,-9 0-176 0 0,9 0-40 0 0,-15-6-8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2-02T04:18:08.3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27 15664 0 0,'0'0'356'0'0,"0"0"49"0"0,0 0 21 0 0,0 0-42 0 0,0 0-180 0 0,0 0 176 0 0,0 0 107 0 0,18 8 2458 0 0,-7-6-2610 0 0,0-1 1 0 0,0-1-1 0 0,0 1 0 0 0,0-2 0 0 0,1 0 0 0 0,-1 0 0 0 0,0-1 0 0 0,16-4 0 0 0,-11 2 120 0 0,0 1 0 0 0,30-2-1 0 0,-28 9-454 0 0,-17-4 0 0 0,-1 0 0 0 0,1 0 0 0 0,-1 0 0 0 0,1 1 0 0 0,-1-1 0 0 0,1 0 0 0 0,-1 0 0 0 0,1 1 0 0 0,-1-1 0 0 0,0 0 0 0 0,1 0 0 0 0,-1 1 0 0 0,1-1 0 0 0,-1 1 0 0 0,0-1 0 0 0,1 0 0 0 0,-1 1 0 0 0,0-1 0 0 0,0 1 0 0 0,1-1 0 0 0,-1 0 0 0 0,0 1 0 0 0,0-1 0 0 0,0 1 0 0 0,1-1 0 0 0,-1 1 0 0 0,0-1 0 0 0,0 1 0 0 0,0-1 0 0 0,0 1 0 0 0,0-1 0 0 0,0 1 0 0 0,0-1 0 0 0,0 1 0 0 0,0-1 0 0 0,0 2 0 0 0,-1-1 0 0 0,1 3-7 0 0,-1 0 0 0 0,-1 0 0 0 0,1-1 0 0 0,0 1 0 0 0,-1 0 0 0 0,0-1 0 0 0,0 1-1 0 0,-4 6 1 0 0,-4 5-55 0 0,-3 17 37 0 0,1 0 0 0 0,1 0 0 0 0,2 1 0 0 0,-6 34 0 0 0,13-57-77 0 0,-6 25 49 0 0,-14 81-5 0 0,19-75-1306 0 0,2-18-2941 0 0,1-23-2857 0 0</inkml:trace>
  <inkml:trace contextRef="#ctx0" brushRef="#br0" timeOffset="384.88">496 14 12152 0 0,'0'0'356'0'0,"0"0"-7"0"0,0 0-48 0 0,0 0 613 0 0,-5 13 2709 0 0,-10 124 688 0 0,3 46-2790 0 0,5-26-2409 0 0,8-151 1885 0 0,2-1-4469 0 0,-3-5 3155 0 0,1 1-1 0 0,-1-1 1 0 0,1 0-1 0 0,-1 0 1 0 0,1 0-1 0 0,-1 0 1 0 0,1 0-1 0 0,-1 0 1 0 0,1 0-1 0 0,-1 0 1 0 0,1 0-1 0 0,-1 0 1 0 0,1 0-1 0 0,-1-1 1 0 0,1 1-1 0 0,-1 0 1 0 0,1 0-1 0 0,-1 0 1 0 0,1-1-1 0 0,6-4-1728 0 0</inkml:trace>
  <inkml:trace contextRef="#ctx0" brushRef="#br0" timeOffset="1144.31">954 0 14336 0 0,'0'0'421'0'0,"0"0"-12"0"0,0 0-191 0 0,0 0 168 0 0,0 0 102 0 0,0 0 21 0 0,0 0 13 0 0,0 0 38 0 0,-7 1 1157 0 0,-7 3-1220 0 0,1-1 0 0 0,0 0 0 0 0,-1-1 0 0 0,0 0-1 0 0,-16-1 1 0 0,14-1-468 0 0,5 0-7 0 0,1 0 0 0 0,-22 3 0 0 0,9 1 42 0 0,22-4-58 0 0,0 0 1 0 0,0 0-1 0 0,0 0 1 0 0,0 0-1 0 0,0 1 0 0 0,0-1 1 0 0,0 0-1 0 0,0 1 1 0 0,0-1-1 0 0,0 1 1 0 0,0-1-1 0 0,1 1 0 0 0,-1-1 1 0 0,0 1-1 0 0,0 0 1 0 0,0-1-1 0 0,1 1 0 0 0,-1 0 1 0 0,-1 1-1 0 0,0 1 13 0 0,-2 2 34 0 0,-1 3-40 0 0,1 1 1 0 0,0 0-1 0 0,0 1 1 0 0,1-1-1 0 0,-3 15 1 0 0,3-14-15 0 0,0 0-1 0 0,-6 15 1 0 0,0-1 1 0 0,9-9 11 0 0,0-14 42 0 0,12 1 161 0 0,-3-4-160 0 0,26-9 238 0 0,-18 5-303 0 0,34-9 0 0 0,-32 10 1 0 0,-9 4 47 0 0,0 0-1 0 0,0 0 1 0 0,0 1-1 0 0,0 0 1 0 0,1 1-1 0 0,-1 0 1 0 0,-1 1-1 0 0,1 0 1 0 0,0 0-1 0 0,10 4 1 0 0,-18-5 54 0 0,0 1 0 0 0,1-1 0 0 0,-1 0 0 0 0,0 1 0 0 0,1-1 0 0 0,-1 1 0 0 0,0 0 0 0 0,0-1 0 0 0,0 1 0 0 0,0 0 0 0 0,-1 0 0 0 0,1 1 0 0 0,0-1 0 0 0,-1 0 1 0 0,0 1-1 0 0,1-1 0 0 0,0 3 0 0 0,0 0-164 0 0,0 1 0 0 0,-1-1 1 0 0,1 1-1 0 0,-1-1 0 0 0,0 1 0 0 0,0-1 1 0 0,-1 8-1 0 0,-1 7 70 0 0,-1-1 0 0 0,-1 0-1 0 0,-1 0 1 0 0,-10 32 0 0 0,12-46 29 0 0,0 1 0 0 0,-1 0 0 0 0,0-1-1 0 0,1 0 1 0 0,-2 0 0 0 0,1 0 0 0 0,0 0 0 0 0,-1 0 0 0 0,0-1 0 0 0,0 1 0 0 0,-1-1 0 0 0,1 0 0 0 0,-1 0-1 0 0,0-1 1 0 0,0 0 0 0 0,0 1 0 0 0,-6 1 0 0 0,5-2-49 0 0,-1 0 0 0 0,0-1-1 0 0,0 0 1 0 0,0 0 0 0 0,0-1 0 0 0,0 1-1 0 0,0-2 1 0 0,0 1 0 0 0,0-1-1 0 0,0 0 1 0 0,0 0 0 0 0,0-1 0 0 0,0 0-1 0 0,-7-2 1 0 0,-5-2-130 0 0,-25-8-466 0 0,41 12 404 0 0,-1-1 1 0 0,1 1 0 0 0,-1-1-1 0 0,1 0 1 0 0,0-1 0 0 0,0 1-1 0 0,0-1 1 0 0,0 1 0 0 0,-4-5-1 0 0,-2-4-1130 0 0,0 1-50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2-02T04:18:22.2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243 34 16040 0 0,'0'0'362'0'0,"0"0"47"0"0,0 0 30 0 0,0 0-46 0 0,-13-2-237 0 0,7 1 67 0 0,0 0-1 0 0,1 1 0 0 0,-1-1 0 0 0,0 1 0 0 0,0 0 0 0 0,0 1 1 0 0,0 0-1 0 0,0 0 0 0 0,1 0 0 0 0,-1 1 0 0 0,0-1 0 0 0,1 1 1 0 0,-1 1-1 0 0,1-1 0 0 0,0 1 0 0 0,-1 0 0 0 0,1 0 0 0 0,1 0 0 0 0,-1 1 1 0 0,0 0-1 0 0,1 0 0 0 0,0 0 0 0 0,-4 5 0 0 0,-2 3-98 0 0,1 2-1 0 0,1-1 0 0 0,0 1 1 0 0,1 0-1 0 0,0 1 0 0 0,1 0 1 0 0,-6 26-1 0 0,10-34-24 0 0,1 0-1 0 0,0-1 1 0 0,0 1 0 0 0,1 0 0 0 0,0 0 0 0 0,0 0-1 0 0,0 0 1 0 0,1 0 0 0 0,0 0 0 0 0,1 0-1 0 0,0-1 1 0 0,3 9 0 0 0,-5-13-104 0 0,1-1 1 0 0,-1 1-1 0 0,1-1 1 0 0,0 1-1 0 0,0-1 1 0 0,0 0 0 0 0,0 1-1 0 0,0-1 1 0 0,0 0-1 0 0,0 0 1 0 0,0 1-1 0 0,0-1 1 0 0,1 0-1 0 0,-1 0 1 0 0,0 0-1 0 0,1-1 1 0 0,-1 1-1 0 0,1 0 1 0 0,-1 0-1 0 0,4 0 1 0 0,-3-1-66 0 0,0 1 0 0 0,0-1-1 0 0,0 0 1 0 0,1 0 0 0 0,-1-1 0 0 0,0 1 0 0 0,0 0 0 0 0,1-1 0 0 0,-1 0 0 0 0,0 1 0 0 0,0-1 0 0 0,0 0-1 0 0,3-2 1 0 0,3-1 19 0 0,0-2 0 0 0,-1 1-1 0 0,0-1 1 0 0,0 0 0 0 0,0-1 0 0 0,6-7-1 0 0,5-8-58 0 0,0-1 1 0 0,15-28-1 0 0,-27 39-27 0 0,0 1 0 0 0,0-1 0 0 0,-1-1 0 0 0,-1 1 0 0 0,0-1 0 0 0,4-23 0 0 0,-7 32-14 0 0,-1 0 0 0 0,0 1 0 0 0,0-1 0 0 0,0 1 1 0 0,-1-1-1 0 0,0 1 0 0 0,1-1 0 0 0,-3-5 0 0 0,2 7-142 0 0,1 1 1 0 0,-1-1-1 0 0,0 0 1 0 0,0 1-1 0 0,0-1 1 0 0,0 1 0 0 0,0-1-1 0 0,-2-1 1 0 0,2 3-168 0 0,0-1 1 0 0,0 0-1 0 0,0 0 1 0 0,0 1-1 0 0,0-1 1 0 0,0 1-1 0 0,0-1 1 0 0,0 1-1 0 0,0-1 1 0 0,0 1-1 0 0,0-1 1 0 0,-1 1-1 0 0,0 0 1 0 0,-7-1-4853 0 0</inkml:trace>
  <inkml:trace contextRef="#ctx0" brushRef="#br0" timeOffset="514.94">123 264 15664 0 0,'0'0'356'0'0,"0"0"49"0"0,0 0 21 0 0,0 0-42 0 0,-12 9-236 0 0,-1 7 501 0 0,1 1 0 0 0,0 1 0 0 0,2 0-1 0 0,0 1 1 0 0,-8 20 0 0 0,10-20-478 0 0,2-7-171 0 0,1 1 0 0 0,1 0 0 0 0,0 0 0 0 0,-5 27 0 0 0,9-37-7 0 0,0 0 0 0 0,0 0 0 0 0,0 0 0 0 0,1 0 0 0 0,-1 1 0 0 0,1-1-1 0 0,0 0 1 0 0,0 0 0 0 0,0 0 0 0 0,0 0 0 0 0,0 0 0 0 0,0-1 0 0 0,1 1 0 0 0,0 0 0 0 0,-1 0-1 0 0,1-1 1 0 0,0 1 0 0 0,4 2 0 0 0,-5-3-1 0 0,1-1 0 0 0,-1 1 0 0 0,1-1 1 0 0,0 0-1 0 0,0 0 0 0 0,-1 0 0 0 0,1 1 0 0 0,0-2 0 0 0,0 1 1 0 0,0 0-1 0 0,0 0 0 0 0,0-1 0 0 0,0 1 0 0 0,0-1 0 0 0,0 1 1 0 0,0-1-1 0 0,0 0 0 0 0,1 0 0 0 0,-1 0 0 0 0,0 0 0 0 0,0 0 1 0 0,0-1-1 0 0,0 1 0 0 0,0-1 0 0 0,0 1 0 0 0,0-1 0 0 0,0 0 1 0 0,3-1-1 0 0,8-5-113 0 0,-1 0 0 0 0,0-1 0 0 0,0-1 1 0 0,-1 0-1 0 0,0-1 0 0 0,16-17 0 0 0,-22 22 128 0 0,2-3-64 0 0,-1 0 0 0 0,1 0 0 0 0,-1-1 0 0 0,-1 1-1 0 0,0-1 1 0 0,5-11 0 0 0,-6 10 65 0 0,0-1 0 0 0,0 1 0 0 0,-1-1 0 0 0,-1 1 1 0 0,0-1-1 0 0,0 0 0 0 0,-1 0 0 0 0,-1 0 0 0 0,1 0 0 0 0,-2 0 0 0 0,0 0 0 0 0,0 0 0 0 0,-5-18 0 0 0,6 27-30 0 0,-1 0-1 0 0,0 0 1 0 0,0 0-1 0 0,0 0 1 0 0,0 0 0 0 0,0 0-1 0 0,0 1 1 0 0,0-1-1 0 0,-1 0 1 0 0,1 1-1 0 0,-1-1 1 0 0,1 1-1 0 0,-1-1 1 0 0,0 1-1 0 0,1 0 1 0 0,-1 0-1 0 0,0-1 1 0 0,0 1-1 0 0,0 0 1 0 0,0 1-1 0 0,0-1 1 0 0,0 0-1 0 0,0 1 1 0 0,0-1-1 0 0,0 1 1 0 0,-4-1-1 0 0,4 1-483 0 0,-1 0-1 0 0,0 0 0 0 0,0 1 0 0 0,1-1 0 0 0,-1 1 0 0 0,0-1 1 0 0,1 1-1 0 0,-1 0 0 0 0,0 0 0 0 0,1 0 0 0 0,0 0 0 0 0,-5 3 1 0 0,-5 4-4994 0 0</inkml:trace>
  <inkml:trace contextRef="#ctx0" brushRef="#br0" timeOffset="1250.78">546 74 12624 0 0,'6'-11'873'0'0,"-6"10"-702"0"0,0 0 0 0 0,1 0 0 0 0,-1 0 0 0 0,0 1 0 0 0,0-1 0 0 0,1 0 0 0 0,-1 0 0 0 0,0 0 0 0 0,0 0 0 0 0,0 0 0 0 0,0 0 0 0 0,0 0 0 0 0,-1 0 0 0 0,1 0 0 0 0,0 0 0 0 0,0 0 0 0 0,0 0 0 0 0,-1 1 0 0 0,0-2 0 0 0,1 2-31 0 0,0-1 0 0 0,-1 1 0 0 0,1 0-1 0 0,-1 0 1 0 0,1-1 0 0 0,-1 1 0 0 0,1 0-1 0 0,0 0 1 0 0,-1 0 0 0 0,1 0 0 0 0,-1 0-1 0 0,1 0 1 0 0,-1 0 0 0 0,1 0 0 0 0,-1 0-1 0 0,1 0 1 0 0,-1 0 0 0 0,1 0-1 0 0,-1 0 1 0 0,1 0 0 0 0,-1 0 0 0 0,1 0-1 0 0,0 0 1 0 0,-2 1 0 0 0,0 0 177 0 0,-1 0 1 0 0,0 1-1 0 0,1-1 0 0 0,-1 1 1 0 0,1 0-1 0 0,0 0 1 0 0,-1-1-1 0 0,-2 6 0 0 0,-15 27-261 0 0,2 0 0 0 0,2 2 0 0 0,-18 56 0 0 0,11-29-60 0 0,15-45-50 0 0,0 2-303 0 0,1 0-1 0 0,-7 32 1 0 0,13-46 305 0 0,0-1 0 0 0,0 0 0 0 0,1 0 0 0 0,-1 1 0 0 0,2-1-1 0 0,-1 0 1 0 0,0 0 0 0 0,1 1 0 0 0,0-1 0 0 0,0 0 0 0 0,0 0 0 0 0,1 0 0 0 0,0 0 0 0 0,0 0-1 0 0,4 7 1 0 0,-4-9 52 0 0,0 1 0 0 0,1-1 0 0 0,-1 0 0 0 0,1 0 0 0 0,-1 0 0 0 0,1-1 0 0 0,0 1 0 0 0,0-1 0 0 0,0 1 0 0 0,0-1 0 0 0,0 0 0 0 0,1 0 0 0 0,-1 0 0 0 0,1-1 0 0 0,-1 1 0 0 0,1-1 0 0 0,0 0 0 0 0,0 0 0 0 0,-1 0 0 0 0,1 0 0 0 0,0-1 0 0 0,0 1 0 0 0,0-1 0 0 0,0 0 0 0 0,0 0 0 0 0,0-1 0 0 0,-1 1 0 0 0,1-1 0 0 0,0 0 0 0 0,0 0 0 0 0,-1 0 0 0 0,1 0 0 0 0,0-1 0 0 0,-1 0 0 0 0,1 1 0 0 0,-1-1 0 0 0,6-5 0 0 0,1-1 0 0 0,0-1 0 0 0,0-1 0 0 0,-1 0 0 0 0,-1 0 0 0 0,0-1 0 0 0,0 0 0 0 0,-1 0 0 0 0,0-1 0 0 0,9-23 0 0 0,-5 6 0 0 0,-2 0 0 0 0,-1-1 0 0 0,5-36 0 0 0,-10 52 0 0 0,-2 0 0 0 0,0 0 0 0 0,0 0 0 0 0,-1 0 0 0 0,-4-24 0 0 0,3 34 0 0 0,1-1 0 0 0,-1 0 0 0 0,0 1 0 0 0,-1 0 0 0 0,1-1 0 0 0,-1 1 0 0 0,0 0 0 0 0,0 0 0 0 0,0-1 0 0 0,-1 2 0 0 0,0-1 0 0 0,1 0 0 0 0,-1 0 0 0 0,0 1 0 0 0,-1 0 0 0 0,1 0 0 0 0,-1 0 0 0 0,1 0 0 0 0,-1 0 0 0 0,-8-4 0 0 0,-20-3-720 0 0,11 9-5587 0 0,11 4 63 0 0</inkml:trace>
  <inkml:trace contextRef="#ctx0" brushRef="#br0" timeOffset="1627.35">828 77 15664 0 0,'0'0'356'0'0,"0"0"49"0"0,0 0 21 0 0,0 0-42 0 0,0 0-180 0 0,0 0 176 0 0,0 0 107 0 0,0 14 1046 0 0,-46 188 4 0 0,42-189-1442 0 0,2-3-55 0 0,0 0-1 0 0,0 1 0 0 0,1-1 1 0 0,0 1-1 0 0,1-1 0 0 0,0 1 1 0 0,2 14-1 0 0,-1-23-25 0 0,-1-1 0 0 0,0 0 0 0 0,1 0 0 0 0,-1 0 1 0 0,0 0-1 0 0,1 0 0 0 0,0 0 0 0 0,-1 0 0 0 0,1-1 0 0 0,-1 1 0 0 0,1 0 0 0 0,0 0 0 0 0,0 0 0 0 0,-1-1 1 0 0,1 1-1 0 0,0 0 0 0 0,0-1 0 0 0,0 1 0 0 0,1 0 0 0 0,1 0 60 0 0,-1 1 1 0 0,1-1-1 0 0,0-1 0 0 0,0 1 1 0 0,0 0-1 0 0,-1-1 0 0 0,5 1 1 0 0,0-1 67 0 0,0 0 1 0 0,-1 0 0 0 0,1-1 0 0 0,-1 0 0 0 0,14-3-1 0 0,-6-1-142 0 0,0 1 0 0 0,1 0 0 0 0,19-2 0 0 0,53 0-1702 0 0,-86 6 383 0 0,-1 0-52 0 0</inkml:trace>
  <inkml:trace contextRef="#ctx0" brushRef="#br0" timeOffset="2044.99">1092 16 17591 0 0,'0'0'399'0'0,"7"-12"1130"0"0,-5 9-1473 0 0,-1 2 232 0 0,-1 1 88 0 0,0 0 10 0 0,0 0 14 0 0,-4 6 488 0 0,-31 82 738 0 0,21-56-1616 0 0,2 1 0 0 0,-13 55-1 0 0,19-66-10 0 0,-12 43-147 0 0,-2 8-582 0 0,-14 95 0 0 0,33-142-2522 0 0,1-25 1824 0 0</inkml:trace>
  <inkml:trace contextRef="#ctx0" brushRef="#br0" timeOffset="2453.99">1276 75 13760 0 0,'0'0'400'0'0,"0"0"0"0"0,0-1-256 0 0,2-1 32 0 0,-1 2 653 0 0,-1 0 283 0 0,0 0 52 0 0,0 0-79 0 0,0 0-372 0 0,0 0-158 0 0,0 0-38 0 0,0 0-73 0 0,-1 5-376 0 0,0 1-1 0 0,0-1 0 0 0,-1 0 1 0 0,1 0-1 0 0,-1 0 1 0 0,-5 8-1 0 0,1 2 323 0 0,-25 84 585 0 0,17-50-870 0 0,5-18-18 0 0,-15 53 90 0 0,22-72-174 0 0,0 0 1 0 0,1 0 0 0 0,0 0 0 0 0,1 0-1 0 0,1 14 1 0 0,-1-23-34 0 0,1 0 0 0 0,-1 1 0 0 0,1-1 0 0 0,0 0 0 0 0,0 0 0 0 0,1 0 0 0 0,-1 0 0 0 0,1 0 0 0 0,-1 0 0 0 0,1 0 0 0 0,0 0 0 0 0,0 0 0 0 0,0-1 0 0 0,1 1 0 0 0,-1-1 0 0 0,4 3 0 0 0,-4-3-24 0 0,0-1 1 0 0,-1 0-1 0 0,1 0 0 0 0,0 0 1 0 0,0 0-1 0 0,0 0 0 0 0,0-1 1 0 0,0 1-1 0 0,0 0 0 0 0,0-1 0 0 0,0 0 1 0 0,0 1-1 0 0,0-1 0 0 0,1 0 1 0 0,-1 0-1 0 0,0 0 0 0 0,0 0 1 0 0,0-1-1 0 0,0 1 0 0 0,0 0 1 0 0,0-1-1 0 0,0 0 0 0 0,0 1 0 0 0,0-1 1 0 0,0 0-1 0 0,3-2 0 0 0,5-5 54 0 0,0 0 0 0 0,-1 0 0 0 0,0-1 0 0 0,13-18 0 0 0,-19 23 0 0 0,13-16 0 0 0,-1-2 0 0 0,-1 0 0 0 0,-1-1 0 0 0,-1 0 0 0 0,-1-1 0 0 0,-1 0 0 0 0,-1-1 0 0 0,-2 0 0 0 0,6-27 0 0 0,-12 46 1 0 0,0-1-1 0 0,0 1 1 0 0,0-1 0 0 0,-1 0-1 0 0,0 1 1 0 0,0-1-1 0 0,-1 0 1 0 0,0 1-1 0 0,0-1 1 0 0,-1 1 0 0 0,-2-10-1 0 0,3 14-3 0 0,-1-1 0 0 0,1 0 0 0 0,0 1 0 0 0,-1-1 0 0 0,0 0-1 0 0,1 1 1 0 0,-1 0 0 0 0,0-1 0 0 0,0 1 0 0 0,0 0 0 0 0,-1 0 0 0 0,1 0 0 0 0,0 1 0 0 0,-1-1-1 0 0,1 0 1 0 0,-1 1 0 0 0,0-1 0 0 0,1 1 0 0 0,-1 0 0 0 0,0 0 0 0 0,0 0 0 0 0,0 1-1 0 0,0-1 1 0 0,1 0 0 0 0,-1 1 0 0 0,-6 0 0 0 0,-21 3-1243 0 0,13 5-4498 0 0,7 2-500 0 0</inkml:trace>
  <inkml:trace contextRef="#ctx0" brushRef="#br0" timeOffset="2861.06">1636 51 15288 0 0,'0'0'348'0'0,"4"-2"838"0"0,0 2-970 0 0,-4 0-119 0 0,1 1-1 0 0,0-1 1 0 0,-1 1 0 0 0,1 0-1 0 0,-1-1 1 0 0,1 1 0 0 0,-1 0-1 0 0,0 0 1 0 0,1-1-1 0 0,-1 1 1 0 0,0 0 0 0 0,1 0-1 0 0,-1 0 1 0 0,0-1 0 0 0,0 1-1 0 0,0 1 1 0 0,1 8 309 0 0,-1-1 1 0 0,-1 1 0 0 0,0-1 0 0 0,0 1-1 0 0,-4 13 1 0 0,3-14-161 0 0,-42 224 1906 0 0,38-196-2219 0 0,1 0 0 0 0,0 51 0 0 0,5-86-984 0 0,-1-16-1899 0 0,-4 0 1416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2-02T04:18:35.8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1 132 11976 0 0,'0'0'266'0'0,"0"0"44"0"0,0 0 15 0 0,0 0-26 0 0,0 0-59 0 0,0 0 490 0 0,0 0 240 0 0,3 13 1628 0 0,2 19-1887 0 0,-1 0 0 0 0,-2 1 0 0 0,-3 54 1 0 0,0-26-208 0 0,2-11-346 0 0,0-26-45 0 0,-3 40 0 0 0,10-95-113 0 0,-4 19 0 0 0,3-25 0 0 0,7-31 0 0 0,-8 32 93 0 0,1-1-1 0 0,22-60 1 0 0,-27 92-82 0 0,0 1 0 0 0,0-1 0 0 0,1 1 1 0 0,0 0-1 0 0,-1-1 0 0 0,1 2 0 0 0,1-1 1 0 0,-1 0-1 0 0,1 0 0 0 0,-1 1 0 0 0,1 0 1 0 0,0 0-1 0 0,8-5 0 0 0,-11 8-3 0 0,0-1 0 0 0,0 1 0 0 0,0-1 1 0 0,0 1-1 0 0,0 0 0 0 0,0-1 0 0 0,0 1 0 0 0,0 0 0 0 0,0 0 1 0 0,0 0-1 0 0,0 0 0 0 0,0 0 0 0 0,0 0 0 0 0,0 0 0 0 0,0 0 1 0 0,1 0-1 0 0,-1 0 0 0 0,0 1 0 0 0,0-1 0 0 0,0 0 0 0 0,0 1 1 0 0,1 0-1 0 0,0 0-18 0 0,-1 1 1 0 0,1-1-1 0 0,-1 0 1 0 0,1 1 0 0 0,-1-1-1 0 0,1 1 1 0 0,-1 0-1 0 0,0 0 1 0 0,0-1-1 0 0,2 5 1 0 0,0 1-63 0 0,-1 0 0 0 0,1 1 1 0 0,-1-1-1 0 0,-1 1 0 0 0,2 8 0 0 0,4 199 72 0 0,-8-169 0 0 0,4 35 0 0 0,-1-93 0 0 0,0 0 0 0 0,0 0 0 0 0,1 1 0 0 0,0-1 0 0 0,1 1 0 0 0,10-21 0 0 0,5-17 0 0 0,-8 17 32 0 0,1 0 0 0 0,2 1 0 0 0,1 0 0 0 0,37-55 0 0 0,-47 80-71 0 0,-1 1 1 0 0,1-1-1 0 0,0 1 0 0 0,7-6 0 0 0,-10 9 58 0 0,1 0 1 0 0,-1 1-1 0 0,0-1 1 0 0,1 1-1 0 0,-1 0 0 0 0,1 0 1 0 0,0 0-1 0 0,-1 0 1 0 0,1 0-1 0 0,0 1 0 0 0,0-1 1 0 0,-1 1-1 0 0,6-1 1 0 0,-8 2 25 0 0,1-1 1 0 0,0 0-1 0 0,0 1 1 0 0,0-1 0 0 0,-1 1-1 0 0,1-1 1 0 0,0 1-1 0 0,-1-1 1 0 0,1 1 0 0 0,0-1-1 0 0,-1 1 1 0 0,1 0-1 0 0,-1-1 1 0 0,1 1 0 0 0,-1 0-1 0 0,1 0 1 0 0,-1-1-1 0 0,0 1 1 0 0,1 0 0 0 0,-1 0-1 0 0,0 1 1 0 0,6 18 44 0 0,0 52 51 0 0,-4 110-1 0 0,-4-92 216 0 0,2-80-190 0 0,0-6-1223 0 0,2-11-4504 0 0,-1 4 3419 0 0,-1-5-4295 0 0</inkml:trace>
  <inkml:trace contextRef="#ctx0" brushRef="#br0" timeOffset="594.33">750 220 12392 0 0,'0'0'364'0'0,"11"-19"276"0"0,-10 18-225 0 0,-1 0 0 0 0,0-1 0 0 0,0 1 0 0 0,1-1 0 0 0,-1 1 0 0 0,0-1 0 0 0,-1 1 1 0 0,1-1-1 0 0,0 1 0 0 0,0-1 0 0 0,-1 1 0 0 0,1-1 0 0 0,-1-1 0 0 0,0 2-328 0 0,1 0 0 0 0,-1 0 0 0 0,1 0 0 0 0,-1 0 0 0 0,1 1 0 0 0,-1-1 0 0 0,0 0 0 0 0,1 0 0 0 0,-1 1 0 0 0,0-1 0 0 0,0 0 0 0 0,0 1 0 0 0,0-1 0 0 0,1 1 0 0 0,-1-1 0 0 0,0 1 0 0 0,0-1 0 0 0,0 1 0 0 0,0 0-1 0 0,0-1 1 0 0,0 1 0 0 0,-2 0 0 0 0,-1-1 16 0 0,0 0 0 0 0,0 1-1 0 0,0-1 1 0 0,0 1-1 0 0,0 0 1 0 0,-1 1 0 0 0,1-1-1 0 0,0 1 1 0 0,0 0-1 0 0,0-1 1 0 0,0 2 0 0 0,0-1-1 0 0,0 0 1 0 0,1 1 0 0 0,-1 0-1 0 0,0 0 1 0 0,1 0-1 0 0,-1 0 1 0 0,1 1 0 0 0,0-1-1 0 0,0 1 1 0 0,0 0-1 0 0,0 0 1 0 0,-5 6 0 0 0,-3 8 170 0 0,0 0 0 0 0,1 1 1 0 0,-15 37-1 0 0,-10 60 378 0 0,32-105-755 0 0,1 1 0 0 0,1-1 1 0 0,0 1-1 0 0,0 14 1 0 0,1-19 37 0 0,1-1 0 0 0,-1 1 1 0 0,1 0-1 0 0,0-1 0 0 0,0 1 1 0 0,1-1-1 0 0,0 1 0 0 0,0-1 1 0 0,4 9-1 0 0,-4-11 14 0 0,0 0-1 0 0,0-1 1 0 0,1 1-1 0 0,-1-1 1 0 0,0 1-1 0 0,1-1 1 0 0,0 0 0 0 0,-1 0-1 0 0,5 2 1 0 0,-6-3 32 0 0,1-1 0 0 0,-1 1 1 0 0,1 0-1 0 0,-1 0 1 0 0,1-1-1 0 0,0 1 0 0 0,-1-1 1 0 0,1 0-1 0 0,0 1 0 0 0,-1-1 1 0 0,1 0-1 0 0,0 0 0 0 0,0 0 1 0 0,-1 0-1 0 0,1 0 0 0 0,0-1 1 0 0,-1 1-1 0 0,1 0 0 0 0,2-2 1 0 0,8-2-50 0 0,-10 3 51 0 0,1 0 1 0 0,0 0 0 0 0,-1-1 0 0 0,1 1-1 0 0,0 0 1 0 0,-1-1 0 0 0,0 0 0 0 0,1 1 0 0 0,2-4-1 0 0,15-15 102 0 0,23-30 0 0 0,-36 41-60 0 0,-1-1 0 0 0,1 0 0 0 0,-2 0 0 0 0,0-1 0 0 0,0 1 0 0 0,4-14 0 0 0,-1-1-24 0 0,-1 0 0 0 0,-1-1 0 0 0,-2 0 0 0 0,3-45 0 0 0,-5 52 0 0 0,-2 15 0 0 0,1 1 0 0 0,-1-1 0 0 0,0 1 0 0 0,0-1 0 0 0,0 1 0 0 0,-1-1 0 0 0,0-6 0 0 0,0 6 72 0 0,1 3 299 0 0,0 1 117 0 0,0 17 613 0 0,3 180-1085 0 0,4-81-16 0 0,-7-110-195 0 0,1-1 1 0 0,0 1-1 0 0,0-1 0 0 0,1 1 0 0 0,0-1 1 0 0,0 1-1 0 0,0-1 0 0 0,0 0 0 0 0,1 0 1 0 0,0 0-1 0 0,4 5 0 0 0,-6-9-1597 0 0,4 2-607 0 0</inkml:trace>
  <inkml:trace contextRef="#ctx0" brushRef="#br0" timeOffset="1214.58">1176 338 14112 0 0,'1'-9'1073'0'0,"-1"5"-887"0"0,1 0 0 0 0,-1 0 0 0 0,1-1 0 0 0,-1 1 0 0 0,0 0 0 0 0,-1 0 0 0 0,1 0 0 0 0,-1-1 0 0 0,0 1 0 0 0,0 0 0 0 0,0 0 0 0 0,0 0 0 0 0,-1 0 0 0 0,0 0 0 0 0,0 0 0 0 0,0 1 0 0 0,0-1 0 0 0,0 0 0 0 0,-1 1 0 0 0,1 0 0 0 0,-1 0 0 0 0,0 0 0 0 0,0 0 0 0 0,-1 0 0 0 0,1 0 0 0 0,0 1 0 0 0,-1-1 0 0 0,0 1 0 0 0,1 0 0 0 0,-1 0 0 0 0,0 1 0 0 0,0-1 0 0 0,0 1 0 0 0,-5-1 0 0 0,6 1-111 0 0,0 1 0 0 0,0 0 0 0 0,0 0-1 0 0,0 0 1 0 0,0 0 0 0 0,0 1 0 0 0,0-1 0 0 0,0 1-1 0 0,0 0 1 0 0,0 0 0 0 0,0 0 0 0 0,0 0-1 0 0,1 0 1 0 0,-1 0 0 0 0,0 1 0 0 0,1 0-1 0 0,-5 2 1 0 0,-1 3 105 0 0,1-1-1 0 0,-1 1 1 0 0,-12 15-1 0 0,11-10-34 0 0,1 1-1 0 0,0 0 0 0 0,-13 26 0 0 0,-11 45 31 0 0,29-75-257 0 0,0 0-1 0 0,0 0 1 0 0,1 0-1 0 0,1 1 1 0 0,-1-1-1 0 0,1 1 1 0 0,1-1-1 0 0,0 1 1 0 0,0-1-1 0 0,1 1 1 0 0,0-1-1 0 0,1 0 1 0 0,0 1-1 0 0,5 13 1 0 0,-7-22 52 0 0,1 1-1 0 0,0 0 1 0 0,0 0 0 0 0,0 0-1 0 0,0 0 1 0 0,1 0 0 0 0,-1-1-1 0 0,0 1 1 0 0,1-1 0 0 0,-1 1-1 0 0,1-1 1 0 0,0 1 0 0 0,-1-1-1 0 0,1 0 1 0 0,0 0 0 0 0,0 0-1 0 0,0 0 1 0 0,2 1 0 0 0,-1-1-11 0 0,0-1 0 0 0,-1 1 0 0 0,1-1 0 0 0,0 0 0 0 0,0 0 0 0 0,0 0 1 0 0,0 0-1 0 0,-1 0 0 0 0,1-1 0 0 0,0 1 0 0 0,0-1 0 0 0,2-1 0 0 0,5-1-58 0 0,-1-1 0 0 0,0-1 0 0 0,0 0-1 0 0,-1 0 1 0 0,0-1 0 0 0,12-9-1 0 0,-11 7 72 0 0,0-1-1 0 0,-1 0 1 0 0,0-1-1 0 0,-1 0 1 0 0,1 0-1 0 0,-2 0 1 0 0,0-1-1 0 0,0 0 0 0 0,-1 0 1 0 0,6-19-1 0 0,0-9 14 0 0,11-76-1 0 0,-7 30 4 0 0,2-22 371 0 0,-7 44-361 0 0,-4 37 1018 0 0,-5 21-317 0 0,-3 17-382 0 0,0-2-311 0 0,-19 138 452 0 0,0 73-850 0 0,17-176 337 0 0,1-24-32 0 0,2 0 0 0 0,0 0 0 0 0,4 30-1 0 0,-3-46-442 0 0,3 13 472 0 0,-3-6-5255 0 0,0-12 3779 0 0</inkml:trace>
  <inkml:trace contextRef="#ctx0" brushRef="#br0" timeOffset="1673.63">1276 415 13160 0 0,'12'-2'989'0'0,"-1"0"-415"0"0,24-2 0 0 0,-26 3 62 0 0,1 1 0 0 0,-1-2 0 0 0,0 1 0 0 0,16-6 0 0 0,-16 3-361 0 0,0 0 0 0 0,0-1 1 0 0,0 1-1 0 0,-1-2 0 0 0,0 1 0 0 0,0-1 1 0 0,-1-1-1 0 0,0 1 0 0 0,0-1 0 0 0,10-13 1 0 0,-14 16-239 0 0,0 0 0 0 0,-1 0 0 0 0,0 0 0 0 0,0 0-1 0 0,0 0 1 0 0,0-1 0 0 0,0 1 0 0 0,-1-1 0 0 0,0 1 0 0 0,0-1 0 0 0,0 0 0 0 0,-1 1 0 0 0,1-1 0 0 0,-1 0 0 0 0,0 1 0 0 0,-1-1 0 0 0,1 0 0 0 0,-1 1 0 0 0,0-1 0 0 0,0 0 0 0 0,0 1 0 0 0,-1-1 0 0 0,1 1 0 0 0,-1 0 0 0 0,0-1 0 0 0,0 1 0 0 0,-1 0 0 0 0,1 0 0 0 0,-1 0 0 0 0,0 1-1 0 0,0-1 1 0 0,0 1 0 0 0,-1-1 0 0 0,1 1 0 0 0,-5-3 0 0 0,4 4-7 0 0,0-1-1 0 0,0 0 0 0 0,-1 1 0 0 0,1 0 0 0 0,-1 0 0 0 0,1 0 1 0 0,-1 1-1 0 0,0 0 0 0 0,1 0 0 0 0,-1 0 0 0 0,-7 0 1 0 0,9 1 3 0 0,0 0 1 0 0,0 0 0 0 0,-1 1 0 0 0,2 0-1 0 0,-1-1 1 0 0,0 1 0 0 0,0 0 0 0 0,0 1-1 0 0,0-1 1 0 0,0 0 0 0 0,1 1 0 0 0,-1 0-1 0 0,1-1 1 0 0,-1 1 0 0 0,1 0 0 0 0,0 0-1 0 0,-1 0 1 0 0,1 1 0 0 0,-2 3 0 0 0,-2 2 49 0 0,1 0 0 0 0,1 0 1 0 0,-1 0-1 0 0,1 1 0 0 0,1-1 0 0 0,-5 17 1 0 0,-9 57 209 0 0,16-73-269 0 0,-4 19 37 0 0,1 0 0 0 0,0 47 0 0 0,5-67-18 0 0,-1 1 0 0 0,1-1 1 0 0,0 1-1 0 0,0-1 0 0 0,1 0 0 0 0,1 0 0 0 0,-1 0 0 0 0,1 0 0 0 0,0 0 0 0 0,1 0 0 0 0,0-1 0 0 0,0 0 0 0 0,8 11 0 0 0,-9-16-54 0 0,-1 1-1 0 0,1-1 1 0 0,0 1-1 0 0,-1-1 1 0 0,1 0-1 0 0,0 0 1 0 0,0 0-1 0 0,1 0 1 0 0,-1 0-1 0 0,0-1 1 0 0,0 0-1 0 0,1 1 1 0 0,-1-1 0 0 0,1 0-1 0 0,4 0 1 0 0,-2-1-13 0 0,-1 1 0 0 0,1-1 0 0 0,0-1 1 0 0,0 1-1 0 0,-1-1 0 0 0,1 0 0 0 0,0 0 0 0 0,9-4 1 0 0,-2 0-98 0 0,-1-1-1 0 0,0 0 1 0 0,0-1 0 0 0,-1 0 0 0 0,0-1 0 0 0,0 0 0 0 0,14-14 0 0 0,-15 11-304 0 0,0 0 0 0 0,0 0 0 0 0,-1-1 0 0 0,0 0 1 0 0,10-20-1 0 0,-15 24-1289 0 0,0-1 1 0 0,-1 0 0 0 0,3-10-1 0 0,0-5-4656 0 0</inkml:trace>
  <inkml:trace contextRef="#ctx0" brushRef="#br0" timeOffset="2102.61">1718 42 11976 0 0,'0'0'266'0'0,"0"0"44"0"0,0 0 15 0 0,0 0-26 0 0,4 1 7453 0 0,-2 1-8062 0 0,0 10 912 0 0,0 0 0 0 0,-1 0 0 0 0,0 0 0 0 0,-3 23 0 0 0,2-4-169 0 0,-7 180 409 0 0,7-160-1067 0 0,-2-20-175 0 0,3-1 1 0 0,4 39-1 0 0,-4-67-26 0 0,-1 0-1 0 0,1 0 1 0 0,0 0 0 0 0,0 0-1 0 0,0 0 1 0 0,0 0-1 0 0,2 3 1 0 0,-1-1-1872 0 0,-1-3-4344 0 0</inkml:trace>
  <inkml:trace contextRef="#ctx0" brushRef="#br0" timeOffset="2548.37">1964 169 11976 0 0,'7'-14'1301'0'0,"-5"7"-2967"0"0,-1 0 3384 0 0,1 1 4080 0 0,-2 17-2791 0 0,-6 82-1595 0 0,1-35-508 0 0,-2 181-157 0 0,10-205-1712 0 0,-1-23-1686 0 0,2-3-3348 0 0,-4-7-727 0 0</inkml:trace>
  <inkml:trace contextRef="#ctx0" brushRef="#br0" timeOffset="2549.37">2007 15 15000 0 0,'0'0'328'0'0,"0"0"72"0"0,0 0 16 0 0,3 0-1 0 0,-3 0-327 0 0,0 0-88 0 0,6-3 0 0 0,-6 3 0 0 0,0 0 160 0 0,0 0 24 0 0,0 0 0 0 0,3 5-4743 0 0,0 3-945 0 0</inkml:trace>
  <inkml:trace contextRef="#ctx0" brushRef="#br0" timeOffset="3058.56">2132 132 13824 0 0,'0'0'314'0'0,"0"0"46"0"0,0 0 22 0 0,0 0-50 0 0,0 14 474 0 0,-2 82 2964 0 0,1 2-3079 0 0,-5 114 1005 0 0,7-242-1176 0 0,12-56-1 0 0,-11 74-494 0 0,4-17-29 0 0,2-1-1 0 0,1 2 1 0 0,2-1-1 0 0,17-33 1 0 0,-23 53-17 0 0,0-1 1 0 0,0 1-1 0 0,1 0 1 0 0,1 1 0 0 0,0 0-1 0 0,0 0 1 0 0,0 0-1 0 0,1 1 1 0 0,0 0-1 0 0,0 0 1 0 0,1 1 0 0 0,0 0-1 0 0,0 1 1 0 0,1 0-1 0 0,17-7 1 0 0,-25 11 31 0 0,0 0-1 0 0,0 1 1 0 0,0-1 0 0 0,0 1-1 0 0,-1-1 1 0 0,1 1 0 0 0,0 0-1 0 0,0 0 1 0 0,0 0 0 0 0,0 0 0 0 0,0 0-1 0 0,0 1 1 0 0,0-1 0 0 0,0 0-1 0 0,0 1 1 0 0,0-1 0 0 0,-1 1-1 0 0,1 0 1 0 0,0 0 0 0 0,0 0-1 0 0,-1 0 1 0 0,1 0 0 0 0,-1 0 0 0 0,1 0-1 0 0,-1 0 1 0 0,1 1 0 0 0,-1-1-1 0 0,1 0 1 0 0,1 3 0 0 0,-1 0 10 0 0,0-1 1 0 0,-1 1-1 0 0,1-1 1 0 0,-1 1-1 0 0,1 0 0 0 0,-1-1 1 0 0,0 1-1 0 0,0 0 1 0 0,-1 0-1 0 0,1 0 1 0 0,-1 0-1 0 0,0 0 1 0 0,-1 7-1 0 0,-15 108-21 0 0,-2 17 0 0 0,18-74-84 0 0,0-61-357 0 0,0-1-174 0 0,0 0-38 0 0,-1-2-41 0 0,1 1-1 0 0,0-1 1 0 0,0 1 0 0 0,0-1-1 0 0,0 0 1 0 0,0 1 0 0 0,1-1-1 0 0,-1 0 1 0 0,1-1 0 0 0,-1 2 183 0 0,1-1-1889 0 0</inkml:trace>
  <inkml:trace contextRef="#ctx0" brushRef="#br0" timeOffset="3456.88">2489 366 13760 0 0,'9'-2'1056'0'0,"27"-10"-402"0"0,-27 10 11 0 0,0-1 1 0 0,0 0-1 0 0,13-6 0 0 0,-4 0 167 0 0,8-4 195 0 0,-17 6-792 0 0,-1 0-1 0 0,0 0 1 0 0,-1 0 0 0 0,1-1-1 0 0,-1-1 1 0 0,11-17 0 0 0,-15 22-228 0 0,-1 0 0 0 0,0 0 0 0 0,1 0 0 0 0,-2 0 0 0 0,1-1 1 0 0,0 1-1 0 0,-1-1 0 0 0,0 1 0 0 0,0-1 0 0 0,0 1 0 0 0,-1-1 1 0 0,1 0-1 0 0,-1 1 0 0 0,0-1 0 0 0,-1 0 0 0 0,1 1 0 0 0,-1-1 1 0 0,-2-7-1 0 0,2 9 11 0 0,-1 0 0 0 0,1 0 1 0 0,-1 1-1 0 0,0-1 1 0 0,0 0-1 0 0,0 1 0 0 0,0-1 1 0 0,0 1-1 0 0,0-1 1 0 0,-1 1-1 0 0,0 0 1 0 0,1 0-1 0 0,-1 0 0 0 0,0 1 1 0 0,0-1-1 0 0,0 1 1 0 0,0-1-1 0 0,0 1 0 0 0,0 0 1 0 0,-6-1-1 0 0,5 1-4 0 0,0 0-1 0 0,1 1 1 0 0,-1 0-1 0 0,0-1 1 0 0,0 1-1 0 0,0 1 1 0 0,1-1-1 0 0,-1 1 0 0 0,0-1 1 0 0,0 1-1 0 0,1 0 1 0 0,-1 0-1 0 0,1 1 1 0 0,-1-1-1 0 0,1 1 1 0 0,-1-1-1 0 0,1 1 1 0 0,-3 3-1 0 0,0 0 22 0 0,1 0 0 0 0,0 1 1 0 0,0 0-1 0 0,0 0 0 0 0,1 0 0 0 0,0 0 0 0 0,0 1 0 0 0,-4 10 0 0 0,0 1 8 0 0,2 1 0 0 0,-6 23-1 0 0,3-1 26 0 0,-6 64 0 0 0,15-95-25 0 0,0 0 0 0 0,1 0 0 0 0,1 0 0 0 0,-1 0 0 0 0,2 0 0 0 0,-1 0 0 0 0,7 15 0 0 0,-7-20 41 0 0,0-1-1 0 0,0 0 1 0 0,0 0 0 0 0,0 0-1 0 0,1 0 1 0 0,0 0-1 0 0,0 0 1 0 0,0-1 0 0 0,0 1-1 0 0,1-1 1 0 0,3 4-1 0 0,-5-6-35 0 0,0 0 0 0 0,0 0 0 0 0,0 1 0 0 0,0-1 0 0 0,0-1 0 0 0,0 1 0 0 0,0 0-1 0 0,0 0 1 0 0,0-1 0 0 0,1 1 0 0 0,-1-1 0 0 0,0 0 0 0 0,0 1 0 0 0,1-1 0 0 0,-1 0-1 0 0,0-1 1 0 0,0 1 0 0 0,1 0 0 0 0,-1-1 0 0 0,0 1 0 0 0,0-1 0 0 0,0 1-1 0 0,0-1 1 0 0,4-2 0 0 0,1 0-410 0 0,0-1-1 0 0,-1 0 0 0 0,0-1 1 0 0,1 1-1 0 0,-1-1 0 0 0,-1 0 1 0 0,1-1-1 0 0,7-9 0 0 0,-1-1-1197 0 0</inkml:trace>
  <inkml:trace contextRef="#ctx0" brushRef="#br0" timeOffset="4768.46">2854 197 11976 0 0,'0'0'266'0'0,"1"-3"769"0"0,1-1-886 0 0,-2 3 571 0 0,0 1 250 0 0,0 0 43 0 0,0 0-60 0 0,0 0-288 0 0,3 62 2887 0 0,-9 69-3365 0 0,0 1-202 0 0,6-121 15 0 0,0-1 0 0 0,-3 16 0 0 0,1-21 11 0 0,1-4 42 0 0,1-1 17 0 0,1-21-84 0 0,1 1-1 0 0,1-1 1 0 0,0 1 0 0 0,9-27 0 0 0,-5 19 7 0 0,-4 14 12 0 0,9-34 25 0 0,26-71-1 0 0,-36 115-19 0 0,0 0 1 0 0,1 0-1 0 0,-1 0 0 0 0,1 0 0 0 0,0 0 0 0 0,0 1 0 0 0,1-1 0 0 0,-1 1 1 0 0,1 0-1 0 0,-1 0 0 0 0,6-3 0 0 0,-8 5-2 0 0,0 0 0 0 0,1 0 1 0 0,-1 0-1 0 0,1 0 0 0 0,-1 1 0 0 0,1-1 0 0 0,-1 0 0 0 0,1 1 1 0 0,0-1-1 0 0,-1 1 0 0 0,1 0 0 0 0,0-1 0 0 0,-1 1 1 0 0,1 0-1 0 0,0 0 0 0 0,-1 0 0 0 0,1 0 0 0 0,0 1 0 0 0,-1-1 1 0 0,1 0-1 0 0,0 1 0 0 0,-1-1 0 0 0,1 1 0 0 0,-1-1 1 0 0,1 1-1 0 0,-1 0 0 0 0,1 0 0 0 0,-1 0 0 0 0,1-1 0 0 0,-1 1 1 0 0,0 1-1 0 0,1-1 0 0 0,-1 0 0 0 0,1 2 0 0 0,0 0-20 0 0,1 0 0 0 0,-2 1 1 0 0,1-1-1 0 0,0 1 0 0 0,-1-1 0 0 0,1 1 0 0 0,-1-1 0 0 0,0 1 0 0 0,0 0 0 0 0,-1 0 0 0 0,1 5 0 0 0,0 8-110 0 0,-2 22-1 0 0,0-13 98 0 0,-10 97-173 0 0,6-83 201 0 0,0-6-3 0 0,2-19-5 0 0,0 28 0 0 0,3-42-50 0 0,-1-4 48 0 0,0 1 1 0 0,0-1-1 0 0,1 1 0 0 0,0-1 1 0 0,-1 1-1 0 0,1 0 0 0 0,0-1 1 0 0,0 1-1 0 0,0-1 0 0 0,1-3 1 0 0,5-27-57 0 0,-3 23 56 0 0,3-24-68 0 0,3 0-1 0 0,0 2 0 0 0,26-58 1 0 0,-30 79 54 0 0,1 0 1 0 0,1 0-1 0 0,0 0 1 0 0,0 1-1 0 0,1 0 1 0 0,0 0-1 0 0,1 1 1 0 0,0 0-1 0 0,0 1 1 0 0,1 0-1 0 0,0 0 1 0 0,0 1 0 0 0,18-9-1 0 0,-23 14 93 0 0,1-1 1 0 0,-1 1-1 0 0,1 0 1 0 0,-1 0-1 0 0,11-1 1 0 0,-13 3-50 0 0,-1 0 0 0 0,1-1 0 0 0,-1 2 1 0 0,0-1-1 0 0,1 0 0 0 0,-1 0 0 0 0,0 1 1 0 0,1-1-1 0 0,-1 1 0 0 0,0 0 1 0 0,0 0-1 0 0,1 0 0 0 0,-1 0 0 0 0,0 0 1 0 0,0 0-1 0 0,0 0 0 0 0,2 2 0 0 0,-3-1-5 0 0,0-1-1 0 0,1 0 1 0 0,-1 1-1 0 0,0-1 0 0 0,0 1 1 0 0,0 0-1 0 0,-1-1 1 0 0,1 1-1 0 0,0 0 1 0 0,-1-1-1 0 0,1 1 0 0 0,-1 0 1 0 0,1 0-1 0 0,-1 3 1 0 0,1 27 498 0 0,-1-22-340 0 0,-9 118 508 0 0,0 2-250 0 0,9-126-768 0 0,0-1 0 0 0,0 1 0 0 0,0 0 0 0 0,1 0 0 0 0,0-1 0 0 0,0 1 0 0 0,0 0 0 0 0,0-1 0 0 0,2 5 0 0 0,3-18-2815 0 0,-2-3 1527 0 0</inkml:trace>
  <inkml:trace contextRef="#ctx0" brushRef="#br0" timeOffset="5280.9">3683 203 13824 0 0,'0'0'314'0'0,"3"-14"872"0"0,-3 12-1043 0 0,0 1 0 0 0,0-1 0 0 0,0 1 0 0 0,-1 0 0 0 0,1-1 1 0 0,0 1-1 0 0,-1 0 0 0 0,1-1 0 0 0,-1 1 0 0 0,1 0 0 0 0,-1-1 1 0 0,0 1-1 0 0,0 0 0 0 0,1 0 0 0 0,-1 0 0 0 0,0 0 0 0 0,0 0 1 0 0,0 0-1 0 0,0 0 0 0 0,0 0 0 0 0,0 0 0 0 0,-1 0 0 0 0,1 0 1 0 0,0 1-1 0 0,0-1 0 0 0,-1 0 0 0 0,1 1 0 0 0,0-1 0 0 0,-1 1 1 0 0,-1-1-1 0 0,0 0-15 0 0,0 1-1 0 0,0-1 1 0 0,-1 1 0 0 0,1 0 0 0 0,0 0 0 0 0,0 0-1 0 0,0 0 1 0 0,-1 1 0 0 0,1-1 0 0 0,0 1 0 0 0,-4 1-1 0 0,1 0 22 0 0,1 0-1 0 0,-1 1 1 0 0,1 0-1 0 0,0 0 1 0 0,0 1-1 0 0,0-1 1 0 0,-7 8-1 0 0,1 1 213 0 0,-16 22 0 0 0,22-27-344 0 0,-12 17 72 0 0,1 1 0 0 0,1 0 0 0 0,1 1 0 0 0,-17 45 0 0 0,29-65-169 0 0,0 0-1 0 0,0 1 0 0 0,1-1 1 0 0,0 1-1 0 0,0-1 0 0 0,1 1 1 0 0,-1 0-1 0 0,2-1 0 0 0,-1 1 1 0 0,1-1-1 0 0,0 1 0 0 0,2 8 1 0 0,-2-12 54 0 0,0 1 0 0 0,0-1 1 0 0,1 0-1 0 0,-1-1 1 0 0,1 1-1 0 0,0 0 0 0 0,-1 0 1 0 0,1-1-1 0 0,0 1 0 0 0,1-1 1 0 0,-1 1-1 0 0,0-1 0 0 0,1 0 1 0 0,-1 0-1 0 0,1 0 0 0 0,0 0 1 0 0,-1-1-1 0 0,1 1 0 0 0,0-1 1 0 0,0 1-1 0 0,0-1 1 0 0,0 0-1 0 0,1 0 0 0 0,-1 0 1 0 0,0-1-1 0 0,0 1 0 0 0,4-1 1 0 0,-1 1 6 0 0,0-1 1 0 0,0-1-1 0 0,0 1 1 0 0,0-1-1 0 0,0 0 1 0 0,0 0-1 0 0,0 0 0 0 0,0-1 1 0 0,-1 0-1 0 0,1 0 1 0 0,0-1-1 0 0,-1 1 1 0 0,0-1-1 0 0,0-1 1 0 0,6-3-1 0 0,-4 1 11 0 0,0 0-1 0 0,-1 0 1 0 0,0-1-1 0 0,-1 0 1 0 0,1 0-1 0 0,-1 0 1 0 0,-1-1-1 0 0,1 1 1 0 0,5-17-1 0 0,6-18-59 0 0,-2-1 0 0 0,-2-1 0 0 0,12-87 0 0 0,-23 85 450 0 0,-2 28-246 0 0,1 17 125 0 0,0 1 26 0 0,0 0-13 0 0,0 0-82 0 0,0 0-37 0 0,0 0-10 0 0,0 0-2 0 0,0 0-6 0 0,0 0-1 0 0,0 0 0 0 0,0 0 4 0 0,0 0 16 0 0,-3 18 586 0 0,-4 120-67 0 0,3-84-456 0 0,2-36-212 0 0,0 21-4 0 0,2 48-1 0 0,1-68-17 0 0,-1-11-22 0 0,0 1 0 0 0,1-1-1 0 0,0 0 1 0 0,1 0 0 0 0,2 9 0 0 0,2 4-986 0 0,-6-20-282 0 0,0-1-353 0 0</inkml:trace>
  <inkml:trace contextRef="#ctx0" brushRef="#br0" timeOffset="5970.82">4100 195 11256 0 0,'0'0'256'0'0,"0"-15"621"0"0,-1 10-638 0 0,-1-1 0 0 0,0 1-1 0 0,0 0 1 0 0,0 0 0 0 0,-3-5 0 0 0,4 8-43 0 0,1 1 0 0 0,-1 0 0 0 0,0-1 0 0 0,0 1 0 0 0,0 0 0 0 0,0-1 0 0 0,0 1 0 0 0,-1 0 0 0 0,1 0 1 0 0,0 0-1 0 0,0 0 0 0 0,-1 0 0 0 0,1 0 0 0 0,-1 0 0 0 0,1 0 0 0 0,-1 1 0 0 0,1-1 0 0 0,-1 1 0 0 0,1-1 0 0 0,-1 1 0 0 0,-3-1 0 0 0,-18-1 1193 0 0,20 1-1235 0 0,-1 1-1 0 0,0-1 1 0 0,0 1 0 0 0,0 0 0 0 0,1 0-1 0 0,-1 1 1 0 0,0-1 0 0 0,0 1 0 0 0,0 0 0 0 0,-4 1-1 0 0,1 1-8 0 0,0 1 0 0 0,0-1 0 0 0,0 2-1 0 0,1-1 1 0 0,-1 1 0 0 0,1-1 0 0 0,0 2-1 0 0,1-1 1 0 0,-1 1 0 0 0,1 0 0 0 0,-5 6-1 0 0,0 3 69 0 0,1-1-1 0 0,0 1 1 0 0,-12 32-1 0 0,14-29-133 0 0,2 1 0 0 0,0 0 0 0 0,0 0-1 0 0,2 0 1 0 0,1 0 0 0 0,-1 27 0 0 0,4-40-61 0 0,-1 0 1 0 0,1 0-1 0 0,0-1 1 0 0,0 1-1 0 0,1-1 1 0 0,0 1-1 0 0,0-1 1 0 0,0 1-1 0 0,1-1 0 0 0,0 0 1 0 0,0 0-1 0 0,0 0 1 0 0,0-1-1 0 0,1 1 1 0 0,6 6-1 0 0,-7-8-14 0 0,1 0 0 0 0,-1 0 0 0 0,1 0 0 0 0,-1 0-1 0 0,1-1 1 0 0,0 0 0 0 0,0 1 0 0 0,0-1 0 0 0,0-1 0 0 0,0 1-1 0 0,1-1 1 0 0,-1 1 0 0 0,1-1 0 0 0,-1-1 0 0 0,0 1 0 0 0,1 0 0 0 0,-1-1-1 0 0,1 0 1 0 0,0 0 0 0 0,6-2 0 0 0,-4 1-149 0 0,0-2-1 0 0,-1 1 1 0 0,1-1 0 0 0,-1 0-1 0 0,0 0 1 0 0,0-1 0 0 0,10-7-1 0 0,-5 2-540 0 0,0 0-1 0 0,17-20 0 0 0,-23 23-215 0 0,0-1 0 0 0,-1 0 0 0 0,6-11-1 0 0,-7 11-274 0 0,6-11-5072 0 0</inkml:trace>
  <inkml:trace contextRef="#ctx0" brushRef="#br0" timeOffset="6818.86">4193 166 12408 0 0,'0'0'281'0'0,"0"0"40"0"0,0 0 22 0 0,0 0-40 0 0,0 0-63 0 0,0 0 488 0 0,0 0 229 0 0,0 0 47 0 0,9 6 1361 0 0,-8-5-2247 0 0,0 0 0 0 0,0 1 0 0 0,-1-1 0 0 0,1 0 0 0 0,0 1 0 0 0,0-1 0 0 0,-1 1 0 0 0,1-1 0 0 0,0 1 0 0 0,-1-1 0 0 0,0 1 0 0 0,1-1 0 0 0,-1 1 0 0 0,0 1 0 0 0,1 27 1012 0 0,-2-18-797 0 0,-8 160 771 0 0,8-150-1088 0 0,-4 24 1 0 0,2-24-2 0 0,0 23 1 0 0,4-42-18 0 0,-4 9 18 0 0,2-11 53 0 0,1-1-4 0 0,0 0-114 0 0,1-2 3 0 0,0-1 1 0 0,0 0-1 0 0,0 0 0 0 0,-1 0 1 0 0,1 0-1 0 0,-1-4 0 0 0,1 5 43 0 0,3-25 5 0 0,2 1-1 0 0,18-49 1 0 0,28-48-60 0 0,-47 114 69 0 0,-1 1-1 0 0,2-1 1 0 0,-1 1 0 0 0,1-1 0 0 0,0 2 0 0 0,0-1-1 0 0,1 1 1 0 0,0 0 0 0 0,1 0 0 0 0,0 1-1 0 0,0 0 1 0 0,0 0 0 0 0,16-8 0 0 0,-21 13-4 0 0,-1 0 0 0 0,0 1 0 0 0,1-1 0 0 0,-1 0 0 0 0,0 1 0 0 0,1 0 0 0 0,-1-1 0 0 0,1 1 0 0 0,-1 0 0 0 0,1 0 0 0 0,-1 0 0 0 0,1 1 0 0 0,-1-1 0 0 0,0 1 0 0 0,1-1-1 0 0,-1 1 1 0 0,0 0 0 0 0,1 0 0 0 0,-1 0 0 0 0,0 0 0 0 0,0 0 0 0 0,0 0 0 0 0,0 1 0 0 0,0-1 0 0 0,0 1 0 0 0,0 0 0 0 0,0-1 0 0 0,0 1 0 0 0,-1 0 0 0 0,1 0 0 0 0,-1 0 0 0 0,0 0 0 0 0,1 0 0 0 0,-1 0 0 0 0,0 1 0 0 0,0-1 0 0 0,0 0 0 0 0,0 0 0 0 0,-1 1 0 0 0,1 2 0 0 0,2 6-7 0 0,-2 0 0 0 0,1 0 0 0 0,-1 0 0 0 0,-1 0 0 0 0,-1 12 0 0 0,-9 55 0 0 0,2-18 0 0 0,5-41-14 0 0,-6 21 0 0 0,5-27 5 0 0,1-1 0 0 0,1 1 0 0 0,-1 14 0 0 0,5-68 36 0 0,3 0-1 0 0,10-48 0 0 0,-12 77-25 0 0,19-84-977 0 0,-18 84 814 0 0,0 0-1 0 0,1 0 0 0 0,1 0 1 0 0,-1 1-1 0 0,14-18 0 0 0,-18 27 186 0 0,0 0 0 0 0,1 1 0 0 0,-1-1 0 0 0,1 1 0 0 0,-1-1 0 0 0,1 1-1 0 0,0 0 1 0 0,0 0 0 0 0,-1 0 0 0 0,1 0 0 0 0,0 0 0 0 0,0 0 0 0 0,0 0 0 0 0,0 1-1 0 0,0-1 1 0 0,0 1 0 0 0,0-1 0 0 0,0 1 0 0 0,1 0 0 0 0,-1 0 0 0 0,0 0 0 0 0,0 0-1 0 0,0 0 1 0 0,0 0 0 0 0,0 1 0 0 0,0-1 0 0 0,0 1 0 0 0,0-1 0 0 0,0 1 0 0 0,0 0-1 0 0,0 0 1 0 0,0 0 0 0 0,0 0 0 0 0,0 0 0 0 0,-1 0 0 0 0,1 0 0 0 0,0 1 0 0 0,-1-1-1 0 0,1 1 1 0 0,-1-1 0 0 0,1 1 0 0 0,-1-1 0 0 0,0 1 0 0 0,0 0 0 0 0,0 0 0 0 0,0 0-1 0 0,0 0 1 0 0,0-1 0 0 0,0 1 0 0 0,0 5 0 0 0,2 9 0 0 0,0 0 0 0 0,-2 0 0 0 0,0 0 0 0 0,-1 0 1 0 0,0 1-1 0 0,-4 16 0 0 0,3-14-8 0 0,-16 133 113 0 0,15-134-158 0 0,1 23-1 0 0,1-39-278 0 0,0-2-58 0 0,0 0-928 0 0,0 0-3866 0 0,0 0-1661 0 0</inkml:trace>
  <inkml:trace contextRef="#ctx0" brushRef="#br0" timeOffset="7211.76">4822 164 17503 0 0,'0'0'399'0'0,"0"0"60"0"0,0 0 21 0 0,0 0-59 0 0,0 0-204 0 0,3 11 1167 0 0,-2 5-750 0 0,-1 0-1 0 0,0-1 0 0 0,0 1 0 0 0,-2 0 1 0 0,-4 20-1 0 0,1 0 106 0 0,-15 123-574 0 0,17-93-353 0 0,3-37-7281 0 0,0-29 5423 0 0</inkml:trace>
  <inkml:trace contextRef="#ctx0" brushRef="#br0" timeOffset="7603.68">4875 44 12416 0 0,'0'0'352'0'0,"0"0"80"0"0,0 0-344 0 0,3-6-88 0 0,1 1 0 0 0,-1 0 0 0 0,-3 0 424 0 0,0 5 72 0 0,0 0 16 0 0,0 0 0 0 0,0 0-824 0 0,0 0-160 0 0,0 0-32 0 0,0 0-8 0 0</inkml:trace>
  <inkml:trace contextRef="#ctx0" brushRef="#br0" timeOffset="7604.68">5028 44 17711 0 0,'0'0'399'0'0,"0"0"60"0"0,0 0 23 0 0,0 0-50 0 0,-1 16 356 0 0,-13 65 2826 0 0,2 40-2400 0 0,5-45-992 0 0,-1 48-144 0 0,8-102-249 0 0,-1-13-134 0 0,1 0 0 0 0,0 0-1 0 0,0 0 1 0 0,1 0 0 0 0,0-1 0 0 0,1 1-1 0 0,0 0 1 0 0,5 15 0 0 0,-7-23-1159 0 0,0-1-352 0 0,2-1-68 0 0,6-4-17 0 0</inkml:trace>
  <inkml:trace contextRef="#ctx0" brushRef="#br0" timeOffset="7977.5">5247 82 12416 0 0,'0'0'365'0'0,"0"0"-4"0"0,6 16 2401 0 0,-5-8-1969 0 0,0 0 1 0 0,-1 0-1 0 0,0 1 1 0 0,0-1-1 0 0,-1 0 1 0 0,-3 14-1 0 0,-1 13 35 0 0,3-9-388 0 0,-8 73 457 0 0,-11 48-710 0 0,19-136-704 0 0,-5 33 1098 0 0,7-15-5600 0 0,0-29 3323 0 0</inkml:trace>
  <inkml:trace contextRef="#ctx0" brushRef="#br0" timeOffset="8459.41">5613 234 14424 0 0,'0'0'330'0'0,"0"0"45"0"0,1-3 369 0 0,0 1-517 0 0,-1 1-176 0 0,0 0 1 0 0,1 1-1 0 0,-1-1 0 0 0,0 1 0 0 0,0-1 1 0 0,0 0-1 0 0,1 1 0 0 0,-1-1 1 0 0,0 1-1 0 0,0-1 0 0 0,0 0 1 0 0,0 1-1 0 0,0-1 0 0 0,0 0 1 0 0,0 1-1 0 0,-1-1 0 0 0,1 1 1 0 0,0-1-1 0 0,0 0 0 0 0,0 1 1 0 0,-1-1-1 0 0,1 1 0 0 0,0-1 1 0 0,-1 1-1 0 0,1-1 0 0 0,0 0 1 0 0,-1 1-1 0 0,1 0 0 0 0,-1-1 1 0 0,1 1-1 0 0,-1-1 0 0 0,1 1 0 0 0,-1-1 1 0 0,-3-2 207 0 0,1-1 0 0 0,-1 1 0 0 0,0 0 0 0 0,0 0 0 0 0,0 0 0 0 0,-1 1 0 0 0,1 0 0 0 0,0 0 0 0 0,-1 0 0 0 0,0 0 0 0 0,1 0 0 0 0,-1 1 0 0 0,0 0 0 0 0,0 0 0 0 0,0 1 0 0 0,0-1 0 0 0,0 1 0 0 0,1 0 1 0 0,-1 0-1 0 0,-8 1 0 0 0,7 1-197 0 0,0 0 0 0 0,0 0 1 0 0,0 0-1 0 0,0 1 0 0 0,0 0 0 0 0,0 0 1 0 0,1 0-1 0 0,-1 1 0 0 0,1 0 1 0 0,0 0-1 0 0,0 0 0 0 0,0 1 0 0 0,1-1 1 0 0,0 1-1 0 0,0 0 0 0 0,0 1 1 0 0,-5 8-1 0 0,-3 8-63 0 0,1 0-1 0 0,2 1 1 0 0,0 0 0 0 0,1 0-1 0 0,-6 35 1 0 0,11-47-111 0 0,1 0 0 0 0,1 1 1 0 0,0-1-1 0 0,0 1 0 0 0,1-1 0 0 0,2 13 0 0 0,-2-21 69 0 0,1-1 1 0 0,-1 1-1 0 0,1-1 0 0 0,0 1 0 0 0,0-1 0 0 0,0 0 1 0 0,0 0-1 0 0,1 1 0 0 0,-1-1 0 0 0,0 0 0 0 0,1 0 0 0 0,0 0 1 0 0,-1 0-1 0 0,1-1 0 0 0,0 1 0 0 0,3 2 0 0 0,-4-3 17 0 0,1 0 0 0 0,-1 0 0 0 0,0 0 0 0 0,1-1 0 0 0,-1 1 0 0 0,1-1 0 0 0,-1 1 0 0 0,0-1 0 0 0,1 1 0 0 0,-1-1 0 0 0,1 0 0 0 0,-1 1 0 0 0,1-1 0 0 0,-1 0 0 0 0,1 0 0 0 0,-1 0 0 0 0,1 0 0 0 0,0-1 0 0 0,-1 1 0 0 0,1 0 0 0 0,-1-1 0 0 0,0 1 0 0 0,1-1 0 0 0,-1 1 0 0 0,1-1 0 0 0,-1 1 0 0 0,2-2 0 0 0,19-15 61 0 0,22-21-1 0 0,-35 29-19 0 0,-1 1-1 0 0,0-1 1 0 0,-1-1-1 0 0,0 1 1 0 0,7-14-1 0 0,-6 6 51 0 0,0-1-1 0 0,-2 0 0 0 0,6-24 1 0 0,8-57 215 0 0,-18 85 314 0 0,-2 27 611 0 0,-2 13-838 0 0,0 48-216 0 0,-1-47-305 0 0,2-1-1 0 0,2 1 1 0 0,0 0-1 0 0,9 49 1 0 0,-8-68-297 0 0,1 1 0 0 0,8 15 0 0 0,-11-22 66 0 0,1 0-1 0 0,0 0 1 0 0,0 0-1 0 0,0 0 1 0 0,1 0-1 0 0,-1-1 0 0 0,0 1 1 0 0,1-1-1 0 0,-1 1 1 0 0,1-1-1 0 0,-1 1 1 0 0,1-1-1 0 0,0 0 0 0 0,-1 0 1 0 0,1 0-1 0 0,0 0 1 0 0,0 0-1 0 0,2 1 1 0 0,3 0-1567 0 0</inkml:trace>
  <inkml:trace contextRef="#ctx0" brushRef="#br0" timeOffset="9000.92">5759 253 10360 0 0,'0'0'300'0'0,"3"-14"120"0"0,-1 9 38 0 0,-1 5 752 0 0,1 14 2467 0 0,0 23 1747 0 0,-9 108-4008 0 0,-1 3-1146 0 0,8-146-271 0 0,2 8-19 0 0,-2-9-92 0 0,0-1-43 0 0,0 0-6 0 0,3-19 306 0 0,1-29 98 0 0,2-7-190 0 0,20-52-37 0 0,-21 91-56 0 0,1 1 1 0 0,1-1-1 0 0,0 1 0 0 0,14-21 1 0 0,-17 31 16 0 0,-1 1 0 0 0,1-1 0 0 0,1 1 0 0 0,-1 0 0 0 0,6-5 1 0 0,-7 7 32 0 0,-1 1 0 0 0,1-1 1 0 0,-1 0-1 0 0,1 1 1 0 0,-1 0-1 0 0,1 0 1 0 0,0-1-1 0 0,0 2 1 0 0,0-1-1 0 0,0 0 0 0 0,0 1 1 0 0,3-1-1 0 0,-5 1-4 0 0,1 0-1 0 0,0 0 0 0 0,0 0 1 0 0,0 0-1 0 0,-1 1 0 0 0,1-1 1 0 0,0 1-1 0 0,-1-1 0 0 0,1 1 1 0 0,0 0-1 0 0,-1-1 1 0 0,1 1-1 0 0,-1 0 0 0 0,1 0 1 0 0,-1 0-1 0 0,1 0 0 0 0,-1 1 1 0 0,3 1-1 0 0,-2 0 13 0 0,-1 0 0 0 0,1-1 1 0 0,0 1-1 0 0,-1 0 0 0 0,0 0 0 0 0,0 0 1 0 0,0 0-1 0 0,0 0 0 0 0,1 6 0 0 0,-1 2 24 0 0,0 0 0 0 0,-1 1 0 0 0,0-1 0 0 0,-1 0 0 0 0,-2 12 0 0 0,-18 148-243 0 0,20-141 574 0 0,2 0-258 0 0,-1-29-195 0 0,0-1-161 0 0,0-1-709 0 0,3-3-298 0 0</inkml:trace>
  <inkml:trace contextRef="#ctx0" brushRef="#br0" timeOffset="10462.61">6539 316 13824 0 0,'0'0'314'0'0,"0"0"46"0"0,0 0 22 0 0,6-20 202 0 0,-6 17-322 0 0,-1-1 0 0 0,1 1 0 0 0,-1-1 0 0 0,1 1 0 0 0,-1 0 1 0 0,0-1-1 0 0,0 1 0 0 0,-1 0 0 0 0,1 0 0 0 0,-1-1 0 0 0,1 1 1 0 0,-1 0-1 0 0,0 0 0 0 0,0 1 0 0 0,0-1 0 0 0,-1 0 0 0 0,1 1 1 0 0,-1-1-1 0 0,1 1 0 0 0,-1 0 0 0 0,-5-3 0 0 0,6 4-170 0 0,0-1-1 0 0,0 1 1 0 0,0 0-1 0 0,0 0 1 0 0,0 1-1 0 0,-1-1 1 0 0,1 0-1 0 0,0 1 1 0 0,-1-1 0 0 0,1 1-1 0 0,0 0 1 0 0,-1 0-1 0 0,1 0 1 0 0,0 0-1 0 0,-1 0 1 0 0,1 1-1 0 0,-1-1 1 0 0,1 0-1 0 0,0 1 1 0 0,0 0-1 0 0,-1 0 1 0 0,1 0-1 0 0,0 0 1 0 0,-4 2-1 0 0,-1 1-24 0 0,0 1 0 0 0,-1 0 0 0 0,1 0-1 0 0,1 0 1 0 0,-1 1 0 0 0,1 0 0 0 0,0 1-1 0 0,1-1 1 0 0,-1 1 0 0 0,1 0 0 0 0,0 0-1 0 0,-4 11 1 0 0,-5 9 233 0 0,2 2 0 0 0,-10 32 0 0 0,21-57-285 0 0,0 1 1 0 0,0 0-1 0 0,0-1 0 0 0,1 1 0 0 0,-1 0 0 0 0,1 0 1 0 0,0-1-1 0 0,1 1 0 0 0,-1 0 0 0 0,1 0 0 0 0,0-1 0 0 0,0 1 1 0 0,0 0-1 0 0,1-1 0 0 0,3 9 0 0 0,-4-11-16 0 0,1 0-1 0 0,-1 0 1 0 0,0 0-1 0 0,1 0 1 0 0,-1 0-1 0 0,1 0 1 0 0,0 0-1 0 0,0 0 1 0 0,0-1-1 0 0,0 1 1 0 0,0-1-1 0 0,0 1 1 0 0,0-1-1 0 0,0 0 1 0 0,0 0-1 0 0,1 0 1 0 0,-1 0-1 0 0,0 0 1 0 0,1-1-1 0 0,-1 1 1 0 0,1-1-1 0 0,-1 1 0 0 0,1-1 1 0 0,-1 0-1 0 0,1 0 1 0 0,-1 0-1 0 0,1 0 1 0 0,-1-1-1 0 0,1 1 1 0 0,-1 0-1 0 0,5-2 1 0 0,0-1-26 0 0,-1 0 1 0 0,1 0 0 0 0,-1 0-1 0 0,1 0 1 0 0,-1-1-1 0 0,0 0 1 0 0,0-1-1 0 0,0 1 1 0 0,-1-1 0 0 0,0 0-1 0 0,9-11 1 0 0,-6 6 85 0 0,-1-1-1 0 0,0 0 1 0 0,-1 0 0 0 0,0-1 0 0 0,8-22 0 0 0,12-24-554 0 0,-25 54 517 0 0,-1 3 86 0 0,0 1 26 0 0,0 0 2 0 0,0 0-38 0 0,9 10-468 0 0,-7-4 345 0 0,0 0 0 0 0,-1 0 0 0 0,1 0 0 0 0,-1 0 0 0 0,-1 0 0 0 0,1 9 0 0 0,-1-9 15 0 0,0 0-1 0 0,1 0 1 0 0,0 0-1 0 0,0-1 1 0 0,0 1-1 0 0,1 0 1 0 0,-1 0-1 0 0,4 5 1 0 0,-4-10 2 0 0,-1 0 1 0 0,1 0-1 0 0,0 1 1 0 0,0-1-1 0 0,0 0 1 0 0,0 0-1 0 0,0 0 1 0 0,0 0-1 0 0,0 0 1 0 0,0-1-1 0 0,0 1 1 0 0,0 0-1 0 0,1 0 0 0 0,-1-1 1 0 0,0 1-1 0 0,0-1 1 0 0,1 1-1 0 0,-1-1 1 0 0,3 1-1 0 0,-1-1-61 0 0,0 1 0 0 0,0-1 0 0 0,0-1 0 0 0,0 1 0 0 0,0 0-1 0 0,0-1 1 0 0,0 1 0 0 0,0-1 0 0 0,3-1 0 0 0,2-1-39 0 0,-1-1 0 0 0,1 0 0 0 0,-1 0 0 0 0,0 0-1 0 0,13-12 1 0 0,-15 12 96 0 0,-1-1 0 0 0,0 0-1 0 0,0-1 1 0 0,0 1-1 0 0,0-1 1 0 0,-1 1 0 0 0,0-1-1 0 0,0 0 1 0 0,0-1-1 0 0,-1 1 1 0 0,0 0 0 0 0,0-1-1 0 0,-1 1 1 0 0,0-1 0 0 0,0 1-1 0 0,0-1 1 0 0,-1 0-1 0 0,0 1 1 0 0,0-1 0 0 0,-2-10-1 0 0,0 2-16 0 0,-2 0-1 0 0,1 0 1 0 0,-2 0-1 0 0,0 0 1 0 0,0 1-1 0 0,-1 0 1 0 0,-15-24-1 0 0,17 32 30 0 0,-1 0 0 0 0,1 1 0 0 0,-8-7 0 0 0,-6-8 0 0 0,14 15 30 0 0,0 1 0 0 0,0 0 0 0 0,0 0 0 0 0,0 0 0 0 0,-1 0 0 0 0,0 1 0 0 0,0 0 0 0 0,0 0 0 0 0,0 0 0 0 0,0 0 0 0 0,-1 1 0 0 0,1 0 0 0 0,-1 0 0 0 0,1 0 0 0 0,-1 1 0 0 0,0 0 0 0 0,0 0 0 0 0,1 1 0 0 0,-1-1 0 0 0,0 1 0 0 0,0 0 0 0 0,-10 2 0 0 0,-17 3 574 0 0,0 1 1 0 0,-40 12 0 0 0,-20 19-621 0 0,75-29 35 0 0,8-3-8 0 0,0 0 1 0 0,0 1-1 0 0,1 1 0 0 0,0-1 1 0 0,0 2-1 0 0,0-1 0 0 0,1 1 1 0 0,0 0-1 0 0,0 1 0 0 0,1 0 1 0 0,0 0-1 0 0,1 1 0 0 0,0 0 1 0 0,1 0-1 0 0,-7 14 0 0 0,7-10-18 0 0,1-1 0 0 0,0 1-1 0 0,1 0 1 0 0,0 0 0 0 0,0 21-1 0 0,3-25 3 0 0,0 1 0 0 0,1-1 1 0 0,0 0-1 0 0,0 0 0 0 0,2 1 0 0 0,-1-1 0 0 0,1 0 0 0 0,5 12 0 0 0,1-2 16 0 0,0 0 0 0 0,17 24-1 0 0,-20-35-6 0 0,0-1 0 0 0,1 0 0 0 0,0 0 0 0 0,1 0 0 0 0,0-1 0 0 0,0 0 0 0 0,10 6 0 0 0,-8-7-101 0 0,1 0 0 0 0,-1 0-1 0 0,1-1 1 0 0,1-1 0 0 0,-1 0 0 0 0,1 0-1 0 0,-1-1 1 0 0,1-1 0 0 0,0 0-1 0 0,0 0 1 0 0,0-1 0 0 0,0-1 0 0 0,0 0-1 0 0,0-1 1 0 0,0 0 0 0 0,0 0-1 0 0,0-2 1 0 0,0 1 0 0 0,0-2 0 0 0,-1 1-1 0 0,0-2 1 0 0,1 1 0 0 0,-2-2-1 0 0,1 1 1 0 0,0-1 0 0 0,-1-1 0 0 0,0 0-1 0 0,10-10 1 0 0,18-17-1914 0 0,-20 17 987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2-02T04:22:19.5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111 310 4720 0 0,'0'0'101'0'0,"0"0"22"0"0,0 0 6 0 0,-6-19 726 0 0,3-46 7177 0 0,6 55-3034 0 0,-1 9-1970 0 0,-1 6-2644 0 0,-1 15-182 0 0,-1-1-1 0 0,0 0 1 0 0,-1 0 0 0 0,-2 1 0 0 0,0-2-1 0 0,-8 27 1 0 0,-5 5 638 0 0,10-32-450 0 0,-7 28 0 0 0,-2 5-793 0 0,-14 31 123 0 0,45-123 344 0 0,2 2 0 0 0,1-1 0 0 0,27-39 0 0 0,-29 47-56 0 0,-11 21-7 0 0,1 1-1 0 0,0-1 1 0 0,13-16 0 0 0,-16 24-77 0 0,2-3 141 0 0,0 0 0 0 0,1 0 1 0 0,0 0-1 0 0,8-5 0 0 0,-12 9-79 0 0,-1 1-1 0 0,1 0 1 0 0,0 0-1 0 0,-1 1 1 0 0,1-1 0 0 0,0 0-1 0 0,0 1 1 0 0,0-1-1 0 0,0 1 1 0 0,0-1-1 0 0,-1 1 1 0 0,1 0 0 0 0,0 0-1 0 0,0 0 1 0 0,0 0-1 0 0,0 0 1 0 0,0 0-1 0 0,0 0 1 0 0,0 1 0 0 0,0-1-1 0 0,0 1 1 0 0,-1-1-1 0 0,4 2 1 0 0,-4-1 2 0 0,1 0 0 0 0,-1 0 1 0 0,0 0-1 0 0,1 0 0 0 0,-1 0 0 0 0,0 1 0 0 0,0-1 1 0 0,0 0-1 0 0,0 1 0 0 0,0-1 0 0 0,0 0 0 0 0,0 1 1 0 0,-1-1-1 0 0,1 1 0 0 0,0-1 0 0 0,-1 1 0 0 0,1 0 1 0 0,-1-1-1 0 0,0 1 0 0 0,0-1 0 0 0,1 1 1 0 0,-1 0-1 0 0,0-1 0 0 0,0 1 0 0 0,-1 2 0 0 0,0 5-63 0 0,0 0 0 0 0,0-1-1 0 0,-5 14 1 0 0,4-15 64 0 0,-4 12 11 0 0,-10 19 0 0 0,-1 6 0 0 0,-10 41-680 0 0,26-76 680 0 0,0-7 1 0 0,1-1 0 0 0,0 1 0 0 0,0 0 0 0 0,-1 0 0 0 0,1-1 0 0 0,-1 1 0 0 0,0-1 0 0 0,0 1 0 0 0,1-1 0 0 0,-2 2 0 0 0,1-2 59 0 0,1-1 40 0 0,0 0 17 0 0,0 0-34 0 0,0 0-147 0 0,6-13-107 0 0,1-2 152 0 0,0 0-1 0 0,1 0 0 0 0,18-26 1 0 0,35-36 31 0 0,-33 43-18 0 0,72-80 6 0 0,-95 108-9 0 0,0 0 0 0 0,1 1 0 0 0,11-10 0 0 0,-15 14 7 0 0,0-1 0 0 0,0 1 0 0 0,0 0 0 0 0,0-1 0 0 0,0 1 0 0 0,1 0-1 0 0,-1 0 1 0 0,0 0 0 0 0,1 1 0 0 0,-1-1 0 0 0,0 1 0 0 0,1-1 0 0 0,-1 1 0 0 0,1 0 0 0 0,-1 0-1 0 0,3 0 1 0 0,-4 0 2 0 0,0 0 0 0 0,0 0 0 0 0,0 1 0 0 0,0-1 0 0 0,0 0 0 0 0,0 1 0 0 0,0-1 0 0 0,-1 1 0 0 0,1-1 0 0 0,0 1 0 0 0,0-1 0 0 0,0 1 0 0 0,-1 0 0 0 0,1-1 0 0 0,0 1 0 0 0,-1 0 0 0 0,1 0 0 0 0,-1-1 0 0 0,1 1 0 0 0,-1 0 0 0 0,1 0 0 0 0,-1 0 0 0 0,1 0 0 0 0,-1 1 0 0 0,1 1 0 0 0,-1 0 0 0 0,1 0 0 0 0,-1 0 0 0 0,0 0 0 0 0,-1 6 0 0 0,1-2 0 0 0,-1 10 0 0 0,-1 0 0 0 0,-1-1 0 0 0,0 1 0 0 0,-1-1 0 0 0,-10 26 0 0 0,2-7 0 0 0,-24 81-841 0 0,36-113 757 0 0,0-3-7790 0 0,5-2 2298 0 0</inkml:trace>
  <inkml:trace contextRef="#ctx0" brushRef="#br0" timeOffset="630.89">621 264 10880 0 0,'0'0'248'0'0,"0"0"34"0"0,0 0 20 0 0,0 0-38 0 0,10 11 565 0 0,-10-10-618 0 0,1 1 0 0 0,-1 0 1 0 0,0-1-1 0 0,1 1 0 0 0,-1 0 0 0 0,0-1 1 0 0,0 1-1 0 0,0 0 0 0 0,0-1 0 0 0,0 1 1 0 0,0 0-1 0 0,-1-1 0 0 0,0 4 0 0 0,-10 25 1401 0 0,3-6-836 0 0,-9 22 191 0 0,13-38-880 0 0,0 1 0 0 0,1 0 0 0 0,0 1 0 0 0,0-1 0 0 0,-1 13 0 0 0,-2 25 33 0 0,4-34-161 0 0,0-1 0 0 0,0 1 0 0 0,1 0 0 0 0,1-1 0 0 0,0 1 0 0 0,4 19-1 0 0,-3-27 24 0 0,-1 0 31 0 0,1-1-1 0 0,0 0 1 0 0,1 0-1 0 0,-1 0 1 0 0,1 0-1 0 0,3 7 1 0 0,-4-10 5 0 0,-1 0-1 0 0,1 0 1 0 0,0-1 0 0 0,0 1-1 0 0,0 0 1 0 0,-1 0-1 0 0,1-1 1 0 0,0 1 0 0 0,0-1-1 0 0,0 1 1 0 0,0-1 0 0 0,0 1-1 0 0,0-1 1 0 0,0 0 0 0 0,0 1-1 0 0,0-1 1 0 0,0 0 0 0 0,1 0-1 0 0,-1 0 1 0 0,0 0 0 0 0,0 0-1 0 0,0 0 1 0 0,0 0 0 0 0,0 0-1 0 0,0 0 1 0 0,0 0 0 0 0,0-1-1 0 0,0 1 1 0 0,0 0-1 0 0,0-1 1 0 0,0 1 0 0 0,2-2-1 0 0,7-3-78 0 0,-1-1-1 0 0,1 0 0 0 0,-1-1 1 0 0,0 0-1 0 0,0-1 1 0 0,14-16-1 0 0,-12 13 241 0 0,154-164-435 0 0,-156 166 489 0 0,-2 1 0 0 0,1-1 0 0 0,-1-1-1 0 0,-1 1 1 0 0,0-1 0 0 0,8-15 0 0 0,-12 22-179 0 0,-2 3-46 0 0,0 0 1 0 0,1-1-1 0 0,-1 1 0 0 0,1-1 0 0 0,-1 1 0 0 0,0 0 0 0 0,0-1 0 0 0,1 1 0 0 0,-1-1 0 0 0,0 1 0 0 0,0-1 0 0 0,0 1 0 0 0,1-1 0 0 0,-1 1 0 0 0,0-1 0 0 0,0 1 0 0 0,0-1 0 0 0,0 1 0 0 0,0-1 0 0 0,0 1 0 0 0,0-1 1 0 0,0 1-1 0 0,0-1 0 0 0,0 1 0 0 0,-1-2 0 0 0,1 2 385 0 0,0 0 106 0 0,0 0 11 0 0,-1 1-517 0 0,-1-1 0 0 0,0 1 0 0 0,1 0 0 0 0,-1-1-1 0 0,1 1 1 0 0,-1 0 0 0 0,1 0 0 0 0,-1 0 0 0 0,1 0 0 0 0,0 0-1 0 0,-1 1 1 0 0,1-1 0 0 0,0 0 0 0 0,0 0 0 0 0,0 1 0 0 0,0-1-1 0 0,0 1 1 0 0,-1 2 0 0 0,-13 32 276 0 0,13-31-234 0 0,-14 44 122 0 0,3 1 0 0 0,-8 53 0 0 0,-14 54-180 0 0,-13-10 23 0 0,38-122 0 0 0,-2-1 0 0 0,0 0 0 0 0,-26 38 0 0 0,35-58-3 0 0,0 0-1 0 0,-1 0 1 0 0,1 0-1 0 0,-1 0 0 0 0,0-1 1 0 0,0 1-1 0 0,0-1 1 0 0,0 0-1 0 0,0-1 1 0 0,-7 4-1 0 0,9-5-6 0 0,0 0 0 0 0,0-1 0 0 0,1 1 0 0 0,-1-1 0 0 0,0 0 0 0 0,0 0 0 0 0,1 1 0 0 0,-1-1 0 0 0,0 0 0 0 0,0-1 0 0 0,0 1 0 0 0,1 0 0 0 0,-1 0 0 0 0,0-1 1 0 0,0 1-1 0 0,1-1 0 0 0,-1 1 0 0 0,0-1 0 0 0,1 0 0 0 0,-1 0 0 0 0,0 0 0 0 0,1 0 0 0 0,-1 0 0 0 0,1 0 0 0 0,0 0 0 0 0,-1 0 0 0 0,1-1 0 0 0,0 1 0 0 0,0 0 0 0 0,0-1 0 0 0,0 1 0 0 0,-2-4 0 0 0,-3-4-753 0 0,1-1 0 0 0,0 0 1 0 0,0-1-1 0 0,-4-13 0 0 0,3 3-6326 0 0</inkml:trace>
  <inkml:trace contextRef="#ctx0" brushRef="#br0" timeOffset="1906.02">1093 375 11888 0 0,'0'0'266'0'0,"9"-16"772"0"0,8-7 2605 0 0,-16 22-3008 0 0,-1 1-10 0 0,0 0-31 0 0,0 0-130 0 0,0 0-59 0 0,0 0-12 0 0,0 0-21 0 0,0 0-84 0 0,0 1-248 0 0,1 0 0 0 0,-1-1-1 0 0,0 1 1 0 0,0 0 0 0 0,0 0-1 0 0,1 0 1 0 0,-1 0-1 0 0,0-1 1 0 0,0 1 0 0 0,0 0-1 0 0,0 0 1 0 0,0 0 0 0 0,-1 0-1 0 0,1-1 1 0 0,0 1-1 0 0,0 0 1 0 0,-1 1 0 0 0,-6 16 161 0 0,0 0-1 0 0,-18 28 1 0 0,13-26-301 0 0,1 0 0 0 0,1 1 0 0 0,-9 27 0 0 0,15-37 172 0 0,0-1-1 0 0,-7 11 1 0 0,10-20 15 0 0,1-1-49 0 0,0 0-142 0 0,15-18-132 0 0,8-19 235 0 0,-16 24 23 0 0,2 0 0 0 0,18-23-1 0 0,119-143 171 0 0,-142 173-244 0 0,1 1-1 0 0,-1 0 0 0 0,8-7 1 0 0,-10 11 48 0 0,0-1 0 0 0,0 1 0 0 0,0 0 0 0 0,-1 0 1 0 0,1-1-1 0 0,0 1 0 0 0,1 0 0 0 0,-1 1 0 0 0,0-1 1 0 0,0 0-1 0 0,0 1 0 0 0,0-1 0 0 0,4 0 0 0 0,-5 2 4 0 0,-1-1 0 0 0,1 0 0 0 0,0 1 0 0 0,-1-1 0 0 0,1 1 0 0 0,0-1 0 0 0,-1 1 0 0 0,1-1 0 0 0,-1 1 0 0 0,1-1 0 0 0,-1 1 0 0 0,1-1 0 0 0,-1 1 0 0 0,1 0 0 0 0,-1-1 0 0 0,0 1 0 0 0,1 0 0 0 0,-1 0 0 0 0,0-1 0 0 0,1 1 0 0 0,-1 0 0 0 0,0 0 0 0 0,0-1 0 0 0,0 2 0 0 0,3 20 0 0 0,-4-5 0 0 0,-1 0 0 0 0,-2 0 0 0 0,1-1 0 0 0,-2 1 0 0 0,0-1 0 0 0,-8 17 0 0 0,8-20 0 0 0,-33 77 0 0 0,24-58 0 0 0,6-17 0 0 0,-9 32 0 0 0,20-54 50 0 0,0 1 0 0 0,1-1 0 0 0,0 1 0 0 0,9-12 0 0 0,10-15-292 0 0,21-38 242 0 0,-29 50 0 0 0,-1-1 0 0 0,13-29 0 0 0,-15 24 292 0 0,1 1 0 0 0,27-38 0 0 0,-37 60-194 0 0,0 0-1 0 0,1 0 1 0 0,-1 0 0 0 0,1 1-1 0 0,0 0 1 0 0,7-6-1 0 0,-10 8-83 0 0,0 1-1 0 0,0-1 1 0 0,1 0-1 0 0,-1 1 1 0 0,0-1-1 0 0,0 1 1 0 0,0-1 0 0 0,0 1-1 0 0,0-1 1 0 0,1 1-1 0 0,-1 0 1 0 0,0 0-1 0 0,0-1 1 0 0,1 1-1 0 0,-1 0 1 0 0,0 0-1 0 0,0 0 1 0 0,1 0-1 0 0,-1 1 1 0 0,0-1-1 0 0,0 0 1 0 0,1 0 0 0 0,-1 1-1 0 0,0-1 1 0 0,0 1-1 0 0,0-1 1 0 0,0 1-1 0 0,1 0 1 0 0,-1-1-1 0 0,0 1 1 0 0,1 1-1 0 0,-1 0-13 0 0,0-1 0 0 0,0 1 0 0 0,0-1 0 0 0,-1 1 0 0 0,1 0 0 0 0,-1-1 0 0 0,1 1 0 0 0,-1 0 0 0 0,0 0 0 0 0,1-1 0 0 0,-1 1 0 0 0,0 0 0 0 0,0 2 0 0 0,-3 24 0 0 0,-4 2 0 0 0,-2 0 0 0 0,-1 0 0 0 0,-15 31 0 0 0,11-25-133 0 0,2 0-1 0 0,-13 62 0 0 0,19-79-609 0 0,4-15 640 0 0,0 0 1 0 0,1 0 0 0 0,0 0 0 0 0,0 0 0 0 0,0 0 0 0 0,1 0 0 0 0,-1 0-1 0 0,1 5 1 0 0,0-7-268 0 0,0-2-118 0 0,0 0-22 0 0,3-6-1548 0 0,6-10-2097 0 0,-3 6-1151 0 0</inkml:trace>
  <inkml:trace contextRef="#ctx0" brushRef="#br0" timeOffset="2593.02">1740 396 11976 0 0,'0'0'266'0'0,"0"0"44"0"0,0 0 15 0 0,0 0-26 0 0,1 0-198 0 0,3 0-20 0 0,-3 0 285 0 0,5-13 2166 0 0,-9-7-762 0 0,3 19-1731 0 0,0 0 1 0 0,-1 0 0 0 0,1 0 0 0 0,-1 0 0 0 0,1 0 0 0 0,0 0 0 0 0,-1 1 0 0 0,0-1 0 0 0,1 0-1 0 0,-1 0 1 0 0,1 0 0 0 0,-1 1 0 0 0,0-1 0 0 0,0 0 0 0 0,1 1 0 0 0,-1-1 0 0 0,0 1 0 0 0,0-1 0 0 0,-1 0-1 0 0,0 0-24 0 0,-1 1-1 0 0,1-1 0 0 0,0 1 0 0 0,0 0 0 0 0,-1-1 0 0 0,1 1 0 0 0,0 0 0 0 0,0 1 0 0 0,-1-1 0 0 0,1 0 1 0 0,0 1-1 0 0,0-1 0 0 0,0 1 0 0 0,-1-1 0 0 0,-1 2 0 0 0,-2 1 27 0 0,0 0 1 0 0,1 1-1 0 0,-9 5 0 0 0,6-3 6 0 0,-15 10 265 0 0,7-5-982 0 0,-26 21 0 0 0,37-28 597 0 0,2-1 0 0 0,-1 1 0 0 0,0 1 0 0 0,1-1 0 0 0,0 0 1 0 0,-1 1-1 0 0,2 0 0 0 0,-1 0 0 0 0,1 0 0 0 0,-4 9 0 0 0,5-12-5 0 0,1 1-1 0 0,-1 0 0 0 0,0 0 0 0 0,1 0 1 0 0,0-1-1 0 0,0 1 0 0 0,0 0 0 0 0,0 0 1 0 0,0 0-1 0 0,0 0 0 0 0,1 0 0 0 0,1 4 1 0 0,-2-6 26 0 0,1 1 1 0 0,0 0 0 0 0,0 0 0 0 0,0-1 0 0 0,0 1-1 0 0,1-1 1 0 0,-1 1 0 0 0,0-1 0 0 0,1 0 0 0 0,-1 1-1 0 0,1-1 1 0 0,-1 0 0 0 0,1 0 0 0 0,-1 0 0 0 0,1 0-1 0 0,0 0 1 0 0,0 0 0 0 0,-1 0 0 0 0,3 0 0 0 0,1 0 96 0 0,-1 0 0 0 0,0 0 0 0 0,1-1 1 0 0,-1 1-1 0 0,1-1 0 0 0,-1 0 0 0 0,0 0 1 0 0,1-1-1 0 0,-1 1 0 0 0,1-1 1 0 0,-1 0-1 0 0,0 0 0 0 0,0 0 0 0 0,1-1 1 0 0,-1 1-1 0 0,0-1 0 0 0,0 0 0 0 0,-1 0 1 0 0,1-1-1 0 0,0 1 0 0 0,3-4 1 0 0,3-2 96 0 0,-1-1 0 0 0,0 0 0 0 0,-1 0 1 0 0,0-1-1 0 0,0 0 0 0 0,7-12 0 0 0,2-9 578 0 0,19-45 0 0 0,-21 39-112 0 0,-33 76 1223 0 0,13-23-2055 0 0,0-3 229 0 0,0 1 0 0 0,1 0-1 0 0,1 0 1 0 0,0 0 0 0 0,1 0 0 0 0,0 15-1 0 0,2-18-575 0 0,0-2 294 0 0,0 0 1 0 0,2 16-1 0 0,-1-22 161 0 0,0-1 0 0 0,-1 1 0 0 0,1 0 0 0 0,0-1 1 0 0,0 1-1 0 0,1-1 0 0 0,-1 1 0 0 0,0-1 0 0 0,1 1 0 0 0,0-1 0 0 0,-1 0 0 0 0,1 0 0 0 0,3 3 0 0 0,-5-5 16 0 0,1 1 0 0 0,0-1 0 0 0,0 1-1 0 0,0-1 1 0 0,0 1 0 0 0,0-1 0 0 0,0 0-1 0 0,0 1 1 0 0,0-1 0 0 0,0 0 0 0 0,0 0-1 0 0,0 0 1 0 0,0 0 0 0 0,0 0-1 0 0,0 0 1 0 0,1 0 0 0 0,-1 0 0 0 0,0 0-1 0 0,0 0 1 0 0,1-1 0 0 0,24-9-1309 0 0,-13 4-26 0 0,-1 3-3343 0 0</inkml:trace>
  <inkml:trace contextRef="#ctx0" brushRef="#br0" timeOffset="2942.78">2024 396 8288 0 0,'4'-6'438'0'0,"-1"-1"1"0"0,0 1-1 0 0,0-1 0 0 0,-1 1 1 0 0,1-1-1 0 0,-1 0 0 0 0,-1 0 1 0 0,1 1-1 0 0,-1-9 1 0 0,-1 14 73 0 0,0 1 0 0 0,0 0 0 0 0,0 0 0 0 0,0 0 0 0 0,0 0 0 0 0,0 0 0 0 0,0 0-1 0 0,0 0 1 0 0,-2 1-293 0 0,0 1-1 0 0,0-1 0 0 0,1 0 1 0 0,-1 1-1 0 0,0 0 0 0 0,1-1 1 0 0,-3 4-1 0 0,2-3 14 0 0,-3 4-162 0 0,1 0 0 0 0,-1 1 0 0 0,-3 6-1 0 0,-6 10 748 0 0,7-11-448 0 0,0 0-1 0 0,-9 22 1 0 0,8-15-358 0 0,2-5-11 0 0,1 0 0 0 0,1 1 0 0 0,-3 15 0 0 0,-1 4 0 0 0,8-34-55 0 0,0 0 0 0 0,0 0 0 0 0,-1 0 0 0 0,1 0 0 0 0,0 1 0 0 0,0-1 0 0 0,0 0-1 0 0,0 0 1 0 0,0 0 0 0 0,0 0 0 0 0,0 0 0 0 0,0 0 0 0 0,0 1 0 0 0,0-1 0 0 0,0 0-1 0 0,0 0 1 0 0,0 0 0 0 0,0 0 0 0 0,0 0 0 0 0,0 0 0 0 0,0 1 0 0 0,0-1 0 0 0,0 0 0 0 0,0 0-1 0 0,0 0 1 0 0,0 0 0 0 0,0 0 0 0 0,0 0 0 0 0,0 1 0 0 0,0-1 0 0 0,1 0 0 0 0,-1 0-1 0 0,0 0 1 0 0,0 0 0 0 0,0 0 0 0 0,0 0 0 0 0,0 0 0 0 0,0 0 0 0 0,0 1 0 0 0,0-1 0 0 0,0 0-1 0 0,1 0 1 0 0,-1 0 0 0 0,0 0 0 0 0,0 0 0 0 0,0 0 0 0 0,0 0 0 0 0,0 0 0 0 0,0 0-1 0 0,1 0 1 0 0,-1 0 0 0 0,0 0 0 0 0,0 0 0 0 0,0 0 0 0 0,0 0 0 0 0,0 0 0 0 0,1 0 0 0 0,-1 0-1 0 0,0 0 1 0 0,0 0 0 0 0,0 0 0 0 0,0 0 0 0 0,8-5-2920 0 0,-2-3 1375 0 0</inkml:trace>
  <inkml:trace contextRef="#ctx0" brushRef="#br0" timeOffset="2943.78">2076 130 13824 0 0,'0'0'304'0'0,"3"5"64"0"0,0 0 16 0 0,-3 3 0 0 0,3-2-312 0 0,-1-1-72 0 0,4 0 0 0 0,-6 3 0 0 0,3-5 424 0 0,-3-3 72 0 0,0 0 15 0 0,0 0-4918 0 0,0 0-977 0 0</inkml:trace>
  <inkml:trace contextRef="#ctx0" brushRef="#br0" timeOffset="3775.77">2329 108 9312 0 0,'0'0'268'0'0,"0"0"4"0"0,0-1-175 0 0,5-4 7020 0 0,-1 8-5567 0 0,-2 9-1191 0 0,-7 5 358 0 0,0 1 0 0 0,-15 29 0 0 0,3-7-404 0 0,-31 65 134 0 0,29-69-567 0 0,3 1 1 0 0,-18 56-1 0 0,25-57 136 0 0,-24 75 240 0 0,32-106-271 0 0,-1 0 1 0 0,1 0-1 0 0,0 1 0 0 0,1-1 0 0 0,-1 7 0 0 0,1-11-334 0 0,0-1-769 0 0,0 0-334 0 0,0 0-68 0 0</inkml:trace>
  <inkml:trace contextRef="#ctx0" brushRef="#br0" timeOffset="4200.2">2263 600 17567 0 0,'35'64'1979'0'0,"-35"-63"-1952"0"0,0-1 0 0 0,0 0-1 0 0,0 0 1 0 0,0 1 0 0 0,0-1-1 0 0,0 0 1 0 0,0 0 0 0 0,1 1 0 0 0,-1-1-1 0 0,0 0 1 0 0,0 0 0 0 0,0 0 0 0 0,0 1-1 0 0,0-1 1 0 0,0 0 0 0 0,0 0 0 0 0,0 1-1 0 0,1-1 1 0 0,-1 0 0 0 0,0 0-1 0 0,0 0 1 0 0,0 0 0 0 0,0 1 0 0 0,1-1-1 0 0,-1 0 1 0 0,0 0 0 0 0,0 0 0 0 0,0 0-1 0 0,1 0 1 0 0,-1 1 0 0 0,0-1 0 0 0,0 0-1 0 0,1 0 1 0 0,0-10-1144 0 0,-1 1 106 0 0</inkml:trace>
  <inkml:trace contextRef="#ctx0" brushRef="#br0" timeOffset="5202.76">2652 287 13160 0 0,'0'0'297'0'0,"0"0"39"0"0,0 0 20 0 0,0 0-29 0 0,-2 13-203 0 0,-4 10 803 0 0,-1-1 1 0 0,-1 1 0 0 0,-14 28 0 0 0,10-23 382 0 0,-12 35-1 0 0,10-12-1113 0 0,13-43-308 0 0,1-4 79 0 0,0-3-21 0 0,4-22-10 0 0,-3 16 101 0 0,1 1-1 0 0,-1-1 1 0 0,1 0 0 0 0,4-5-1 0 0,3-10 157 0 0,-2 6-162 0 0,0 1-1 0 0,1 0 0 0 0,1 0 0 0 0,0 1 1 0 0,1 0-1 0 0,14-14 0 0 0,10-13 85 0 0,12-15 97 0 0,-39 47-263 0 0,0 0-1 0 0,1 1 0 0 0,0 0 0 0 0,17-11 0 0 0,-21 15 102 0 0,-1 0 87 0 0,-1 1-1 0 0,1 0 0 0 0,-1 0 1 0 0,1 0-1 0 0,-1 0 0 0 0,1 0 1 0 0,4-1-1 0 0,-7 2-109 0 0,1 0 1 0 0,-1 0-1 0 0,1 0 0 0 0,-1 0 0 0 0,1 0 0 0 0,-1 1 0 0 0,0-1 1 0 0,1 0-1 0 0,-1 0 0 0 0,1 0 0 0 0,-1 0 0 0 0,1 0 0 0 0,-1 1 1 0 0,0-1-1 0 0,1 0 0 0 0,-1 0 0 0 0,0 1 0 0 0,1-1 1 0 0,-1 0-1 0 0,0 1 0 0 0,1 0 0 0 0,0 0-5 0 0,-1 0 0 0 0,1 0-1 0 0,-1 0 1 0 0,0 0 0 0 0,1 0 0 0 0,-1 0-1 0 0,0 0 1 0 0,0 1 0 0 0,1-1 0 0 0,-1 0 0 0 0,0 2-1 0 0,-1 8-89 0 0,0 0-1 0 0,0-1 1 0 0,-1 1-1 0 0,-1-1 1 0 0,0 1 0 0 0,0-1-1 0 0,-6 12 1 0 0,-39 69-882 0 0,19-39 621 0 0,-12 42 163 0 0,39-89 166 0 0,3-3 0 0 0,3-4 0 0 0,2-3 0 0 0,0-2 0 0 0,-1 1 0 0 0,7-14 0 0 0,10-12 0 0 0,56-50 0 0 0,-60 64 0 0 0,0-2 0 0 0,22-34 0 0 0,-22 29 0 0 0,22-24 0 0 0,-39 47 73 0 0,0 1 0 0 0,0 0 0 0 0,0 0 0 0 0,0-1 0 0 0,1 1-1 0 0,-1 0 1 0 0,0 0 0 0 0,1 0 0 0 0,-1 0 0 0 0,1 0 0 0 0,-1 1-1 0 0,1-1 1 0 0,-1 0 0 0 0,1 1 0 0 0,0-1 0 0 0,-1 1 0 0 0,1-1-1 0 0,3 1 1 0 0,-4 1-66 0 0,0 0 0 0 0,0 1 0 0 0,0-1-1 0 0,0 0 1 0 0,-1 1 0 0 0,1-1 0 0 0,0 1-1 0 0,-1-1 1 0 0,1 1 0 0 0,-1 0 0 0 0,1-1 0 0 0,-1 3-1 0 0,1 3 42 0 0,-1 0 0 0 0,0-1 0 0 0,-1 1 0 0 0,0 0 0 0 0,0 0 0 0 0,0 0 0 0 0,-4 10 0 0 0,-1 6 64 0 0,-41 140-1934 0 0,42-148 1748 0 0,-4 14-200 0 0,-1 3-956 0 0,3-11-2693 0 0,4-14-2129 0 0</inkml:trace>
  <inkml:trace contextRef="#ctx0" brushRef="#br0" timeOffset="5561.84">3197 337 14712 0 0,'0'0'332'0'0,"0"0"50"0"0,0 0 25 0 0,0 0-48 0 0,1 2-237 0 0,0 0 103 0 0,-1 0-1 0 0,1 0 0 0 0,0 0 1 0 0,-1 0-1 0 0,0 1 0 0 0,1-1 1 0 0,-1 0-1 0 0,0 0 0 0 0,0 1 1 0 0,0-1-1 0 0,-1 0 0 0 0,1 0 1 0 0,0 0-1 0 0,-2 5 0 0 0,0-3 111 0 0,0 0 0 0 0,0 1 0 0 0,-1-1-1 0 0,-5 7 1 0 0,-4 6 109 0 0,-6 14-26 0 0,-41 78-158 0 0,37-69-396 0 0,-6 13-1056 0 0,16-16-2524 0 0,11-29-51 0 0,1-8 1847 0 0</inkml:trace>
  <inkml:trace contextRef="#ctx0" brushRef="#br0" timeOffset="5966.4">3293 179 10512 0 0,'0'0'296'0'0,"3"-3"64"0"0,-3 3-288 0 0,6-2-72 0 0,-6 2 0 0 0,0 0 0 0 0,3 0 648 0 0,-3 0 120 0 0,0 0 16 0 0,0 0 8 0 0,0 0-632 0 0,0 0-160 0 0,0 0 0 0 0,0 0-3816 0 0,0 0-792 0 0</inkml:trace>
  <inkml:trace contextRef="#ctx0" brushRef="#br0" timeOffset="6488.81">3384 268 11976 0 0,'0'0'266'0'0,"0"0"44"0"0,0 0 15 0 0,11 8 86 0 0,-9-7-171 0 0,-1 1 1 0 0,0 0 0 0 0,0 0 0 0 0,0 0-1 0 0,0 0 1 0 0,-1 0 0 0 0,1 0-1 0 0,-1 0 1 0 0,1 0 0 0 0,-1 1 0 0 0,0-1-1 0 0,1 0 1 0 0,-1 0 0 0 0,0 0 0 0 0,-1 0-1 0 0,1 0 1 0 0,-1 4 0 0 0,-1 4 364 0 0,0 1 1 0 0,-5 10 0 0 0,5-16-638 0 0,-48 133 48 0 0,31-89-15 0 0,10-25-1 0 0,-11 48 0 0 0,19-65 0 0 0,3-8 0 0 0,-1 0 0 0 0,1 0 0 0 0,-1 0 0 0 0,1 0 0 0 0,-1-1 0 0 0,0 1 0 0 0,1 0 0 0 0,1-3 0 0 0,38-78 738 0 0,20-33 488 0 0,-33 76-824 0 0,51-56 0 0 0,-70 86-191 0 0,-1 0-1 0 0,19-13 1 0 0,-24 20-179 0 0,0-1 0 0 0,0 2 0 0 0,0-1 1 0 0,0 0-1 0 0,0 0 0 0 0,0 1 0 0 0,1 0 0 0 0,-1 0 1 0 0,0 0-1 0 0,1 0 0 0 0,-1 0 0 0 0,1 1 1 0 0,-1-1-1 0 0,5 1 0 0 0,-7 0-35 0 0,1 0 0 0 0,-1 0-1 0 0,1 1 1 0 0,-1-1 0 0 0,0 0 0 0 0,1 1 0 0 0,-1-1 0 0 0,1 1-1 0 0,-1 0 1 0 0,0-1 0 0 0,0 1 0 0 0,1 0 0 0 0,-1 0 0 0 0,0 0-1 0 0,0 0 1 0 0,0 0 0 0 0,0 0 0 0 0,0 0 0 0 0,0 0-1 0 0,2 3 1 0 0,-2-2-1 0 0,0 1 1 0 0,0-1-1 0 0,-1 1 0 0 0,1 0 0 0 0,0-1 0 0 0,-1 1 0 0 0,1 0 0 0 0,-1 0 0 0 0,0-1 1 0 0,0 5-1 0 0,-2 4-2 0 0,1 1 0 0 0,-2-2 0 0 0,1 1 0 0 0,-6 14 0 0 0,2-11-9 0 0,-1 0-1 0 0,-16 26 1 0 0,13-23-2 0 0,-10 21 0 0 0,7-9-574 0 0,-2 0 0 0 0,-23 32 0 0 0,33-55-7 0 0,4-4-5797 0 0,1-7 962 0 0</inkml:trace>
  <inkml:trace contextRef="#ctx0" brushRef="#br0" timeOffset="6896.69">3674 380 11976 0 0,'39'2'1011'0'0,"-25"-1"-343"0"0,0-1 0 0 0,15 0 0 0 0,-24-1-415 0 0,0 1 0 0 0,-1-1 0 0 0,1 0 1 0 0,-1 0-1 0 0,0-1 0 0 0,1 1 0 0 0,-1-1 0 0 0,0 0 0 0 0,0 0 0 0 0,6-4 0 0 0,-5 2-155 0 0,0-1 0 0 0,0 1 0 0 0,0-1 1 0 0,-1 1-1 0 0,0-1 0 0 0,0-1 0 0 0,0 1 0 0 0,0-1 0 0 0,-1 1 0 0 0,0-1 0 0 0,2-6 0 0 0,-1 3-68 0 0,-1-1 0 0 0,-1 1 1 0 0,0-1-1 0 0,0 0 1 0 0,-1 0-1 0 0,0-16 1 0 0,-1 23-11 0 0,0 0 1 0 0,0 0-1 0 0,0 0 0 0 0,-1 1 1 0 0,1-1-1 0 0,-1 0 1 0 0,0 0-1 0 0,1 1 0 0 0,-1-1 1 0 0,-1 0-1 0 0,1 1 1 0 0,0-1-1 0 0,-2-2 1 0 0,2 4-3 0 0,0 0 1 0 0,0 0 0 0 0,0 1-1 0 0,0-1 1 0 0,0 0-1 0 0,0 1 1 0 0,0-1 0 0 0,-1 1-1 0 0,1-1 1 0 0,0 1 0 0 0,0-1-1 0 0,0 1 1 0 0,-1 0 0 0 0,1-1-1 0 0,0 1 1 0 0,0 0 0 0 0,-1 0-1 0 0,1 0 1 0 0,0 0 0 0 0,0 0-1 0 0,-1 1 1 0 0,1-1 0 0 0,0 0-1 0 0,0 0 1 0 0,0 1-1 0 0,-1-1 1 0 0,1 1 0 0 0,0-1-1 0 0,0 1 1 0 0,0-1 0 0 0,-2 3-1 0 0,-2 0 59 0 0,0 2 0 0 0,0-1-1 0 0,0 1 1 0 0,1 0-1 0 0,-1 0 1 0 0,1 0-1 0 0,-4 8 1 0 0,-2 0-12 0 0,3-3-23 0 0,1-1 0 0 0,-9 20 0 0 0,4-8 104 0 0,4-6-80 0 0,0 0 1 0 0,1 1 0 0 0,0-1-1 0 0,1 1 1 0 0,1 0 0 0 0,-3 24-1 0 0,6-31-65 0 0,1 0-1 0 0,0 0 1 0 0,1 0-1 0 0,0 0 1 0 0,1 0-1 0 0,-1-1 0 0 0,5 13 1 0 0,-4-16-4 0 0,-1 0 0 0 0,1-1 1 0 0,0 1-1 0 0,1-1 0 0 0,-1 1 1 0 0,1-1-1 0 0,0 0 0 0 0,0 0 0 0 0,0-1 1 0 0,0 1-1 0 0,1 0 0 0 0,-1-1 1 0 0,1 0-1 0 0,0 0 0 0 0,4 3 0 0 0,-6-6-86 0 0,0 1-1 0 0,0 0 1 0 0,0-1-1 0 0,0 0 1 0 0,-1 1-1 0 0,1-1 1 0 0,0 0-1 0 0,0 0 1 0 0,0 0-1 0 0,0 0 1 0 0,0-1-1 0 0,0 1 1 0 0,0 0-1 0 0,-1-1 1 0 0,1 1-1 0 0,0-1 0 0 0,0 0 1 0 0,-1 0-1 0 0,1 1 1 0 0,0-1-1 0 0,-1 0 1 0 0,1-1-1 0 0,-1 1 1 0 0,1 0-1 0 0,-1 0 1 0 0,1 0-1 0 0,0-3 1 0 0,7-6-613 0 0</inkml:trace>
  <inkml:trace contextRef="#ctx0" brushRef="#br0" timeOffset="7299.98">4201 174 10136 0 0,'0'0'230'0'0,"0"0"30"0"0,0 0 19 0 0,-3-6 624 0 0,0 4-770 0 0,0 1 1 0 0,-1 0-1 0 0,1 0 1 0 0,-1 0-1 0 0,0 0 0 0 0,1 0 1 0 0,-1 1-1 0 0,1 0 1 0 0,-1 0-1 0 0,0 0 1 0 0,1 0-1 0 0,-1 0 1 0 0,0 1-1 0 0,1 0 1 0 0,-1 0-1 0 0,1 0 1 0 0,-1 0-1 0 0,-3 2 1 0 0,0 0-58 0 0,0 0 1 0 0,0 1-1 0 0,0-1 1 0 0,1 1-1 0 0,0 1 1 0 0,0-1 0 0 0,0 1-1 0 0,0 0 1 0 0,1 1-1 0 0,0-1 1 0 0,0 1-1 0 0,0 0 1 0 0,-6 12 0 0 0,10-15-58 0 0,0-1 1 0 0,0 1 0 0 0,0 0 0 0 0,1 0 0 0 0,0-1 0 0 0,-1 1 0 0 0,1 0 0 0 0,0 0 0 0 0,0 0 0 0 0,1 0 0 0 0,-1 0 0 0 0,0-1 0 0 0,1 1 0 0 0,0 0 0 0 0,0 0 0 0 0,0-1-1 0 0,0 1 1 0 0,0-1 0 0 0,0 1 0 0 0,1-1 0 0 0,-1 1 0 0 0,1-1 0 0 0,-1 0 0 0 0,5 4 0 0 0,2 3-123 0 0,0-1 0 0 0,1 0 0 0 0,0 0 0 0 0,15 9 1 0 0,-20-14 101 0 0,0 0 0 0 0,0 0 1 0 0,0 0-1 0 0,0 0 1 0 0,-1 0-1 0 0,4 5 1 0 0,-6-7 2 0 0,0 1 0 0 0,0-1 0 0 0,-1 1 0 0 0,1-1 1 0 0,0 1-1 0 0,-1-1 0 0 0,1 1 0 0 0,-1 0 0 0 0,1-1 0 0 0,-1 1 1 0 0,0-1-1 0 0,0 1 0 0 0,0 0 0 0 0,0-1 0 0 0,0 1 0 0 0,0 0 1 0 0,0-1-1 0 0,-1 1 0 0 0,1 0 0 0 0,0-1 0 0 0,-2 4 1 0 0,-1 2 210 0 0,0 0 1 0 0,0 1-1 0 0,-1-2 1 0 0,0 1 0 0 0,0 0-1 0 0,-1-1 1 0 0,0 0 0 0 0,-6 6-1 0 0,7-7-158 0 0,0-1 0 0 0,-1 0 0 0 0,1 0 0 0 0,-1 0-1 0 0,0 0 1 0 0,0-1 0 0 0,-1 0 0 0 0,1 0 0 0 0,-1 0 0 0 0,1-1-1 0 0,-1 0 1 0 0,0 0 0 0 0,0-1 0 0 0,0 1 0 0 0,0-1 0 0 0,0 0 0 0 0,0-1-1 0 0,0 1 1 0 0,0-1 0 0 0,0-1 0 0 0,-11-1 0 0 0,16 2-63 0 0,-1 0-1 0 0,1 0 1 0 0,-1 0 0 0 0,1 0 0 0 0,0-1 0 0 0,-1 1 0 0 0,1-1 0 0 0,0 1 0 0 0,0-1-1 0 0,-1 1 1 0 0,1-1 0 0 0,0 0 0 0 0,0 1 0 0 0,0-1 0 0 0,-1 0 0 0 0,1 0-1 0 0,0 0 1 0 0,0 0 0 0 0,0 0 0 0 0,1 0 0 0 0,-1 0 0 0 0,0 0 0 0 0,0-1-1 0 0,1 1 1 0 0,-1 0 0 0 0,0 0 0 0 0,1-1 0 0 0,-1-1 0 0 0,-5-13-2233 0 0,6 10-3591 0 0</inkml:trace>
  <inkml:trace contextRef="#ctx0" brushRef="#br0" timeOffset="7300.98">4193 523 15664 0 0,'0'0'344'0'0,"0"0"71"0"0,0 0 9 0 0,3 8 24 0 0,-3 2-360 0 0,0-4-88 0 0,0-6 0 0 0,0 0 0 0 0,0 0 424 0 0,0 0 72 0 0,0 0 16 0 0,0 0 0 0 0,0 0-512 0 0,-6-3-224 0 0,0 0 24 0 0,0-2-4871 0 0,0-6-977 0 0</inkml:trace>
  <inkml:trace contextRef="#ctx0" brushRef="#br0" timeOffset="8086.88">4384 407 14712 0 0,'0'0'332'0'0,"0"0"50"0"0,0 0 25 0 0,0 0-48 0 0,0 5-224 0 0,1-4 45 0 0,0 1-1 0 0,-1-1 1 0 0,1 1-1 0 0,0-1 1 0 0,0 0-1 0 0,0 1 1 0 0,0-1-1 0 0,0 0 1 0 0,0 0-1 0 0,0 1 0 0 0,0-1 1 0 0,1 0-1 0 0,-1 0 1 0 0,0 0-1 0 0,1-1 1 0 0,-1 1-1 0 0,0 0 1 0 0,1 0-1 0 0,-1-1 0 0 0,4 2 1 0 0,-5-2-71 0 0,6 2 463 0 0,1-1 0 0 0,-1 1 0 0 0,0-1 0 0 0,0 0 0 0 0,1 0 0 0 0,-1-1 0 0 0,0 0 0 0 0,10-1 0 0 0,-9 0-562 0 0,-1 0 0 0 0,1 0-1 0 0,-1-1 1 0 0,1 0 0 0 0,-1 0 0 0 0,0-1-1 0 0,0 0 1 0 0,0 0 0 0 0,-1 0 0 0 0,1 0-1 0 0,-1-1 1 0 0,1 0 0 0 0,-1 0-1 0 0,0-1 1 0 0,-1 0 0 0 0,1 1 0 0 0,-1-1-1 0 0,0-1 1 0 0,0 1 0 0 0,0-1 0 0 0,4-10-1 0 0,-5 9-15 0 0,0-1-1 0 0,-1 0 1 0 0,1-1-1 0 0,-2 1 1 0 0,1 0 0 0 0,-1-1-1 0 0,-1 1 1 0 0,1 0-1 0 0,-1-1 1 0 0,-1 1-1 0 0,-2-15 1 0 0,3 21 5 0 0,0 1 0 0 0,0-1 0 0 0,-1 1 0 0 0,1-1 0 0 0,0 1 0 0 0,-1-1 0 0 0,0 1 0 0 0,1-1 0 0 0,-1 1 1 0 0,0 0-1 0 0,1-1 0 0 0,-1 1 0 0 0,0 0 0 0 0,0-1 0 0 0,0 1 0 0 0,0 0 0 0 0,0 0 0 0 0,-1 0 0 0 0,1 0 0 0 0,0 0 0 0 0,0 0 0 0 0,-1 0 0 0 0,1 1 0 0 0,0-1 1 0 0,-1 0-1 0 0,1 1 0 0 0,-1-1 0 0 0,1 1 0 0 0,-1 0 0 0 0,1-1 0 0 0,-1 1 0 0 0,1 0 0 0 0,-1 0 0 0 0,1 0 0 0 0,-1 0 0 0 0,1 0 0 0 0,-1 0 0 0 0,0 0 0 0 0,1 0 1 0 0,-1 1-1 0 0,-2 0 0 0 0,-3 1 16 0 0,0 1 1 0 0,0 0-1 0 0,0 0 1 0 0,1 0 0 0 0,-1 1-1 0 0,1-1 1 0 0,-8 8-1 0 0,-10 8-296 0 0,0 2 0 0 0,-22 26 1 0 0,37-36 229 0 0,0 1 0 0 0,0-1 1 0 0,1 1-1 0 0,1 1 0 0 0,0 0 1 0 0,-10 24-1 0 0,15-26 39 0 0,0-1-1 0 0,0 0 1 0 0,1 1-1 0 0,0-1 1 0 0,1 1 0 0 0,0-1-1 0 0,1 1 1 0 0,0-1-1 0 0,0 0 1 0 0,1 1 0 0 0,1-1-1 0 0,-1 0 1 0 0,2 0 0 0 0,-1 0-1 0 0,2-1 1 0 0,-1 1-1 0 0,1-1 1 0 0,1 0 0 0 0,-1 0-1 0 0,13 13 1 0 0,-17-20-56 0 0,1 0 1 0 0,-1-1 0 0 0,1 1-1 0 0,0-1 1 0 0,0 0-1 0 0,-1 0 1 0 0,1 0-1 0 0,0 0 1 0 0,0 0-1 0 0,0 0 1 0 0,0 0-1 0 0,0 0 1 0 0,0-1 0 0 0,0 1-1 0 0,1-1 1 0 0,-1 1-1 0 0,0-1 1 0 0,0 0-1 0 0,0 0 1 0 0,0 0-1 0 0,1 0 1 0 0,-1-1-1 0 0,2 1 1 0 0,0-2-226 0 0,-1 1 0 0 0,1-1 0 0 0,-1 1 0 0 0,1-1 0 0 0,-1 0 0 0 0,0 0 0 0 0,0-1 0 0 0,0 1 0 0 0,0-1 0 0 0,0 1 0 0 0,-1-1 0 0 0,4-4 0 0 0,6-7-1183 0 0,0-2-10 0 0</inkml:trace>
  <inkml:trace contextRef="#ctx0" brushRef="#br0" timeOffset="8862.69">4855 420 13328 0 0,'0'0'298'0'0,"8"-8"744"0"0,-7 5-947 0 0,0 0 1 0 0,1 0 0 0 0,-1-1 0 0 0,0 1 0 0 0,-1 0 0 0 0,1 0 0 0 0,0-7 0 0 0,-1 9 162 0 0,0-1 0 0 0,0 0-1 0 0,0 0 1 0 0,0 1 0 0 0,0-1 0 0 0,0 0-1 0 0,0 0 1 0 0,-1 1 0 0 0,1-1 0 0 0,-1 0 0 0 0,1 1-1 0 0,-1-1 1 0 0,0 0 0 0 0,1 1 0 0 0,-3-3-1 0 0,2 3-173 0 0,0 0 0 0 0,0 1 0 0 0,1-1 0 0 0,-1 1-1 0 0,0-1 1 0 0,0 1 0 0 0,0-1 0 0 0,0 1 0 0 0,-1 0 0 0 0,1 0-1 0 0,0-1 1 0 0,0 1 0 0 0,0 0 0 0 0,0 0 0 0 0,0 0-1 0 0,0 0 1 0 0,0 0 0 0 0,-2 1 0 0 0,-21 5 330 0 0,18-4-77 0 0,-17 4-93 0 0,1 2-1 0 0,0 0 0 0 0,1 1 0 0 0,0 2 0 0 0,-32 20 1 0 0,46-26-299 0 0,1 0 1 0 0,0 0 0 0 0,0 0 0 0 0,1 1-1 0 0,0 0 1 0 0,0 0 0 0 0,0 0 0 0 0,-7 15-1 0 0,10-16 3 0 0,0 0 0 0 0,0 0-1 0 0,0 1 1 0 0,1-1 0 0 0,0 0 0 0 0,0 1-1 0 0,0 0 1 0 0,1-1 0 0 0,-1 1-1 0 0,1-1 1 0 0,1 1 0 0 0,-1 0-1 0 0,3 10 1 0 0,-1-11-56 0 0,-1 0 0 0 0,0 0 0 0 0,1 0 0 0 0,0 0 0 0 0,0 0 0 0 0,1-1 0 0 0,-1 1 0 0 0,1-1 0 0 0,0 1 0 0 0,6 5 0 0 0,-8-8 59 0 0,1-1 0 0 0,0 0-1 0 0,-1 1 1 0 0,1-1-1 0 0,0 0 1 0 0,0 0-1 0 0,-1 0 1 0 0,1 0 0 0 0,0-1-1 0 0,0 1 1 0 0,0 0-1 0 0,0-1 1 0 0,0 1-1 0 0,0-1 1 0 0,0 0-1 0 0,0 0 1 0 0,0 0 0 0 0,1 0-1 0 0,-1 0 1 0 0,0 0-1 0 0,0 0 1 0 0,0-1-1 0 0,0 1 1 0 0,0-1 0 0 0,0 0-1 0 0,0 1 1 0 0,0-1-1 0 0,-1 0 1 0 0,4-2-1 0 0,12-8-2 0 0,-1-1 0 0 0,-1 0 0 0 0,0-1 0 0 0,0-1 0 0 0,18-22 0 0 0,-11 12 235 0 0,-4 3-167 0 0,0 0 0 0 0,-2-1 1 0 0,0-1-1 0 0,-2-1 0 0 0,22-48 0 0 0,-16 22-18 0 0,-2-2-1 0 0,11-54 0 0 0,-6-10 2043 0 0,-22 104-2040 0 0,-4 11 0 0 0,-2 5 0 0 0,-5 6 0 0 0,5-3 0 0 0,0 0 0 0 0,0 0 0 0 0,1 1 0 0 0,0 0 0 0 0,-4 9 0 0 0,-1 3 0 0 0,-9 24 0 0 0,2 0 0 0 0,-12 52 0 0 0,16-52 0 0 0,-31 122-694 0 0,36-132-728 0 0,1 1 0 0 0,-1 64 0 0 0,7-98 1087 0 0,0 1-1 0 0,0 0 0 0 0,0 0 1 0 0,1 0-1 0 0,-1-1 0 0 0,0 1 1 0 0,1 0-1 0 0,-1 0 0 0 0,1-1 1 0 0,0 1-1 0 0,-1 0 0 0 0,2 1 1 0 0,1 3-1197 0 0</inkml:trace>
  <inkml:trace contextRef="#ctx0" brushRef="#br0" timeOffset="9287.23">5055 220 11544 0 0,'1'-1'90'0'0,"0"-1"0"0"0,0 0 0 0 0,0 0 0 0 0,0 1 0 0 0,0-1 1 0 0,0 1-1 0 0,1-1 0 0 0,-1 1 0 0 0,0 0 0 0 0,1-1 0 0 0,-1 1 0 0 0,1 0 1 0 0,-1 0-1 0 0,4-1 0 0 0,-3 0-53 0 0,-2 2 35 0 0,1 0 0 0 0,-1 0 0 0 0,0 1 0 0 0,1-1 0 0 0,-1 0 0 0 0,0 0 0 0 0,1 0 0 0 0,-1 0 0 0 0,0 0 0 0 0,0 0 0 0 0,1 1-1 0 0,-1-1 1 0 0,0 0 0 0 0,1 0 0 0 0,-1 0 0 0 0,0 1 0 0 0,0-1 0 0 0,1 0 0 0 0,-1 0 0 0 0,0 1 0 0 0,0-1 0 0 0,0 0 0 0 0,1 0 0 0 0,-1 1 0 0 0,0-1 0 0 0,0 0 0 0 0,0 1 0 0 0,0 0 0 0 0,5 8 1130 0 0,-5-2-929 0 0,0-1 0 0 0,0 0 0 0 0,0 1-1 0 0,-1-1 1 0 0,0 0 0 0 0,0 1 0 0 0,-1-1 0 0 0,1 0-1 0 0,-6 11 1 0 0,-3 15 122 0 0,-6 25-2 0 0,7-25-195 0 0,-8 50 0 0 0,13-51-480 0 0,1 37 0 0 0,3-56 269 0 0,1 1 1 0 0,0-1 0 0 0,1 1-1 0 0,0-1 1 0 0,8 24-1 0 0,-10-35 13 0 0,0-1 0 0 0,1 1 0 0 0,-1 0 0 0 0,0-1 0 0 0,1 1 0 0 0,-1 0 0 0 0,0-1 0 0 0,1 1 0 0 0,-1-1 0 0 0,1 1 0 0 0,-1 0 0 0 0,1-1 0 0 0,-1 1 0 0 0,1-1 0 0 0,-1 0 0 0 0,1 1 0 0 0,0-1 0 0 0,-1 1 0 0 0,1-1 0 0 0,0 0 0 0 0,-1 1 0 0 0,1-1 0 0 0,1 0 0 0 0,-1 0 0 0 0,1 0 0 0 0,-1 0 0 0 0,0 0 0 0 0,1 0 0 0 0,-1 0 0 0 0,0 0 0 0 0,0-1 0 0 0,1 1 0 0 0,-1-1 0 0 0,0 1 0 0 0,0-1 0 0 0,2 0 0 0 0,2-3 0 0 0,0 1 0 0 0,0-1 0 0 0,-1 0 0 0 0,1 0 0 0 0,3-5 0 0 0,148-170 0 0 0,-136 155 292 0 0,-1-1 0 0 0,0 0 0 0 0,-2-1 0 0 0,-1-1 0 0 0,18-41 0 0 0,-25 44-148 0 0,-6 14-91 0 0,1 1 0 0 0,6-14 0 0 0,-9 22 312 0 0,-1 1 122 0 0,0 0 22 0 0,0 0-66 0 0,0 3-419 0 0,-1-1-1 0 0,0 1 1 0 0,1 0 0 0 0,-1-1 0 0 0,0 0-1 0 0,-2 5 1 0 0,-3 6-25 0 0,-21 72 1 0 0,-7 24 0 0 0,32-96 0 0 0,0-1 0 0 0,1 1 0 0 0,0 0 0 0 0,1-1 0 0 0,3 21 0 0 0,-3-33 0 0 0,0 5-522 0 0,1 1 0 0 0,0-1-1 0 0,1 1 1 0 0,1 6 0 0 0,-2-10 364 0 0,0-1 1 0 0,-1 1 0 0 0,1-1 0 0 0,0 0 0 0 0,0 1-1 0 0,0-1 1 0 0,0 0 0 0 0,0 0 0 0 0,0 0 0 0 0,0 1-1 0 0,0-1 1 0 0,1 0 0 0 0,-1-1 0 0 0,0 1-1 0 0,1 0 1 0 0,-1 0 0 0 0,0-1 0 0 0,1 1 0 0 0,-1 0-1 0 0,3 0 1 0 0,1 0-1257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2-02T04:18:54.4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161 77 17503 0 0,'0'0'399'0'0,"0"0"60"0"0,0 0 21 0 0,0 0-59 0 0,0 0-136 0 0,0 0 457 0 0,-8 11 2179 0 0,2-3-2612 0 0,0 0 1 0 0,0 0-1 0 0,1 0 0 0 0,0 1 0 0 0,1 0 1 0 0,0 0-1 0 0,-5 14 0 0 0,-13 70 371 0 0,14-55-227 0 0,-20 97-211 0 0,20-100-191 0 0,-28 137 150 0 0,31-156-273 0 0,4-15-33 0 0,1-1-14 0 0,0 0-1 0 0,0 0-22 0 0,0 0-96 0 0,0 0-39 0 0,0 0-10 0 0,1-8-471 0 0,15-59-7412 0 0,-13 51 1691 0 0</inkml:trace>
  <inkml:trace contextRef="#ctx0" brushRef="#br0" timeOffset="406.13">152 89 13448 0 0,'0'0'298'0'0,"6"-8"862"0"0,-2 1-437 0 0,-5 7-484 0 0,1-1 826 0 0,0 1 49 0 0,0 0-74 0 0,0 0-337 0 0,0 0-154 0 0,0 0-33 0 0,0 0-4 0 0,0 0 0 0 0,6 5 512 0 0,2 6-636 0 0,-1-1 0 0 0,0 1-1 0 0,-1 0 1 0 0,0 0 0 0 0,7 18-1 0 0,-2-2-57 0 0,41 96-302 0 0,38 141 0 0 0,-86-255-404 0 0,-2 0-1632 0 0,1-1 1 0 0,-1 1 0 0 0,0-1 0 0 0,1 16-1 0 0,-3-24-4562 0 0</inkml:trace>
  <inkml:trace contextRef="#ctx0" brushRef="#br0" timeOffset="835.78">314 432 13104 0 0,'-7'0'764'0'0,"-39"-11"-312"0"0,24 5 873 0 0,0 2-1 0 0,-29-3 0 0 0,36 5-989 0 0,5 1 20 0 0,1 1 1 0 0,0-1-1 0 0,-1 2 1 0 0,1-1-1 0 0,0 1 0 0 0,0 0 1 0 0,-13 4-1 0 0,20-4-440 0 0,-14 3-2623 0 0,16-4 1685 0 0</inkml:trace>
  <inkml:trace contextRef="#ctx0" brushRef="#br0" timeOffset="1352.57">745 323 17999 0 0,'0'0'407'0'0,"0"0"60"0"0,-9-16 627 0 0,7 14-944 0 0,1 0 0 0 0,-1 0 1 0 0,0 0-1 0 0,0 0 0 0 0,0 0 0 0 0,0 1 0 0 0,0-1 0 0 0,0 1 0 0 0,0 0 0 0 0,-1-1 0 0 0,1 1 0 0 0,0 0 0 0 0,-1 0 0 0 0,1 1 0 0 0,-1-1 0 0 0,1 0 0 0 0,-1 1 0 0 0,0 0 0 0 0,1-1 0 0 0,-5 1 1 0 0,2 0 38 0 0,0 0 0 0 0,0 0 0 0 0,0 0 0 0 0,0 1 0 0 0,0 0 0 0 0,0 0 0 0 0,0 0 1 0 0,0 1-1 0 0,-6 2 0 0 0,1 2-128 0 0,1 0-1 0 0,0 0 1 0 0,0 1-1 0 0,0 0 1 0 0,1 1 0 0 0,1 0-1 0 0,-1 0 1 0 0,1 1-1 0 0,1 0 1 0 0,-12 19 0 0 0,11-14 7 0 0,0 0 0 0 0,1 0 1 0 0,0 1-1 0 0,1 0 0 0 0,1 0 1 0 0,0 0-1 0 0,-2 19 0 0 0,6-29-85 0 0,0-1 0 0 0,0 1-1 0 0,0 0 1 0 0,0 0 0 0 0,1-1-1 0 0,0 1 1 0 0,0 0 0 0 0,0-1-1 0 0,0 1 1 0 0,1-1 0 0 0,0 1-1 0 0,0-1 1 0 0,0 0 0 0 0,0 0-1 0 0,1 1 1 0 0,-1-2 0 0 0,1 1-1 0 0,0 0 1 0 0,0-1 0 0 0,1 1-1 0 0,-1-1 1 0 0,1 0 0 0 0,5 3-1 0 0,-6-4-19 0 0,-1 0 0 0 0,1-1 0 0 0,1 0 0 0 0,-1 0 0 0 0,0 0 0 0 0,0 0 0 0 0,0-1 0 0 0,1 1 0 0 0,-1-1 0 0 0,0 0 0 0 0,0 1 0 0 0,1-2 0 0 0,-1 1 0 0 0,4-1 0 0 0,-3 1-15 0 0,1-1 1 0 0,-1 0-1 0 0,1 0 1 0 0,-1-1-1 0 0,1 1 1 0 0,-1-1-1 0 0,0 0 1 0 0,0 0-1 0 0,7-5 1 0 0,-1-1-59 0 0,-1 0 1 0 0,0-1 0 0 0,-1 0-1 0 0,0-1 1 0 0,0 0 0 0 0,-1 0-1 0 0,0-1 1 0 0,-1 0 0 0 0,8-17-1 0 0,-7 8-18 0 0,0 1-1 0 0,-2-1 1 0 0,0 0-1 0 0,4-42 1 0 0,-5 19 718 0 0,20-146-1350 0 0,-20 175 1256 0 0,0-8-972 0 0,-1 7 1108 0 0,-3 14-692 0 0,0 1-12 0 0,0-9 248 0 0,0 5-176 0 0,0 0 0 0 0,0 0 71 0 0,0 3 294 0 0,0-5 1201 0 0,0 5-1673 0 0,0 1-76 0 0,0 0-10 0 0,0 0 48 0 0,0 0 222 0 0,0 0 98 0 0,0 0 17 0 0,0 15 6 0 0,-1 18-198 0 0,-11 55 0 0 0,1-16 0 0 0,-5 127 0 0 0,13-152 0 0 0,2-34-43 0 0,0-1 0 0 0,1 1 0 0 0,1-1 0 0 0,0 1 0 0 0,1-1 0 0 0,1 1 0 0 0,0-1 1 0 0,5 15-1 0 0,-7-24 221 0 0,-1-2-301 0 0,0-1 0 0 0,0 0 0 0 0,0 0-1 0 0,0 1 1 0 0,0-1 0 0 0,0 0 0 0 0,1 0 0 0 0,-1 0-1 0 0,0 1 1 0 0,0-1 0 0 0,0 0 0 0 0,0 0-1 0 0,0 1 1 0 0,0-1 0 0 0,0 0 0 0 0,0 0 0 0 0,0 0-1 0 0,1 1 1 0 0,-1-1 0 0 0,0 0 0 0 0,0 0-1 0 0,0 0 1 0 0,0 0 0 0 0,1 1 0 0 0,-1-1-1 0 0,0 0 1 0 0,0 0 0 0 0,1 0 0 0 0,-1 0 0 0 0,0 0-1 0 0,0 0 1 0 0,0 0 0 0 0,1 1 0 0 0,-1-1-1 0 0,0 0 1 0 0,0 0 0 0 0,1 0 0 0 0,-1 0 0 0 0,0 0-1 0 0,0 0 1 0 0,1 0 0 0 0,-1 0 0 0 0,0 0-1 0 0,0-1 1 0 0,0 1 0 0 0,1 0 0 0 0,-1 0 0 0 0,0 0-1 0 0,1 0 1 0 0,4-3-6955 0 0</inkml:trace>
  <inkml:trace contextRef="#ctx0" brushRef="#br0" timeOffset="1756.04">877 266 14336 0 0,'0'0'330'0'0,"0"0"45"0"0,0 0 17 0 0,0 0-47 0 0,7 6 611 0 0,-3 1-393 0 0,-1-1 0 0 0,1 1 0 0 0,-1 0 0 0 0,-1 0 0 0 0,1 0 0 0 0,-1 1 0 0 0,2 11-1 0 0,0-3-136 0 0,6 26 224 0 0,32 103 436 0 0,-35-121-999 0 0,10 23 107 0 0,-15-43-175 0 0,-1 0-1 0 0,1 0 0 0 0,1 0 1 0 0,-1-1-1 0 0,0 1 1 0 0,1-1-1 0 0,0 1 1 0 0,4 3-1 0 0,-7-7-12 0 0,1 0 0 0 0,-1 0 0 0 0,0 1 0 0 0,1-1 0 0 0,-1 0 1 0 0,0 0-1 0 0,1 0 0 0 0,-1 0 0 0 0,0 0 0 0 0,1 0 0 0 0,-1 0 0 0 0,0 0 0 0 0,1 0 0 0 0,-1 0 0 0 0,0-1 0 0 0,1 1 1 0 0,-1 0-1 0 0,0 0 0 0 0,1 0 0 0 0,-1 0 0 0 0,0 0 0 0 0,1-1 0 0 0,-1 1 0 0 0,0 0 0 0 0,0 0 0 0 0,1 0 0 0 0,-1-1 1 0 0,0 1-1 0 0,0 0 0 0 0,1 0 0 0 0,-1-1 0 0 0,0 1 0 0 0,7-9 29 0 0,6-17 73 0 0,14-42 0 0 0,-20 50-57 0 0,77-241 1127 0 0,-83 255-1174 0 0,2-6-492 0 0,-1 1-1 0 0,2 0 0 0 0,6-13 1 0 0,-10 21-516 0 0,0 1-174 0 0,0 0-35 0 0,0 0-10 0 0</inkml:trace>
  <inkml:trace contextRef="#ctx0" brushRef="#br0" timeOffset="2348.82">1458 291 14632 0 0,'0'-14'1000'0'0,"0"11"-791"0"0,-1 1 0 0 0,1-1 0 0 0,-1 1 1 0 0,1-1-1 0 0,-1 1 0 0 0,0-1 1 0 0,1 1-1 0 0,-1 0 0 0 0,-1-1 1 0 0,1 1-1 0 0,0 0 0 0 0,0 0 1 0 0,-1 0-1 0 0,0 0 0 0 0,1 0 1 0 0,-1 0-1 0 0,0 0 0 0 0,0 0 1 0 0,0 1-1 0 0,0-1 0 0 0,0 0 1 0 0,0 1-1 0 0,0 0 0 0 0,0 0 1 0 0,-1 0-1 0 0,1 0 0 0 0,-1 0 0 0 0,1 0 1 0 0,-1 0-1 0 0,1 1 0 0 0,-5-1 1 0 0,4 0-83 0 0,-1 1 0 0 0,0-1 0 0 0,0 1 0 0 0,0 0 0 0 0,0 0 0 0 0,0 0 0 0 0,1 1 0 0 0,-1-1 0 0 0,0 1 0 0 0,0 0 0 0 0,1 0 0 0 0,-1 0 0 0 0,0 1 0 0 0,1-1 0 0 0,-1 1 0 0 0,1 0 0 0 0,0 0 0 0 0,-1 0 0 0 0,1 1 0 0 0,-4 3 0 0 0,0 3-93 0 0,1-1 1 0 0,0 1 0 0 0,1 1 0 0 0,0-1 0 0 0,0 1-1 0 0,1 0 1 0 0,-3 11 0 0 0,-16 76 223 0 0,16-64-232 0 0,5-20-33 0 0,0 1 0 0 0,0 0 0 0 0,1 0 0 0 0,1 0 0 0 0,0 0 0 0 0,1 0-1 0 0,1-1 1 0 0,5 25 0 0 0,-7-36-14 0 0,0 0 0 0 0,1-1 1 0 0,-1 1-1 0 0,1-1 0 0 0,-1 1 0 0 0,1-1 0 0 0,-1 1 0 0 0,1-1 0 0 0,0 1 0 0 0,0-1 1 0 0,0 0-1 0 0,0 1 0 0 0,0-1 0 0 0,0 0 0 0 0,0 0 0 0 0,0 0 0 0 0,0 0 0 0 0,0 0 1 0 0,1 0-1 0 0,-1 0 0 0 0,1 0 0 0 0,-1 0 0 0 0,0 0 0 0 0,1-1 0 0 0,-1 1 0 0 0,1-1 1 0 0,0 1-1 0 0,-1-1 0 0 0,1 1 0 0 0,-1-1 0 0 0,1 0 0 0 0,0 0 0 0 0,-1 0 0 0 0,1 0 0 0 0,-1 0 1 0 0,1 0-1 0 0,0-1 0 0 0,-1 1 0 0 0,1 0 0 0 0,2-2 0 0 0,2 0-55 0 0,0-1 0 0 0,0 1 0 0 0,0-1 0 0 0,0-1 0 0 0,-1 1 0 0 0,1-1 0 0 0,-1 0 0 0 0,0 0 0 0 0,4-5 0 0 0,6-7 142 0 0,0-1-1 0 0,21-32 0 0 0,-30 39-31 0 0,0-1 0 0 0,0-1-1 0 0,-1 1 1 0 0,-1-1 0 0 0,0 0 0 0 0,3-16-1 0 0,0-11 138 0 0,-1 1 0 0 0,0-61-1 0 0,-9 81 102 0 0,3 17-176 0 0,0 1-1 0 0,0 0-6 0 0,0 0-1 0 0,0 0 0 0 0,0 8 0 0 0,-6 131 440 0 0,5-106-816 0 0,2 0 0 0 0,1 1-1 0 0,2-1 1 0 0,10 40 0 0 0,-14-71 167 0 0,1 0 1 0 0,0 0-1 0 0,-1 1 1 0 0,1-2-1 0 0,0 1 1 0 0,0 0-1 0 0,0 0 1 0 0,0 0-1 0 0,0 0 1 0 0,1-1-1 0 0,-1 1 0 0 0,0 0 1 0 0,1-1-1 0 0,-1 1 1 0 0,1-1-1 0 0,0 0 1 0 0,0 1-1 0 0,-1-1 1 0 0,1 0-1 0 0,3 1 1 0 0,-3-1-191 0 0,-1-1 1 0 0,1 0-1 0 0,0 0 0 0 0,-1 0 1 0 0,1 0-1 0 0,0 0 1 0 0,0 0-1 0 0,-1-1 1 0 0,1 1-1 0 0,-1-1 1 0 0,1 1-1 0 0,0-1 1 0 0,-1 1-1 0 0,1-1 1 0 0,-1 0-1 0 0,1 0 1 0 0,-1 0-1 0 0,1 1 1 0 0,-1-2-1 0 0,0 1 0 0 0,1 0 1 0 0,-1 0-1 0 0,0 0 1 0 0,0 0-1 0 0,0-1 1 0 0,1-2-1 0 0,9-11-1731 0 0,-1-2-6 0 0</inkml:trace>
  <inkml:trace contextRef="#ctx0" brushRef="#br0" timeOffset="2875.14">1629 332 9280 0 0,'1'-33'388'0'0,"1"-1"3193"0"0,-1 26-1058 0 0,1 13 997 0 0,1 14-1513 0 0,-2 0-1915 0 0,0 23 0 0 0,0 10-104 0 0,1 53 1939 0 0,-2-91-2179 0 0,-1 12 83 0 0,1-11 32 0 0,2 26 0 0 0,-3-23 209 0 0,1-15-43 0 0,0 0 0 0 0,0 0 0 0 0,0 0 0 0 0,0 0 0 0 0,0 0 0 0 0,0 0 1 0 0,1 0-1 0 0,-1 0 0 0 0,3 4 0 0 0,-3-6 184 0 0,0-1-43 0 0,0 0-198 0 0,0 0-90 0 0,0 0-11 0 0,0-39 196 0 0,1 1 1 0 0,3-1-1 0 0,1 1 1 0 0,12-50-1 0 0,-7 49-67 0 0,-9 29 0 0 0,1 1 0 0 0,1-1 0 0 0,-1 1 0 0 0,2-1 0 0 0,-1 1 0 0 0,1 0 0 0 0,0 0 0 0 0,1 1 0 0 0,11-16 0 0 0,-8 15 36 0 0,0 1 0 0 0,9-8 0 0 0,-14 14-5 0 0,0-1 0 0 0,0 1 0 0 0,0 0 0 0 0,1 0 0 0 0,-1 1 0 0 0,1-1 0 0 0,-1 1 0 0 0,1-1 0 0 0,-1 1 1 0 0,6-1-1 0 0,-8 2 16 0 0,0 0 0 0 0,0 0 1 0 0,0 0-1 0 0,0 0 0 0 0,0 0 1 0 0,0 0-1 0 0,0 1 0 0 0,0-1 1 0 0,0 0-1 0 0,0 1 1 0 0,0-1-1 0 0,-1 0 0 0 0,1 1 1 0 0,0-1-1 0 0,0 1 0 0 0,0-1 1 0 0,0 1-1 0 0,-1 0 0 0 0,1-1 1 0 0,0 1-1 0 0,-1 0 0 0 0,1 0 1 0 0,0-1-1 0 0,-1 1 1 0 0,1 0-1 0 0,-1 0 0 0 0,1 0 1 0 0,-1 0-1 0 0,1 0 0 0 0,-1-1 1 0 0,0 1-1 0 0,0 0 0 0 0,1 0 1 0 0,-1 0-1 0 0,0 0 0 0 0,0 2 1 0 0,1 4-118 0 0,0 1 0 0 0,-1 0 0 0 0,0 13 0 0 0,0-11 204 0 0,-6 304-134 0 0,6-304 0 0 0,1 1 0 0 0,0-1 0 0 0,3 11 0 0 0,-2-16-64 0 0,-1-4-273 0 0,-1-1-138 0 0,0 0-1034 0 0,0-1-4210 0 0,0-6-1800 0 0</inkml:trace>
  <inkml:trace contextRef="#ctx0" brushRef="#br0" timeOffset="3604.67">2152 290 14512 0 0,'0'-16'1008'0'0,"-2"13"-700"0"0,1-1 0 0 0,-1 1 0 0 0,1 0 1 0 0,-1 0-1 0 0,0 0 0 0 0,0 0 0 0 0,-1 0 1 0 0,1 0-1 0 0,0 0 0 0 0,-1 1 0 0 0,0-1 1 0 0,0 1-1 0 0,0 0 0 0 0,0-1 0 0 0,0 2 1 0 0,0-1-1 0 0,0 0 0 0 0,-1 1 0 0 0,1-1 1 0 0,0 1-1 0 0,-1 0 0 0 0,1 0 0 0 0,-1 0 1 0 0,-5 0-1 0 0,7 1-226 0 0,0 0-1 0 0,0 1 1 0 0,0-1-1 0 0,1 1 1 0 0,-1-1 0 0 0,0 1-1 0 0,0 0 1 0 0,0 0 0 0 0,1-1-1 0 0,-1 1 1 0 0,1 1-1 0 0,-1-1 1 0 0,0 0 0 0 0,1 0-1 0 0,0 0 1 0 0,-1 1-1 0 0,1-1 1 0 0,0 1 0 0 0,0-1-1 0 0,-2 3 1 0 0,-2 4 73 0 0,1 0-1 0 0,-7 16 1 0 0,8-16-49 0 0,-8 22-87 0 0,-12 51 1 0 0,9-27-26 0 0,12-46 60 0 0,0 1 1 0 0,1-1-1 0 0,0 1 0 0 0,0 0 0 0 0,1 0 1 0 0,0-1-1 0 0,1 1 0 0 0,0 0 0 0 0,0 0 1 0 0,4 11-1 0 0,-4-14-28 0 0,1-1 0 0 0,0 1 1 0 0,0-1-1 0 0,0 0 0 0 0,1 0 0 0 0,0 0 1 0 0,0-1-1 0 0,0 1 0 0 0,0-1 0 0 0,1 1 1 0 0,0-1-1 0 0,0 0 0 0 0,0 0 0 0 0,0-1 1 0 0,0 1-1 0 0,1-1 0 0 0,7 4 1 0 0,-9-6-94 0 0,0 0 0 0 0,1 0 1 0 0,-1 0-1 0 0,1-1 1 0 0,-1 1-1 0 0,1-1 0 0 0,-1 0 1 0 0,1 0-1 0 0,-1 0 1 0 0,1 0-1 0 0,-1-1 0 0 0,1 1 1 0 0,-1-1-1 0 0,1 0 1 0 0,-1 0-1 0 0,0 0 0 0 0,1-1 1 0 0,-1 1-1 0 0,0-1 1 0 0,6-3-1 0 0,-3 1-383 0 0,0 0 0 0 0,-1-1 0 0 0,1 1-1 0 0,-1-1 1 0 0,0 0 0 0 0,-1 0 0 0 0,1-1 0 0 0,-1 0 0 0 0,7-10 0 0 0,-5 0-1144 0 0</inkml:trace>
  <inkml:trace contextRef="#ctx0" brushRef="#br0" timeOffset="4098.78">2253 424 12208 0 0,'11'5'541'0'0,"1"-1"0"0"0,-1-1 0 0 0,1 0 0 0 0,0-1 0 0 0,22 2 1 0 0,-27-4-123 0 0,0 1 0 0 0,0-2 0 0 0,0 1 1 0 0,-1-1-1 0 0,1 0 0 0 0,0 0 1 0 0,-1-1-1 0 0,1 0 0 0 0,-1 0 0 0 0,0-1 1 0 0,12-6-1 0 0,-14 7-290 0 0,-1-1 0 0 0,0 1 1 0 0,0-1-1 0 0,0 0 0 0 0,0 0 0 0 0,-1 0 0 0 0,1 0 1 0 0,-1 0-1 0 0,0-1 0 0 0,1 1 0 0 0,-2-1 0 0 0,1 0 1 0 0,0 1-1 0 0,-1-1 0 0 0,2-7 0 0 0,-1 3-62 0 0,-1 0 1 0 0,0 0-1 0 0,-1 0 0 0 0,0 0 1 0 0,0 0-1 0 0,0 0 0 0 0,-3-9 0 0 0,3 15-57 0 0,-1-1-1 0 0,1 1 0 0 0,-1-1 0 0 0,0 1 1 0 0,0-1-1 0 0,0 1 0 0 0,0 0 0 0 0,0 0 1 0 0,-1-1-1 0 0,1 1 0 0 0,-1 0 1 0 0,1 0-1 0 0,-1 0 0 0 0,0 1 0 0 0,0-1 1 0 0,0 0-1 0 0,0 1 0 0 0,0-1 0 0 0,0 1 1 0 0,0-1-1 0 0,0 1 0 0 0,-1 0 0 0 0,1 0 1 0 0,0 0-1 0 0,-1 0 0 0 0,1 1 1 0 0,-1-1-1 0 0,1 1 0 0 0,-1-1 0 0 0,1 1 1 0 0,-1 0-1 0 0,1 0 0 0 0,-1 0 0 0 0,0 0 1 0 0,1 0-1 0 0,-1 1 0 0 0,1-1 0 0 0,-1 1 1 0 0,1 0-1 0 0,-4 1 0 0 0,-1 2 5 0 0,1 0 1 0 0,1 1-1 0 0,-1-1 0 0 0,1 1 0 0 0,0 0 0 0 0,0 1 0 0 0,0-1 1 0 0,0 1-1 0 0,1 0 0 0 0,0 0 0 0 0,-5 12 0 0 0,-1 2 143 0 0,2 1 0 0 0,-10 32-1 0 0,15-41-86 0 0,0-1 0 0 0,1 1 0 0 0,0 0 0 0 0,1-1 0 0 0,0 1 0 0 0,2 22 0 0 0,0-29-26 0 0,0 0-1 0 0,-1 1 0 0 0,2-1 1 0 0,-1 0-1 0 0,1 0 1 0 0,-1-1-1 0 0,1 1 1 0 0,1 0-1 0 0,-1-1 1 0 0,1 1-1 0 0,0-1 1 0 0,0 0-1 0 0,0 1 0 0 0,0-2 1 0 0,1 1-1 0 0,0 0 1 0 0,7 6-1 0 0,-3-5-5 0 0,-1-1 0 0 0,1 1 0 0 0,0-1 0 0 0,8 3 0 0 0,-12-6-154 0 0,0 1 0 0 0,-1-1 0 0 0,1-1 1 0 0,0 1-1 0 0,0 0 0 0 0,0-1 0 0 0,0 0 0 0 0,-1 0 1 0 0,1 0-1 0 0,0 0 0 0 0,6-2 0 0 0,-1 0-567 0 0,17-6-1469 0 0,-11-3-4287 0 0,-8 3 2 0 0</inkml:trace>
  <inkml:trace contextRef="#ctx0" brushRef="#br0" timeOffset="4779.39">2839 371 11912 0 0,'-1'-17'832'0'0,"-1"12"-526"0"0,1 0 1 0 0,-2 0 0 0 0,1 0 0 0 0,0 0 0 0 0,-1 1 0 0 0,0-1-1 0 0,0 0 1 0 0,0 1 0 0 0,-1 0 0 0 0,0 0 0 0 0,1 0 0 0 0,-1 0-1 0 0,-1 1 1 0 0,-8-6 0 0 0,9 6-100 0 0,0 0-1 0 0,0 1 1 0 0,-1 0-1 0 0,1 0 1 0 0,0 0-1 0 0,-1 0 1 0 0,0 1-1 0 0,1 0 1 0 0,-1 0-1 0 0,0 0 1 0 0,1 1-1 0 0,-1-1 1 0 0,0 1-1 0 0,0 0 1 0 0,0 0-1 0 0,1 1 1 0 0,-8 1-1 0 0,6 0-60 0 0,-1 1-1 0 0,1 0 1 0 0,0 0 0 0 0,-1 1-1 0 0,1 0 1 0 0,1 0-1 0 0,-1 0 1 0 0,1 1-1 0 0,-1 0 1 0 0,1 0 0 0 0,1 0-1 0 0,-6 8 1 0 0,-4 6 106 0 0,2 1 1 0 0,-15 29 0 0 0,18-31-243 0 0,1 1-1 0 0,0-1 1 0 0,-6 28-1 0 0,12-40-16 0 0,1-1 1 0 0,0 1-1 0 0,0 0 0 0 0,1 0 0 0 0,-1 0 0 0 0,1 0 1 0 0,0 0-1 0 0,1 0 0 0 0,0 0 0 0 0,0 0 0 0 0,0 0 1 0 0,0-1-1 0 0,1 1 0 0 0,0 0 0 0 0,0-1 0 0 0,4 6 1 0 0,-4-8-24 0 0,-1 0 1 0 0,2-1 0 0 0,-1 1 0 0 0,0-1 0 0 0,1 1-1 0 0,-1-1 1 0 0,1 0 0 0 0,-1 0 0 0 0,1 0-1 0 0,0 0 1 0 0,0 0 0 0 0,0-1 0 0 0,6 3 0 0 0,-4-3-86 0 0,0 1 0 0 0,1-1 0 0 0,-1 0 0 0 0,1-1 0 0 0,-1 1 0 0 0,1-1 0 0 0,10-1 0 0 0,-5-1-216 0 0,1 0 1 0 0,-1 0-1 0 0,0-1 1 0 0,0-1-1 0 0,0 0 1 0 0,0 0-1 0 0,16-11 0 0 0,-19 10 192 0 0,0-1-1 0 0,0 0 1 0 0,0 0-1 0 0,-1-1 0 0 0,0 0 1 0 0,0-1-1 0 0,-1 1 0 0 0,0-1 1 0 0,0-1-1 0 0,0 1 0 0 0,-2-1 1 0 0,1 0-1 0 0,-1 0 1 0 0,0 0-1 0 0,-1-1 0 0 0,3-11 1 0 0,2-14 229 0 0,-3-1 0 0 0,-1 1 0 0 0,-1-46 0 0 0,2-12-229 0 0,12-33 2027 0 0,-15 110-1323 0 0,-2 12-353 0 0,1-1 0 0 0,-1 1 0 0 0,1 0 0 0 0,0-1-1 0 0,0 1 1 0 0,2-6 0 0 0,-1 4 170 0 0,-3 7 472 0 0,-2 8 528 0 0,-6 152-40 0 0,2 69-1510 0 0,5-197 189 0 0,0 6 28 0 0,1 0 1 0 0,4 47 0 0 0,6-49-1380 0 0,-9-36 560 0 0,0-1-913 0 0,0 0-3721 0 0,0 0-1594 0 0</inkml:trace>
  <inkml:trace contextRef="#ctx0" brushRef="#br0" timeOffset="5507.2">3259 121 12416 0 0,'0'0'365'0'0,"0"0"-4"0"0,0 0-34 0 0,0 0 704 0 0,0 0 333 0 0,0 0 67 0 0,0 0-84 0 0,0 0-392 0 0,3 16 1255 0 0,-20 181-412 0 0,16-184-1812 0 0,-11 59-3 0 0,6-39 39 0 0,2 1 0 0 0,-1 34-1 0 0,4-65 38 0 0,1-1 0 0 0,0 1 1 0 0,1-1-1 0 0,-1 0 0 0 0,0 1 0 0 0,1-1 0 0 0,-1 0 0 0 0,1 0 0 0 0,0 1 0 0 0,0-1 0 0 0,0 0 1 0 0,0 0-1 0 0,0 0 0 0 0,0 0 0 0 0,0 0 0 0 0,1 0 0 0 0,-1 0 0 0 0,1 0 0 0 0,0-1 0 0 0,-1 1 0 0 0,1-1 1 0 0,0 1-1 0 0,0-1 0 0 0,0 1 0 0 0,0-1 0 0 0,0 0 0 0 0,0 0 0 0 0,0 0 0 0 0,0 0 0 0 0,1 0 0 0 0,-1-1 1 0 0,0 1-1 0 0,4 0 0 0 0,2 0-67 0 0,0-1-1 0 0,0 0 1 0 0,1 0 0 0 0,-1 0 0 0 0,0-1 0 0 0,0 0 0 0 0,1-1-1 0 0,9-3 1 0 0,-2 1 24 0 0,27-3 0 0 0,-29 6-160 0 0,-1-1 0 0 0,1-1 0 0 0,18-6 0 0 0,-24 6-223 0 0,3-1-1186 0 0,-4 0-4207 0 0,-1 1-1711 0 0</inkml:trace>
  <inkml:trace contextRef="#ctx0" brushRef="#br0" timeOffset="5902.02">3268 440 22607 0 0,'0'0'514'0'0,"13"0"1239"0"0,0-1-1318 0 0,0 0 0 0 0,16-5 0 0 0,-16 3 307 0 0,14-2 65 0 0,-7 2-761 0 0,0-1 0 0 0,0-1-1 0 0,36-15 1 0 0,-54 19-346 0 0,0 0 0 0 0,0 0 0 0 0,0 0 0 0 0,-1-1 0 0 0,1 1-1 0 0,0-1 1 0 0,-1 1 0 0 0,1-1 0 0 0,-1 0 0 0 0,1 1 0 0 0,-1-1 0 0 0,0 0 0 0 0,0 0-1 0 0,0 0 1 0 0,0 0 0 0 0,0 0 0 0 0,0 0 0 0 0,-1 0 0 0 0,1-4 0 0 0,2-2-1666 0 0</inkml:trace>
  <inkml:trace contextRef="#ctx0" brushRef="#br0" timeOffset="6379.12">3238 147 23039 0 0,'27'2'1771'0'0,"-20"-1"-1527"0"0,0-1 0 0 0,0 1 0 0 0,0-2 0 0 0,0 1 0 0 0,11-3 0 0 0,34-4 2405 0 0,-25 4-2110 0 0,140-19 167 0 0,-163 22-713 0 0,1-1-359 0 0,1 0 0 0 0,-1 0 0 0 0,0 1 0 0 0,1-1 0 0 0,-1 1 0 0 0,10 2 0 0 0,-10-2-2499 0 0,-4 0 137 0 0,-1 0 681 0 0</inkml:trace>
  <inkml:trace contextRef="#ctx0" brushRef="#br0" timeOffset="6831.98">3647 218 19319 0 0,'0'0'439'0'0,"0"0"62"0"0,0 0 33 0 0,0 0-65 0 0,0 16 654 0 0,-5 169 2325 0 0,1-1-3714 0 0,5-169 242 0 0,1-16-57 0 0,1-6-28 0 0,1-7 131 0 0,0-1 0 0 0,-1 1 1 0 0,1-16-1 0 0,5-20 93 0 0,2 0-211 0 0,26-86-102 0 0,-35 130 195 0 0,1 0-1 0 0,-1 0 1 0 0,2 0-1 0 0,-1 1 0 0 0,0-1 1 0 0,1 1-1 0 0,0 0 1 0 0,8-8-1 0 0,-11 12 4 0 0,0 0-1 0 0,0 0 0 0 0,0 0 0 0 0,0 0 1 0 0,1 0-1 0 0,-1 1 0 0 0,0-1 0 0 0,0 0 1 0 0,1 0-1 0 0,-1 1 0 0 0,0-1 1 0 0,1 1-1 0 0,-1-1 0 0 0,0 1 0 0 0,1 0 1 0 0,-1 0-1 0 0,1-1 0 0 0,-1 1 0 0 0,1 0 1 0 0,-1 0-1 0 0,1 0 0 0 0,-1 0 1 0 0,0 1-1 0 0,1-1 0 0 0,-1 0 0 0 0,1 1 1 0 0,-1-1-1 0 0,0 1 0 0 0,1-1 0 0 0,-1 1 1 0 0,0 0-1 0 0,1-1 0 0 0,-1 1 1 0 0,0 0-1 0 0,0 0 0 0 0,0 0 0 0 0,0 0 1 0 0,0 0-1 0 0,0 0 0 0 0,0 0 0 0 0,0 0 1 0 0,0 0-1 0 0,1 3 0 0 0,2 3-18 0 0,-1 1-1 0 0,0-1 0 0 0,0 1 1 0 0,-1 0-1 0 0,0 0 1 0 0,0 0-1 0 0,-1 1 0 0 0,0-1 1 0 0,0 11-1 0 0,0-7 6 0 0,0 88-35 0 0,-2-67 30 0 0,4 51 1 0 0,-2-66-2 0 0,-1-14 0 0 0,0-1-1 0 0,0 0 1 0 0,0 1 0 0 0,0-1 0 0 0,1 1-1 0 0,0-1 1 0 0,0 0 0 0 0,1 5 0 0 0,-1-7-307 0 0,-1-1-90 0 0,0 0-21 0 0,0 0-216 0 0,0 0-904 0 0,0 0-399 0 0,0 0-82 0 0</inkml:trace>
  <inkml:trace contextRef="#ctx0" brushRef="#br0" timeOffset="7532.8">3933 482 13824 0 0,'88'-43'1633'0'0,"-74"35"-263"0"0,1-1-1 0 0,-2 0 1 0 0,19-16 0 0 0,-28 21-1197 0 0,0 1-1 0 0,-1-1 1 0 0,1 0 0 0 0,-1 0-1 0 0,0-1 1 0 0,0 1 0 0 0,0-1-1 0 0,-1 0 1 0 0,1 0 0 0 0,-1 1-1 0 0,0-1 1 0 0,-1-1 0 0 0,1 1-1 0 0,1-8 1 0 0,-3 7-19 0 0,1-1 0 0 0,-1 1 0 0 0,0 0 0 0 0,0-1 0 0 0,-1 1 0 0 0,-2-10 0 0 0,3 14-145 0 0,0 1 1 0 0,-1 0-1 0 0,1-1 0 0 0,-1 1 1 0 0,1 0-1 0 0,-1 0 0 0 0,0 0 1 0 0,1-1-1 0 0,-1 1 0 0 0,0 0 0 0 0,0 0 1 0 0,0 0-1 0 0,0 0 0 0 0,0 0 1 0 0,0 0-1 0 0,0 1 0 0 0,0-1 1 0 0,0 0-1 0 0,0 0 0 0 0,0 1 1 0 0,0-1-1 0 0,-1 1 0 0 0,1-1 1 0 0,0 1-1 0 0,-1-1 0 0 0,1 1 0 0 0,0 0 1 0 0,0 0-1 0 0,-1 0 0 0 0,1-1 1 0 0,0 1-1 0 0,-1 0 0 0 0,1 1 1 0 0,-1-1-1 0 0,1 0 0 0 0,0 0 1 0 0,0 1-1 0 0,-2 0 0 0 0,-1 0 22 0 0,0 1-1 0 0,0-1 1 0 0,1 1-1 0 0,-1 0 1 0 0,1 0-1 0 0,0 1 1 0 0,0-1-1 0 0,0 1 1 0 0,0 0-1 0 0,0 0 1 0 0,0 0-1 0 0,1 0 1 0 0,-1 0-1 0 0,1 0 1 0 0,-2 5-1 0 0,-4 5 14 0 0,2-1 0 0 0,-10 27 0 0 0,3-2 7 0 0,3-13-49 0 0,2 1 0 0 0,1-1 0 0 0,0 1-1 0 0,-2 27 1 0 0,9-45-2 0 0,0-1 0 0 0,0 1 0 0 0,0 0 0 0 0,1 0 0 0 0,0 0 0 0 0,1-1 0 0 0,0 1 0 0 0,0 0 0 0 0,0-1 0 0 0,4 8 0 0 0,0-2 0 0 0,1 0 0 0 0,0-1 0 0 0,1 0 0 0 0,11 13 0 0 0,-17-22-71 0 0,1 1-1 0 0,-1-1 0 0 0,1 1 0 0 0,-1-1 1 0 0,1 0-1 0 0,0 0 0 0 0,-1 0 1 0 0,1 0-1 0 0,0-1 0 0 0,0 1 1 0 0,1-1-1 0 0,-1 0 0 0 0,0 0 1 0 0,0 0-1 0 0,1 0 0 0 0,-1 0 1 0 0,0-1-1 0 0,1 1 0 0 0,-1-1 1 0 0,0 0-1 0 0,1 0 0 0 0,6-1 0 0 0,-4-1-242 0 0,0 0-1 0 0,0 0 0 0 0,0 0 1 0 0,0-1-1 0 0,-1 0 0 0 0,1 0 1 0 0,-1 0-1 0 0,0 0 0 0 0,0-1 0 0 0,0 0 1 0 0,7-8-1 0 0,4-4-900 0 0,-1-1-1 0 0,-1-1 0 0 0,0 0 1 0 0,21-39-1 0 0,-26 39 924 0 0,-1 0 0 0 0,-1 0 0 0 0,7-28 0 0 0,16-86 1314 0 0,-18 71 1782 0 0,-11 59 1265 0 0,-1 6-1830 0 0,-4 18-1352 0 0,-1 17-1181 0 0,-5 219 918 0 0,10-246-614 0 0,0 4-85 0 0,0 0 0 0 0,2 0 0 0 0,2 17 0 0 0,-4-28 21 0 0,0-4-16 0 0,0-1-21 0 0,0 0 18 0 0,0-19-77 0 0,0-13 151 0 0,-1 18 3 0 0,1-1-1 0 0,0 0 1 0 0,2 1-1 0 0,4-26 1 0 0,-6 39 1 0 0,10-39 184 0 0,22-53-1 0 0,-28 82-31 0 0,2-1 0 0 0,-1 1-1 0 0,1 1 1 0 0,1-1 0 0 0,0 1-1 0 0,1 0 1 0 0,-1 1 0 0 0,2 0 0 0 0,12-12-1 0 0,-18 19-213 0 0,-1 0 0 0 0,1 0 0 0 0,0 0 0 0 0,0 0 0 0 0,-1 1 0 0 0,1-1 0 0 0,0 1-1 0 0,1 0 1 0 0,-1 0 0 0 0,5-1 0 0 0,-7 2-139 0 0,0 0-1 0 0,0 0 0 0 0,0 0 1 0 0,0 0-1 0 0,0 0 0 0 0,1 0 1 0 0,-1 0-1 0 0,0 1 1 0 0,0-1-1 0 0,0 0 0 0 0,0 1 1 0 0,0-1-1 0 0,2 2 1 0 0,-2-1-466 0 0,1 0 0 0 0,-1 0 1 0 0,1 1-1 0 0,-1-1 1 0 0,0 0-1 0 0,0 1 0 0 0,0-1 1 0 0,0 1-1 0 0,0 0 0 0 0,2 2 1 0 0,0 5-5776 0 0</inkml:trace>
  <inkml:trace contextRef="#ctx0" brushRef="#br0" timeOffset="8178.77">4798 342 15664 0 0,'2'-5'175'0'0,"-1"1"0"0"0,0-1 1 0 0,0 1-1 0 0,0-1 1 0 0,-1 0-1 0 0,0 1 1 0 0,1-1-1 0 0,-2 0 1 0 0,1 1-1 0 0,0-1 0 0 0,-1 0 1 0 0,0 1-1 0 0,-3-9 1 0 0,4 11-59 0 0,-1 0 1 0 0,0 0 0 0 0,0 0 0 0 0,0 0-1 0 0,0 0 1 0 0,0 1 0 0 0,-1-1 0 0 0,1 0-1 0 0,-1 1 1 0 0,1-1 0 0 0,-1 1 0 0 0,1-1-1 0 0,-1 1 1 0 0,0 0 0 0 0,1-1 0 0 0,-1 1-1 0 0,0 0 1 0 0,0 0 0 0 0,0 0-1 0 0,0 1 1 0 0,0-1 0 0 0,0 0 0 0 0,0 1-1 0 0,-1-1 1 0 0,1 1 0 0 0,0 0 0 0 0,0 0-1 0 0,0 0 1 0 0,0 0 0 0 0,-1 0 0 0 0,-2 1-1 0 0,-1 0 1 0 0,0 0 0 0 0,1 1-1 0 0,-1 0 1 0 0,0 0 0 0 0,1 1-1 0 0,-1-1 1 0 0,1 1 0 0 0,0 1-1 0 0,0-1 1 0 0,0 1 0 0 0,0-1-1 0 0,1 1 1 0 0,-1 1 0 0 0,1-1-1 0 0,-4 6 1 0 0,-3 5 101 0 0,1-1 1 0 0,1 1-1 0 0,0 1 1 0 0,-6 16-1 0 0,-18 61 384 0 0,29-77-929 0 0,0 0 1 0 0,-1 18 0 0 0,4-29 233 0 0,1 1 0 0 0,0 0 0 0 0,0 0 0 0 0,0-1 0 0 0,1 1 1 0 0,-1 0-1 0 0,1-1 0 0 0,1 1 0 0 0,2 7 0 0 0,-3-11 92 0 0,0 1 0 0 0,0-1 0 0 0,0 0 0 0 0,0 0 0 0 0,1 0 0 0 0,-1 0 0 0 0,0 0 0 0 0,1-1 0 0 0,0 1 0 0 0,-1 0 0 0 0,1-1 0 0 0,0 1 0 0 0,0-1 0 0 0,0 0 0 0 0,0 1 0 0 0,0-1 0 0 0,0 0 0 0 0,0 0 0 0 0,1 0 0 0 0,-1-1 0 0 0,0 1 0 0 0,1 0 0 0 0,-1-1 0 0 0,0 0 0 0 0,1 1 0 0 0,-1-1 0 0 0,0 0 0 0 0,1 0 0 0 0,-1 0 0 0 0,0-1 0 0 0,1 1 0 0 0,-1-1 0 0 0,3 0 0 0 0,2-1 0 0 0,-1 0 0 0 0,1-1 0 0 0,0 0 0 0 0,-1 0 0 0 0,0 0 0 0 0,0-1 0 0 0,0 0 0 0 0,0 0 0 0 0,10-11 0 0 0,2-2 58 0 0,-9 9 59 0 0,-1 0 0 0 0,-1 0 0 0 0,1 0 0 0 0,-1-1 0 0 0,-1 0-1 0 0,11-19 1 0 0,-7 5 69 0 0,-1 0 0 0 0,-2 0 0 0 0,0-1 0 0 0,-2 0 0 0 0,5-43 0 0 0,-10-1-114 0 0,0 67 299 0 0,0 1 117 0 0,0 0 21 0 0,0 2-101 0 0,2 126-193 0 0,-3 125-222 0 0,-1-217 7 0 0,2-1 0 0 0,-3-1 0 0 0,-11 61 0 0 0,12-86 0 0 0,0-1 0 0 0,0 0 0 0 0,-1 0 0 0 0,0 0 0 0 0,-1 0 0 0 0,0 0 0 0 0,0-1 0 0 0,-1 1 0 0 0,1-1 0 0 0,-2 0 0 0 0,1-1 0 0 0,-1 1 0 0 0,0-1 0 0 0,0 0 0 0 0,-1-1 0 0 0,-10 8 0 0 0,14-11-63 0 0,0 0 0 0 0,0 0 0 0 0,-1-1 0 0 0,1 0 0 0 0,0 1 0 0 0,-1-1 0 0 0,1 0 0 0 0,-1 0 0 0 0,1-1-1 0 0,-1 1 1 0 0,1-1 0 0 0,-1 0 0 0 0,0 0 0 0 0,1 0 0 0 0,-1 0 0 0 0,1-1 0 0 0,-1 1 0 0 0,0-1 0 0 0,1 0 0 0 0,-5-2 0 0 0,5 1-206 0 0,-1 0 1 0 0,1 0 0 0 0,-1 0-1 0 0,1-1 1 0 0,0 1 0 0 0,0-1-1 0 0,0 0 1 0 0,0 0 0 0 0,0 0-1 0 0,1 0 1 0 0,0 0 0 0 0,-1-1-1 0 0,1 1 1 0 0,0-1 0 0 0,1 0-1 0 0,-1 1 1 0 0,-1-6 0 0 0,2 5-353 0 0,0 0-1 0 0,0 0 1 0 0,0 0 0 0 0,0 0 0 0 0,1-6 0 0 0,2-8-1289 0 0</inkml:trace>
  <inkml:trace contextRef="#ctx0" brushRef="#br0" timeOffset="8702.9">4978 347 15664 0 0,'0'0'356'0'0,"0"0"49"0"0,0 0 21 0 0,0 6 92 0 0,-2 21 273 0 0,-4 30 1 0 0,2-35 37 0 0,2-1 1 0 0,1 1-1 0 0,1 26 1 0 0,1-35-598 0 0,0 1-1 0 0,2 0 1 0 0,-1 0-1 0 0,10 24 1 0 0,-11-35-215 0 0,0 0 1 0 0,1 0 0 0 0,-1 0-1 0 0,1-1 1 0 0,0 1-1 0 0,0 0 1 0 0,0-1-1 0 0,0 1 1 0 0,0-1 0 0 0,1 0-1 0 0,4 4 1 0 0,-5-5 51 0 0,0 0 0 0 0,0 0 1 0 0,1 0-1 0 0,-1 0 0 0 0,0-1 0 0 0,1 1 1 0 0,-1 0-1 0 0,0-1 0 0 0,1 0 1 0 0,-1 0-1 0 0,1 0 0 0 0,-1 0 0 0 0,1 0 1 0 0,-1 0-1 0 0,0 0 0 0 0,1-1 1 0 0,4-1-1 0 0,-2 0-34 0 0,-1 0 0 0 0,1 0 1 0 0,0 0-1 0 0,-1-1 0 0 0,1 0 0 0 0,-1 0 0 0 0,0 0 1 0 0,0-1-1 0 0,0 1 0 0 0,5-8 0 0 0,6-7-661 0 0,13-22 0 0 0,-14 20 280 0 0,-6 6 327 0 0,0 0 1 0 0,0 0-1 0 0,10-28 0 0 0,10-49 357 0 0,-9 27 630 0 0,-4 18-405 0 0,-11 91 1063 0 0,-3 56-1283 0 0,-3 112-209 0 0,-16-22-203 0 0,15-171 78 0 0,-1-1 0 0 0,0 1 0 0 0,-2-1 0 0 0,-1 0 0 0 0,0 0-1 0 0,-1 0 1 0 0,-1-1 0 0 0,-11 17 0 0 0,16-30-125 0 0,0-1 0 0 0,1 1 1 0 0,-1-1-1 0 0,-1 0 0 0 0,1 0 0 0 0,-1-1 0 0 0,1 1 0 0 0,-1-1 0 0 0,0 0 0 0 0,0 0 0 0 0,0-1 1 0 0,-1 0-1 0 0,1 0 0 0 0,-1 0 0 0 0,1 0 0 0 0,-1-1 0 0 0,0 0 0 0 0,1 0 0 0 0,-1 0 0 0 0,0-1 1 0 0,0 0-1 0 0,0 0 0 0 0,1 0 0 0 0,-1-1 0 0 0,0 0 0 0 0,1 0 0 0 0,-1-1 0 0 0,0 1 0 0 0,1-1 1 0 0,0 0-1 0 0,-1-1 0 0 0,1 1 0 0 0,0-1 0 0 0,0 0 0 0 0,-6-5 0 0 0,-6-7-1184 0 0</inkml:trace>
  <inkml:trace contextRef="#ctx0" brushRef="#br0" timeOffset="10015.91">5839 139 15664 0 0,'0'0'356'0'0,"0"0"49"0"0,-14-12 553 0 0,11 9-774 0 0,-1 0 0 0 0,0 1 0 0 0,1 0 0 0 0,-1 0 0 0 0,0 0 0 0 0,0 0 0 0 0,0 1 0 0 0,-1-1 0 0 0,1 1 0 0 0,0 0 0 0 0,-1 1 0 0 0,1-1 0 0 0,0 1 0 0 0,-1-1-1 0 0,-4 2 1 0 0,3 0-57 0 0,1 0-1 0 0,-1 0 0 0 0,0 1 0 0 0,0 0 1 0 0,1 0-1 0 0,-1 1 0 0 0,1-1 1 0 0,0 1-1 0 0,0 0 0 0 0,-8 7 0 0 0,3-3 71 0 0,0 1 0 0 0,0 1 0 0 0,1 0 0 0 0,0 0 0 0 0,0 1 0 0 0,1 0 0 0 0,0 0-1 0 0,-11 21 1 0 0,18-28-197 0 0,0 0 0 0 0,0 0 0 0 0,1 0 0 0 0,-1 0 0 0 0,1 0 0 0 0,0 0 0 0 0,-1 0 0 0 0,2 0 0 0 0,-1 1 0 0 0,0-1 0 0 0,0 0 0 0 0,1 0 0 0 0,0 0 0 0 0,0 0 0 0 0,-1-1 0 0 0,2 1 0 0 0,-1 0 0 0 0,0 0 0 0 0,1 0 0 0 0,-1-1 0 0 0,3 3 0 0 0,2 5 0 0 0,0-1 0 0 0,1 0 0 0 0,1-1 0 0 0,11 11 0 0 0,-7-10 0 0 0,0 0 0 0 0,0-2 0 0 0,23 12 0 0 0,-12-7 0 0 0,-3-2 158 0 0,-11-5 27 0 0,0-1 0 0 0,0 1 0 0 0,-1 1 0 0 0,1 0-1 0 0,-1 0 1 0 0,8 8 0 0 0,-12-11-129 0 0,-1 1 0 0 0,0 0-1 0 0,1 0 1 0 0,-1 0 0 0 0,-1 0 0 0 0,1 1-1 0 0,-1-1 1 0 0,1 1 0 0 0,-1-1-1 0 0,2 8 1 0 0,-4-10-53 0 0,0 1 0 0 0,1 0 0 0 0,-1-1 0 0 0,0 1-1 0 0,-1-1 1 0 0,1 1 0 0 0,0-1 0 0 0,-1 1 0 0 0,1-1 0 0 0,-1 1 0 0 0,0-1-1 0 0,0 1 1 0 0,0-1 0 0 0,0 0 0 0 0,0 1 0 0 0,0-1 0 0 0,-1 0 0 0 0,1 0-1 0 0,-1 0 1 0 0,0 0 0 0 0,1 0 0 0 0,-4 2 0 0 0,-2 3 208 0 0,-2 0 0 0 0,1 0 0 0 0,-1 0 0 0 0,-12 6 0 0 0,15-10-117 0 0,1 0 0 0 0,-1-1 0 0 0,1 1 1 0 0,-1-1-1 0 0,1-1 0 0 0,-1 1 0 0 0,0-1 1 0 0,0 0-1 0 0,-8 0 0 0 0,7-1-94 0 0,-1-1 0 0 0,0 0 0 0 0,1 0 0 0 0,-1-1 0 0 0,1 1 0 0 0,-14-7 0 0 0,2-1 0 0 0,-22-13 0 0 0,38 20-191 0 0,0 1 0 0 0,0-1-1 0 0,0-1 1 0 0,0 1 0 0 0,0 0 0 0 0,0-1-1 0 0,0 0 1 0 0,1 1 0 0 0,-1-1 0 0 0,1 0-1 0 0,-3-6 1 0 0,4 7 15 0 0,1 1 0 0 0,-1-1 1 0 0,1 0-1 0 0,-1 1 0 0 0,1-1 0 0 0,0 0 0 0 0,0 0 0 0 0,0 1 0 0 0,0-1 0 0 0,0 0 0 0 0,0 1 1 0 0,1-1-1 0 0,-1 0 0 0 0,1 0 0 0 0,-1 1 0 0 0,1-1 0 0 0,-1 1 0 0 0,1-1 0 0 0,0 0 0 0 0,0 1 1 0 0,0 0-1 0 0,0-1 0 0 0,0 1 0 0 0,0-1 0 0 0,0 1 0 0 0,0 0 0 0 0,3-2 0 0 0,4-5-7443 0 0</inkml:trace>
  <inkml:trace contextRef="#ctx0" brushRef="#br0" timeOffset="12109.79">6020 246 15736 0 0,'0'0'464'0'0,"0"0"-10"0"0,0 0-145 0 0,2 8 1509 0 0,-1 0-1203 0 0,-1 1 1 0 0,0-1 0 0 0,0 0 0 0 0,-1 1-1 0 0,0-1 1 0 0,-4 13 0 0 0,0 9-208 0 0,-3 16-418 0 0,3-16 828 0 0,-2 43 1 0 0,6-64-775 0 0,2-1 0 0 0,-1 1 0 0 0,1-1 0 0 0,0 0 0 0 0,0 0 1 0 0,1 1-1 0 0,0-1 0 0 0,1 0 0 0 0,7 15 0 0 0,-9-21-43 0 0,0 0 0 0 0,0 0 1 0 0,0 0-1 0 0,1 0 0 0 0,-1 0 0 0 0,0 0 0 0 0,1-1 0 0 0,0 1 0 0 0,-1 0 0 0 0,1-1 0 0 0,0 1 0 0 0,0-1 0 0 0,0 0 1 0 0,0 1-1 0 0,0-1 0 0 0,0 0 0 0 0,1 0 0 0 0,-1 0 0 0 0,0-1 0 0 0,0 1 0 0 0,1 0 0 0 0,-1-1 0 0 0,0 0 0 0 0,1 1 1 0 0,-1-1-1 0 0,0 0 0 0 0,1 0 0 0 0,-1-1 0 0 0,1 1 0 0 0,-1 0 0 0 0,0-1 0 0 0,3 0 0 0 0,0-1-31 0 0,-1 0 1 0 0,1 0-1 0 0,-1 0 0 0 0,1-1 0 0 0,-1 1 1 0 0,0-1-1 0 0,0 0 0 0 0,0 0 0 0 0,-1-1 0 0 0,1 1 1 0 0,-1-1-1 0 0,0 0 0 0 0,0 0 0 0 0,4-6 1 0 0,7-13-78 0 0,-2-1 0 0 0,0 1 1 0 0,12-41-1 0 0,-15 34 207 0 0,-1 0 1 0 0,5-47-1 0 0,-6 5 732 0 0,-7 72-680 0 0,0 0-2 0 0,0 0-12 0 0,0 0-2 0 0,0 0 0 0 0,-1 2-100 0 0,0-1 0 0 0,1 1 0 0 0,-1-1 0 0 0,1 1 0 0 0,0 0 0 0 0,-1-1 0 0 0,1 1 0 0 0,0 0 0 0 0,0 2 1 0 0,0-2 10 0 0,-13 216 721 0 0,9-101-595 0 0,1-36-49 0 0,4-44-65 0 0,-3 0 0 0 0,-1 0 0 0 0,-12 55 0 0 0,13-85-54 0 0,0-1-1 0 0,0 1 0 0 0,-1-1 1 0 0,0 1-1 0 0,0-1 1 0 0,0 0-1 0 0,-1-1 0 0 0,-4 7 1 0 0,7-11-24 0 0,0 1 0 0 0,-1-1 0 0 0,1 1 0 0 0,-1-1 0 0 0,1 0 0 0 0,-1 0 1 0 0,1 0-1 0 0,-1 0 0 0 0,0 0 0 0 0,0 0 0 0 0,1 0 0 0 0,-1 0 1 0 0,0 0-1 0 0,0-1 0 0 0,0 1 0 0 0,0-1 0 0 0,0 0 0 0 0,0 0 0 0 0,0 1 1 0 0,0-1-1 0 0,0 0 0 0 0,0 0 0 0 0,0-1 0 0 0,0 1 0 0 0,0 0 1 0 0,0-1-1 0 0,1 1 0 0 0,-1-1 0 0 0,0 0 0 0 0,0 1 0 0 0,-3-3 0 0 0,0 0-296 0 0,0 0 0 0 0,0-1 0 0 0,0 1 0 0 0,0-1 0 0 0,1 0 0 0 0,0 0 0 0 0,0-1 0 0 0,0 1 0 0 0,0-1 0 0 0,1 0 0 0 0,-1 0 0 0 0,1 0 0 0 0,0 0 0 0 0,1-1 0 0 0,-4-10 0 0 0,3 5-402 0 0,0 0 0 0 0,1 0 0 0 0,0 0-1 0 0,1-1 1 0 0,0 1 0 0 0,1-1-1 0 0,1-12 1 0 0,2-10-937 0 0</inkml:trace>
  <inkml:trace contextRef="#ctx0" brushRef="#br0" timeOffset="12824.09">6586 233 15520 0 0,'0'0'356'0'0,"0"0"49"0"0,-3-9 523 0 0,2 6-746 0 0,0 0 1 0 0,-1 0-1 0 0,1 0 0 0 0,-1-1 1 0 0,1 1-1 0 0,-1 0 1 0 0,0 1-1 0 0,0-1 1 0 0,-1 0-1 0 0,-2-2 0 0 0,4 4-169 0 0,-1 1 0 0 0,1 0-1 0 0,-1 1 1 0 0,1-1 0 0 0,0 0-1 0 0,-1 0 1 0 0,1 0 0 0 0,0 1-1 0 0,-1-1 1 0 0,1 1 0 0 0,0-1-1 0 0,-1 1 1 0 0,-1 1 0 0 0,-1 0 40 0 0,-1-1 76 0 0,1 1 1 0 0,-1 0-1 0 0,1 0 1 0 0,0 1-1 0 0,0-1 0 0 0,0 1 1 0 0,0 0-1 0 0,0 0 0 0 0,-3 4 1 0 0,-30 35 508 0 0,30-33-643 0 0,2-3-35 0 0,1-1-1 0 0,0 1 1 0 0,1 0 0 0 0,0 0 0 0 0,-1 1 0 0 0,2-1 0 0 0,-1 1 0 0 0,1-1-1 0 0,0 1 1 0 0,1 0 0 0 0,-2 9 0 0 0,3-12 34 0 0,-1 0 1 0 0,1 0-1 0 0,0-1 1 0 0,1 1-1 0 0,-1 0 0 0 0,1-1 1 0 0,0 1-1 0 0,0 0 1 0 0,0-1-1 0 0,0 1 0 0 0,0-1 1 0 0,1 1-1 0 0,0-1 1 0 0,-1 0-1 0 0,1 0 0 0 0,0 0 1 0 0,1 0-1 0 0,-1 0 0 0 0,1 0 1 0 0,-1 0-1 0 0,1-1 1 0 0,4 4-1 0 0,-1-3 35 0 0,-1 0 0 0 0,1 0 0 0 0,0 0 0 0 0,0-1 0 0 0,8 2 0 0 0,-8-2 53 0 0,0 0 0 0 0,0 0 0 0 0,0 1 1 0 0,0 0-1 0 0,7 5 0 0 0,-9-6 74 0 0,-1 1 1 0 0,0 0-1 0 0,0 1 0 0 0,0-1 1 0 0,0 1-1 0 0,0-1 1 0 0,-1 1-1 0 0,0 0 1 0 0,1 0-1 0 0,-2 0 1 0 0,1 0-1 0 0,0 0 0 0 0,-1 0 1 0 0,0 1-1 0 0,0-1 1 0 0,0 0-1 0 0,0 1 1 0 0,-1-1-1 0 0,1 1 1 0 0,-1-1-1 0 0,-1 1 0 0 0,1-1 1 0 0,-2 8-1 0 0,1-3-36 0 0,-1-1-1 0 0,0 0 0 0 0,-1 0 1 0 0,0 0-1 0 0,0 0 0 0 0,-1 0 1 0 0,0 0-1 0 0,0-1 0 0 0,-1 0 1 0 0,0 0-1 0 0,-7 9 0 0 0,9-14-148 0 0,1 0-1 0 0,0 0 1 0 0,-1 0-1 0 0,0-1 1 0 0,1 1-1 0 0,-1-1 1 0 0,0 1-1 0 0,0-1 1 0 0,0 0-1 0 0,0 0 1 0 0,0 0-1 0 0,0-1 1 0 0,0 1-1 0 0,0-1 1 0 0,0 1-1 0 0,0-1 1 0 0,0 0-1 0 0,0 0 1 0 0,-1-1-1 0 0,-3 0 1 0 0,-3-1-313 0 0,1 0 1 0 0,0 0 0 0 0,1-1-1 0 0,-1-1 1 0 0,-14-7-1 0 0,0-2-8237 0 0</inkml:trace>
  <inkml:trace contextRef="#ctx0" brushRef="#br0" timeOffset="12825.09">6853 155 12416 0 0,'0'0'365'0'0,"0"0"-4"0"0,0 0-91 0 0,0 0 464 0 0,0 0 236 0 0,0 0 43 0 0,0 0-25 0 0,0 0-144 0 0,0 0-63 0 0,0 0-12 0 0,0 0-42 0 0,0 0-174 0 0,-3 9 383 0 0,-8 26 225 0 0,-11 61-1 0 0,16-68-958 0 0,-32 214 323 0 0,37-220-668 0 0,3 26 0 0 0,0-5-83 0 0,-2-42-110 0 0,0-1-606 0 0,0 0-273 0 0,0 0-52 0 0</inkml:trace>
  <inkml:trace contextRef="#ctx0" brushRef="#br0" timeOffset="12826.09">6976 424 16391 0 0,'0'0'482'0'0,"0"0"-8"0"0,-9-7 1438 0 0,-73-15 2348 0 0,19 13-4214 0 0,-97-3 0 0 0,130 10-1866 0 0,18 1-6287 0 0,12 1 2191 0 0</inkml:trace>
  <inkml:trace contextRef="#ctx0" brushRef="#br0" timeOffset="14836.99">6932 403 12416 0 0,'22'3'1236'0'0,"1"-1"0"0"0,31-1 0 0 0,-47-1-740 0 0,0-1-1 0 0,0 0 1 0 0,1 0 0 0 0,-1 0-1 0 0,0-1 1 0 0,0 0-1 0 0,-1-1 1 0 0,1 0 0 0 0,0 0-1 0 0,-1 0 1 0 0,10-7-1 0 0,-12 7-387 0 0,-1-1-1 0 0,1 0 0 0 0,-1 0 1 0 0,0 0-1 0 0,0 0 0 0 0,0 0 0 0 0,-1 0 1 0 0,1-1-1 0 0,-1 1 0 0 0,0-1 1 0 0,0 0-1 0 0,-1 0 0 0 0,1 0 0 0 0,-1 1 1 0 0,0-1-1 0 0,-1 0 0 0 0,1-1 1 0 0,-1-7-1 0 0,0 9-45 0 0,-1 0 1 0 0,0 0-1 0 0,1 1 1 0 0,-1-1-1 0 0,0 0 0 0 0,-1 0 1 0 0,1 1-1 0 0,-1-1 1 0 0,1 1-1 0 0,-1-1 1 0 0,0 1-1 0 0,-4-4 0 0 0,5 5-23 0 0,0 1 0 0 0,0-1 0 0 0,0 1 0 0 0,0 0 0 0 0,-1-1 0 0 0,1 1 0 0 0,0 0 0 0 0,-1 0 0 0 0,1 0 0 0 0,-1 0 0 0 0,1 0-1 0 0,-1 0 1 0 0,0 1 0 0 0,1-1 0 0 0,-1 0 0 0 0,0 1 0 0 0,0-1 0 0 0,1 1 0 0 0,-1 0 0 0 0,0-1 0 0 0,0 1 0 0 0,0 0 0 0 0,0 0 0 0 0,1 0-1 0 0,-1 1 1 0 0,0-1 0 0 0,-2 1 0 0 0,-1 0-2 0 0,1 1 0 0 0,-1 0-1 0 0,1 0 1 0 0,0 0 0 0 0,0 1 0 0 0,0 0-1 0 0,0-1 1 0 0,1 1 0 0 0,-1 1 0 0 0,1-1-1 0 0,-1 0 1 0 0,1 1 0 0 0,0 0 0 0 0,1 0-1 0 0,-5 7 1 0 0,0 1 93 0 0,1 0 1 0 0,1 0-1 0 0,0 1 0 0 0,0 0 0 0 0,-3 16 0 0 0,3-4-320 0 0,-4 47 1 0 0,9-62 142 0 0,0 0 0 0 0,0 1 0 0 0,1-1 1 0 0,0 0-1 0 0,1 0 0 0 0,0 0 1 0 0,1 0-1 0 0,0-1 0 0 0,1 1 1 0 0,-1-1-1 0 0,2 1 0 0 0,6 9 0 0 0,-8-14-66 0 0,0-1 0 0 0,0 1 0 0 0,0-1 0 0 0,1 0 0 0 0,0 0 0 0 0,-1 0 0 0 0,2-1 0 0 0,-1 1 0 0 0,0-1-1 0 0,1 0 1 0 0,-1 0 0 0 0,1-1 0 0 0,0 1 0 0 0,0-1 0 0 0,0 0 0 0 0,0-1 0 0 0,0 1 0 0 0,1-1 0 0 0,-1 0-1 0 0,0 0 1 0 0,1 0 0 0 0,-1-1 0 0 0,1 0 0 0 0,6-1 0 0 0,-7 1-290 0 0,0-1 0 0 0,0 0 0 0 0,0-1 0 0 0,0 0 0 0 0,0 1 0 0 0,0-2-1 0 0,0 1 1 0 0,0 0 0 0 0,-1-1 0 0 0,1 0 0 0 0,6-6 0 0 0,-4 3-683 0 0,-1 0 0 0 0,-1 0 0 0 0,1 0 0 0 0,-1-1 1 0 0,0 1-1 0 0,7-15 0 0 0,-3 5-450 0 0</inkml:trace>
  <inkml:trace contextRef="#ctx0" brushRef="#br0" timeOffset="14837.99">7318 321 10512 0 0,'3'-37'645'0'0,"0"2"3296"0"0,-3 34-2945 0 0,0 1-11 0 0,0 0-1 0 0,0 0-41 0 0,0 0-172 0 0,0 0-71 0 0,0 0-18 0 0,0 9 437 0 0,-7 75 157 0 0,0-15-380 0 0,-3 17 261 0 0,1-23-1438 0 0,9-59 266 0 0,-5 78-273 0 0,5-82 290 0 0,0 0-1 0 0,0 0 1 0 0,0 0-1 0 0,0 0 1 0 0,0 0-1 0 0,0 0 1 0 0,0 0-1 0 0,0 0 0 0 0,0 0 1 0 0,0 0-1 0 0,0 0 1 0 0,0 0-1 0 0,0 0 1 0 0,0 0-1 0 0,0 0 1 0 0,0 0-1 0 0,0 0 1 0 0,0 0-1 0 0,0 0 1 0 0,0 0-1 0 0,1 0 1 0 0,-1 0-1 0 0,0 0 1 0 0,0 0-1 0 0,0 0 0 0 0,0 0 1 0 0,0 0-1 0 0,0 0 1 0 0,0 0-1 0 0,0 0 1 0 0,0 0-1 0 0,0 0 1 0 0,0 0-1 0 0,0 0 1 0 0,0 0-1 0 0,0 0 1 0 0,0 0-1 0 0,0 0 1 0 0,0 0-1 0 0,0 0 1 0 0,0 0-1 0 0,0 1 0 0 0,0-1 1 0 0,0 0-1 0 0,0 0 1 0 0,0 0-1 0 0,0 0 1 0 0,0 0-1 0 0,3-7 162 0 0,2-9 112 0 0,4-25-257 0 0,17-52 0 0 0,-5 22-181 0 0,-12 38-123 0 0,12-43-199 0 0,-18 68 578 0 0,0 0 0 0 0,0 0 0 0 0,1 0 1 0 0,1 1-1 0 0,-1-1 0 0 0,10-10 0 0 0,-13 17-96 0 0,0 0 1 0 0,0-1-1 0 0,0 1 0 0 0,0 0 0 0 0,1 0 1 0 0,-1 0-1 0 0,0 0 0 0 0,1 0 0 0 0,-1 1 1 0 0,1-1-1 0 0,-1 0 0 0 0,2 0 0 0 0,-2 1-5 0 0,0 0-1 0 0,0 0 1 0 0,-1 0-1 0 0,1 0 1 0 0,0 0-1 0 0,0 0 1 0 0,0 0-1 0 0,0 0 1 0 0,-1 0-1 0 0,1 0 1 0 0,0 0-1 0 0,0 1 1 0 0,-1-1-1 0 0,1 0 0 0 0,0 0 1 0 0,0 1-1 0 0,-1-1 1 0 0,2 1-1 0 0,-1 1 11 0 0,1-1-1 0 0,-1 1 0 0 0,1 0 0 0 0,-1-1 1 0 0,0 1-1 0 0,1 0 0 0 0,-1 0 1 0 0,0 0-1 0 0,0 0 0 0 0,0 0 0 0 0,-1 0 1 0 0,1 0-1 0 0,-1 0 0 0 0,1 0 1 0 0,-1 1-1 0 0,1 1 0 0 0,1 34-1 0 0,-2-1 0 0 0,-5 47 0 0 0,5-83 0 0 0,-4 24 0 0 0,0-1 0 0 0,-8 27 0 0 0,-4 12 0 0 0,15-50 74 0 0,3-11 103 0 0,4-7-58 0 0,1-5-91 0 0,0 0 1 0 0,0-1-1 0 0,-1 0 1 0 0,5-12-1 0 0,17-50 169 0 0,-14 34-154 0 0,-10 31-43 0 0,6-20-23 0 0,24-44-1 0 0,-30 66 21 0 0,0-1 0 0 0,0 1 0 0 0,1 0 0 0 0,-1 0 0 0 0,1 0-1 0 0,0 1 1 0 0,1 0 0 0 0,-1 0 0 0 0,1 0 0 0 0,0 1 0 0 0,1 0-1 0 0,7-5 1 0 0,-13 9 2 0 0,1-1 0 0 0,0 0 0 0 0,-1 0 0 0 0,1 1 0 0 0,0-1-1 0 0,-1 1 1 0 0,1-1 0 0 0,0 1 0 0 0,0 0 0 0 0,0 0 0 0 0,-1 0 0 0 0,1 0-1 0 0,0 0 1 0 0,0 0 0 0 0,0 0 0 0 0,0 1 0 0 0,-1-1 0 0 0,1 1 0 0 0,0-1-1 0 0,-1 1 1 0 0,3 1 0 0 0,-2-1-3 0 0,0 1 0 0 0,0 0 0 0 0,0-1 1 0 0,0 1-1 0 0,-1 0 0 0 0,1 0 0 0 0,-1 0 0 0 0,1 0 0 0 0,-1 1 0 0 0,0-1 0 0 0,0 0 0 0 0,0 1 0 0 0,1 3 0 0 0,1 6-12 0 0,0 0 0 0 0,-1 0 0 0 0,-1 1 0 0 0,0 23 0 0 0,-15 169 16 0 0,13-178-5000 0 0,1-14 943 0 0,0-7-3093 0 0</inkml:trace>
  <inkml:trace contextRef="#ctx0" brushRef="#br0" timeOffset="15201.1">8057 232 13824 0 0,'0'-10'591'0'0,"1"8"-537"0"0,-1 1-1 0 0,0-1 0 0 0,0 1 0 0 0,0 0 1 0 0,0-1-1 0 0,0 1 0 0 0,0-1 0 0 0,0 1 1 0 0,-1 0-1 0 0,1-1 0 0 0,0 1 0 0 0,-1 0 0 0 0,1-1 1 0 0,-1 1-1 0 0,1 0 0 0 0,-1-1 0 0 0,0 1 1 0 0,0 0-1 0 0,1 0 0 0 0,-1 0 0 0 0,0 0 1 0 0,0 0-1 0 0,0 0 0 0 0,0 0 0 0 0,0 0 1 0 0,-3-1-1 0 0,1 0 116 0 0,0 0-1 0 0,0 1 1 0 0,0 0 0 0 0,0 0-1 0 0,0 0 1 0 0,0 0 0 0 0,0 0-1 0 0,-1 0 1 0 0,1 1 0 0 0,0 0-1 0 0,-1 0 1 0 0,1 0 0 0 0,0 0 0 0 0,-7 1-1 0 0,-1 1 24 0 0,1 0 0 0 0,0 1 0 0 0,-15 5 0 0 0,20-6-138 0 0,0 0-1 0 0,0 1 0 0 0,0 0 0 0 0,0 0 0 0 0,0 0 0 0 0,0 1 1 0 0,1-1-1 0 0,-1 1 0 0 0,1 0 0 0 0,0 0 0 0 0,1 1 0 0 0,-1-1 1 0 0,1 1-1 0 0,-4 6 0 0 0,6-8-38 0 0,-1 0 0 0 0,1 0 0 0 0,0 0 0 0 0,0 0 0 0 0,0 1 0 0 0,0-1 0 0 0,0 1 0 0 0,1-1 0 0 0,-1 0 0 0 0,1 1 0 0 0,0-1 0 0 0,0 1 0 0 0,1-1 0 0 0,-1 1 0 0 0,1-1 0 0 0,-1 1 0 0 0,1-1 0 0 0,0 0-1 0 0,0 1 1 0 0,1-1 0 0 0,-1 0 0 0 0,1 0 0 0 0,-1 0 0 0 0,4 4 0 0 0,2 2 9 0 0,0 0-1 0 0,1-1 1 0 0,0 0-1 0 0,0 0 1 0 0,1 0-1 0 0,19 11 0 0 0,-13-8 348 0 0,-1 0-1 0 0,0 1 1 0 0,0 0-1 0 0,-1 1 1 0 0,-1 1-1 0 0,0 0 1 0 0,14 22-1 0 0,-24-32-272 0 0,0-1-1 0 0,0 1 1 0 0,-1 0 0 0 0,1 1-1 0 0,-1-1 1 0 0,0 0-1 0 0,0 0 1 0 0,0 0-1 0 0,0 1 1 0 0,-1-1-1 0 0,1 1 1 0 0,-1-1 0 0 0,-1 0-1 0 0,1 1 1 0 0,0-1-1 0 0,-1 0 1 0 0,0 1-1 0 0,0-1 1 0 0,0 0-1 0 0,-1 0 1 0 0,-2 6 0 0 0,2-6-92 0 0,-1 1 1 0 0,0-1 0 0 0,0 1 0 0 0,0-1-1 0 0,0 0 1 0 0,-1 0 0 0 0,1 0 0 0 0,-1-1-1 0 0,0 1 1 0 0,0-1 0 0 0,0 0 0 0 0,-1 0-1 0 0,1 0 1 0 0,-1-1 0 0 0,0 0 0 0 0,1 0-1 0 0,-10 3 1 0 0,9-4-68 0 0,0 0 1 0 0,0 0-1 0 0,-1 0 0 0 0,1-1 0 0 0,-1 0 0 0 0,1 0 1 0 0,0 0-1 0 0,-1-1 0 0 0,1 1 0 0 0,0-1 0 0 0,-7-2 1 0 0,7 1-1689 0 0,0 0 1 0 0,1 0-1 0 0,-10-6 0 0 0,-1-4-5998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2-02T04:19:57.2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16 166 16639 0 0,'0'0'382'0'0,"0"0"54"0"0,0 0 20 0 0,0 0-55 0 0,0 0-149 0 0,0 13 1895 0 0,0 0-757 0 0,-6 26 0 0 0,4-25-944 0 0,0-1 0 0 0,0 15 0 0 0,1 50 525 0 0,-1-27-474 0 0,8 85-1 0 0,10-17-969 0 0,-15-114 81 0 0,0-5-4568 0 0,-4-9 3253 0 0</inkml:trace>
  <inkml:trace contextRef="#ctx0" brushRef="#br0" timeOffset="1">64 9 17503 0 0,'0'0'384'0'0,"6"0"88"0"0,0-3 8 0 0,0-1 8 0 0,-3 4-392 0 0,-3 0-96 0 0,6-2 0 0 0,-6 2 0 0 0,0 0 416 0 0,0 0 64 0 0,0 0 16 0 0,0 0 0 0 0,3 6-904 0 0,0-1-176 0 0,-3 1-40 0 0,0 2-7319 0 0</inkml:trace>
  <inkml:trace contextRef="#ctx0" brushRef="#br0" timeOffset="923.63">384 237 14712 0 0,'-5'-12'1121'0'0,"3"7"-928"0"0,-1 1 0 0 0,1 1 0 0 0,-1-1 0 0 0,1 0 0 0 0,-1 0 0 0 0,0 1 0 0 0,-1 0 0 0 0,1 0 0 0 0,-1 0 0 0 0,1 0 0 0 0,-1 0 0 0 0,0 1 0 0 0,0-1 0 0 0,0 1 0 0 0,0 0 0 0 0,0 0 0 0 0,-1 1 0 0 0,1-1 0 0 0,-1 1 0 0 0,1 0 0 0 0,-1 0 0 0 0,1 0 0 0 0,-1 1 0 0 0,0 0 0 0 0,1 0 0 0 0,-1 0 0 0 0,1 0 0 0 0,-1 1 0 0 0,-7 1 0 0 0,9 0-118 0 0,1-1-1 0 0,-1 1 0 0 0,1 0 1 0 0,-1 0-1 0 0,1 0 0 0 0,0 0 0 0 0,0 0 1 0 0,0 0-1 0 0,0 0 0 0 0,0 1 1 0 0,0-1-1 0 0,-2 5 0 0 0,-15 36 413 0 0,17-40-436 0 0,-5 18 9 0 0,0-1 0 0 0,2 1 0 0 0,-6 35 0 0 0,1 66 100 0 0,9-106-102 0 0,1 1-1 0 0,3 27 1 0 0,-2-37-47 0 0,0 0 0 0 0,1-1 1 0 0,0 1-1 0 0,0-1 1 0 0,0 1-1 0 0,1-1 1 0 0,0 0-1 0 0,0 0 1 0 0,5 7-1 0 0,-7-12-13 0 0,0 1 0 0 0,0-1 0 0 0,0 0 0 0 0,0 1 1 0 0,1-1-1 0 0,-1 0 0 0 0,1 0 0 0 0,-1 0 0 0 0,1 0 0 0 0,-1 0 0 0 0,1 0 0 0 0,0-1 1 0 0,-1 1-1 0 0,1 0 0 0 0,0-1 0 0 0,0 1 0 0 0,-1-1 0 0 0,1 0 0 0 0,0 0 1 0 0,0 1-1 0 0,-1-1 0 0 0,1 0 0 0 0,0 0 0 0 0,0-1 0 0 0,0 1 0 0 0,-1 0 0 0 0,1-1 1 0 0,0 1-1 0 0,0-1 0 0 0,2-1 0 0 0,5-2 49 0 0,0 0-1 0 0,-1-1 1 0 0,0-1-1 0 0,12-9 1 0 0,-10 7-45 0 0,-3 2 35 0 0,-1 1-1 0 0,0-1 1 0 0,0-1-1 0 0,0 1 1 0 0,-1-1-1 0 0,0 0 1 0 0,-1 0-1 0 0,1-1 1 0 0,5-15-1 0 0,1-5 150 0 0,10-43-1 0 0,-17 53-113 0 0,2-5 107 0 0,5-39 0 0 0,-10 51-124 0 0,-1 1 0 0 0,1 0 0 0 0,-2-1 1 0 0,0 1-1 0 0,0 0 0 0 0,-3-14 0 0 0,4 24-48 0 0,0 0-1 0 0,0 0 1 0 0,0 0-1 0 0,0 0 0 0 0,0 0 1 0 0,0 0-1 0 0,0 0 1 0 0,0 0-1 0 0,0-1 1 0 0,0 1-1 0 0,0 0 1 0 0,0 0-1 0 0,0 0 0 0 0,0 0 1 0 0,0 0-1 0 0,0 0 1 0 0,0 0-1 0 0,0-1 1 0 0,0 1-1 0 0,-1 0 1 0 0,1 0-1 0 0,0 0 0 0 0,0 0 1 0 0,0 0-1 0 0,0 0 1 0 0,0 0-1 0 0,0 0 1 0 0,0 0-1 0 0,0 0 1 0 0,0 0-1 0 0,0 0 0 0 0,-1-1 1 0 0,1 1-1 0 0,0 0 1 0 0,0 0-1 0 0,0 0 1 0 0,0 0-1 0 0,0 0 1 0 0,0 0-1 0 0,0 0 0 0 0,0 0 1 0 0,-1 0-1 0 0,1 0 1 0 0,0 0-1 0 0,0 0 1 0 0,0 0-1 0 0,0 0 1 0 0,0 0-1 0 0,0 0 0 0 0,0 0 1 0 0,-1 0-1 0 0,1 0 1 0 0,0 1-1 0 0,0-1 1 0 0,0 0-1 0 0,0 0 1 0 0,0 0-1 0 0,0 0 0 0 0,0 0 1 0 0,-6 9 144 0 0,-1 13-18 0 0,5 4 13 0 0,2 44 0 0 0,1-23-89 0 0,-1-14-85 0 0,2 0 0 0 0,1-1 0 0 0,1 1 0 0 0,15 53 0 0 0,-18-83-29 0 0,0 0 0 0 0,1 0-1 0 0,-1 0 1 0 0,1 0 0 0 0,0 0 0 0 0,0 0-1 0 0,0 0 1 0 0,0 0 0 0 0,0-1 0 0 0,1 1-1 0 0,-1-1 1 0 0,1 0 0 0 0,0 0-1 0 0,-1 0 1 0 0,1 0 0 0 0,0 0 0 0 0,0-1-1 0 0,0 1 1 0 0,6 1 0 0 0,-7-3-61 0 0,0 0 1 0 0,0 0-1 0 0,1 0 0 0 0,-1-1 0 0 0,0 1 1 0 0,0-1-1 0 0,0 1 0 0 0,0-1 1 0 0,-1 0-1 0 0,1 0 0 0 0,0 0 1 0 0,0 0-1 0 0,0 0 0 0 0,-1 0 1 0 0,1-1-1 0 0,0 1 0 0 0,-1 0 1 0 0,1-1-1 0 0,2-3 0 0 0,2-1-689 0 0,0-2-1 0 0,-1 1 1 0 0,6-10-1 0 0,-3 2 6 0 0,0-1-1 0 0,-2 0 0 0 0,0-1 1 0 0,0 1-1 0 0,4-29 1 0 0,6-87-4463 0 0,-14 110 5107 0 0,-1-44 5091 0 0,-1 37-3166 0 0,0 28-937 0 0,0 1-59 0 0,0 0-17 0 0,0 0-34 0 0,0 0-134 0 0,0 0-61 0 0,0 0-12 0 0,-1 1-416 0 0,0 0 0 0 0,1 0-1 0 0,-1 0 1 0 0,1 1-1 0 0,-1-1 1 0 0,1 0 0 0 0,-1 0-1 0 0,1 0 1 0 0,-1 0 0 0 0,1 1-1 0 0,0-1 1 0 0,0 0-1 0 0,0 0 1 0 0,0 3 0 0 0,-1-2 109 0 0,-1 21 210 0 0,0 1 0 0 0,3 31-1 0 0,0-14-206 0 0,2 156-206 0 0,6-126 857 0 0,-9-70-668 0 0,0-1-7 0 0,0 0 5 0 0,0 0 22 0 0,1-4-112 0 0,1 0 0 0 0,-1 1 0 0 0,0-1 1 0 0,0 0-1 0 0,-1 0 0 0 0,1 0 0 0 0,-1-5 0 0 0,2-11-63 0 0,2-6 37 0 0,4-22-68 0 0,6-6 64 0 0,-10 34-40 0 0,1-1 1 0 0,2 1 0 0 0,-1 1-1 0 0,2-1 1 0 0,19-34 0 0 0,-22 47-27 0 0,24-34 3 0 0,-26 37-7 0 0,0 1 0 0 0,0 0 0 0 0,0 0 0 0 0,1 1 0 0 0,-1-1-1 0 0,1 1 1 0 0,-1-1 0 0 0,1 1 0 0 0,6-2 0 0 0,-5 1 13 0 0,0 1-6 0 0,-1 1 0 0 0,1-1 0 0 0,0 1 0 0 0,0 0-1 0 0,-1 0 1 0 0,6 0 0 0 0,-8 1-7 0 0,-1 0 1 0 0,1 0-1 0 0,0 0 0 0 0,-1 0 0 0 0,1 1 0 0 0,-1-1 0 0 0,1 1 0 0 0,-1-1 0 0 0,1 1 0 0 0,-1 0 1 0 0,0-1-1 0 0,1 1 0 0 0,-1 0 0 0 0,0 0 0 0 0,1 0 0 0 0,-1 0 0 0 0,0 0 0 0 0,0 0 1 0 0,0 0-1 0 0,0 0 0 0 0,0 1 0 0 0,0-1 0 0 0,0 0 0 0 0,0 3 0 0 0,4 4-153 0 0,-1 2 0 0 0,0-1 0 0 0,-1 0 0 0 0,0 1-1 0 0,1 9 1 0 0,7 54-159 0 0,-4-21 359 0 0,-3-22-47 0 0,0-5 0 0 0,1 0 0 0 0,0 0 0 0 0,12 29 0 0 0,-16-51 4 0 0,1 0 0 0 0,-1 0 0 0 0,1 0-1 0 0,0-1 1 0 0,-1 1 0 0 0,1-1 0 0 0,1 1 0 0 0,-1-1-1 0 0,0 0 1 0 0,4 3 0 0 0,-5-4-22 0 0,0-1 0 0 0,0 1 0 0 0,0 0 0 0 0,0-1 1 0 0,0 1-1 0 0,0-1 0 0 0,0 1 0 0 0,0-1 0 0 0,0 1 0 0 0,0-1 0 0 0,1 0 0 0 0,-1 0 0 0 0,0 0 0 0 0,0 1 1 0 0,0-1-1 0 0,1 0 0 0 0,-1 0 0 0 0,0-1 0 0 0,0 1 0 0 0,0 0 0 0 0,0 0 0 0 0,1-1 0 0 0,-1 1 0 0 0,0 0 1 0 0,0-1-1 0 0,0 1 0 0 0,0-1 0 0 0,1 0 0 0 0,0 0-158 0 0,11-12-2195 0 0,-7 3-5820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2-02T04:19:53.9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22 160 11952 0 0,'0'-18'1193'0'0,"0"-17"-286"0"0,0 1 3332 0 0,0 33-3723 0 0,0 1 28 0 0,0 0 134 0 0,0 0 52 0 0,0 0 8 0 0,0 0-33 0 0,0 0-154 0 0,0 0-67 0 0,-3 6 412 0 0,-1 28-394 0 0,1 1 1 0 0,3 50 0 0 0,1-40-430 0 0,-1-24-36 0 0,-4 158-117 0 0,1-134 77 0 0,-3 75-72 0 0,9-106-824 0 0,-2-12 388 0 0,-1-2-214 0 0,0-5-2919 0 0,3 0 1541 0 0</inkml:trace>
  <inkml:trace contextRef="#ctx0" brushRef="#br0" timeOffset="3356.55">214 166 16639 0 0,'0'0'382'0'0,"0"0"54"0"0,0 0 20 0 0,0 0-55 0 0,0 0-149 0 0,0 13 1895 0 0,0 0-757 0 0,-6 26 0 0 0,4-25-944 0 0,0-1 0 0 0,0 15 0 0 0,1 50 525 0 0,-1-27-474 0 0,8 85-1 0 0,10-17-969 0 0,-15-114 81 0 0,0-5-4568 0 0,-4-9 3253 0 0</inkml:trace>
  <inkml:trace contextRef="#ctx0" brushRef="#br0" timeOffset="3357.55">262 9 17503 0 0,'0'0'384'0'0,"6"0"88"0"0,0-3 8 0 0,0-1 8 0 0,-3 4-392 0 0,-3 0-96 0 0,6-2 0 0 0,-6 2 0 0 0,0 0 416 0 0,0 0 64 0 0,0 0 16 0 0,0 0 0 0 0,3 6-904 0 0,0-1-176 0 0,-3 1-40 0 0,0 2-7319 0 0</inkml:trace>
  <inkml:trace contextRef="#ctx0" brushRef="#br0" timeOffset="4280.18">582 237 14712 0 0,'-5'-12'1121'0'0,"3"7"-928"0"0,-1 1 0 0 0,1 1 0 0 0,-1-1 0 0 0,1 0 0 0 0,-1 0 0 0 0,0 1 0 0 0,-1 0 0 0 0,1 0 0 0 0,-1 0 0 0 0,1 0 0 0 0,-1 0 0 0 0,0 1 0 0 0,0-1 0 0 0,0 1 0 0 0,0 0 0 0 0,0 0 0 0 0,-1 1 0 0 0,1-1 0 0 0,-1 1 0 0 0,1 0 0 0 0,-1 0 0 0 0,1 0 0 0 0,-1 1 0 0 0,0 0 0 0 0,1 0 0 0 0,-1 0 0 0 0,1 0 0 0 0,-1 1 0 0 0,-7 1 0 0 0,9 0-118 0 0,1-1-1 0 0,-1 1 0 0 0,1 0 1 0 0,-1 0-1 0 0,1 0 0 0 0,0 0 0 0 0,0 0 1 0 0,0 0-1 0 0,0 0 0 0 0,0 1 1 0 0,0-1-1 0 0,-2 5 0 0 0,-15 36 413 0 0,17-40-436 0 0,-5 18 9 0 0,0-1 0 0 0,2 1 0 0 0,-6 35 0 0 0,1 66 100 0 0,9-106-102 0 0,1 1-1 0 0,3 27 1 0 0,-2-37-47 0 0,0 0 0 0 0,1-1 1 0 0,0 1-1 0 0,0-1 1 0 0,0 1-1 0 0,1-1 1 0 0,0 0-1 0 0,0 0 1 0 0,5 7-1 0 0,-7-12-13 0 0,0 1 0 0 0,0-1 0 0 0,0 0 0 0 0,0 1 1 0 0,1-1-1 0 0,-1 0 0 0 0,1 0 0 0 0,-1 0 0 0 0,1 0 0 0 0,-1 0 0 0 0,1 0 0 0 0,0-1 1 0 0,-1 1-1 0 0,1 0 0 0 0,0-1 0 0 0,0 1 0 0 0,-1-1 0 0 0,1 0 0 0 0,0 0 1 0 0,0 1-1 0 0,-1-1 0 0 0,1 0 0 0 0,0 0 0 0 0,0-1 0 0 0,0 1 0 0 0,-1 0 0 0 0,1-1 1 0 0,0 1-1 0 0,0-1 0 0 0,2-1 0 0 0,5-2 49 0 0,0 0-1 0 0,-1-1 1 0 0,0-1-1 0 0,12-9 1 0 0,-10 7-45 0 0,-3 2 35 0 0,-1 1-1 0 0,0-1 1 0 0,0-1-1 0 0,0 1 1 0 0,-1-1-1 0 0,0 0 1 0 0,-1 0-1 0 0,1-1 1 0 0,5-15-1 0 0,1-5 150 0 0,10-43-1 0 0,-17 53-113 0 0,2-5 107 0 0,5-39 0 0 0,-10 51-124 0 0,-1 1 0 0 0,1 0 0 0 0,-2-1 1 0 0,0 1-1 0 0,0 0 0 0 0,-3-14 0 0 0,4 24-48 0 0,0 0-1 0 0,0 0 1 0 0,0 0-1 0 0,0 0 0 0 0,0 0 1 0 0,0 0-1 0 0,0 0 1 0 0,0 0-1 0 0,0-1 1 0 0,0 1-1 0 0,0 0 1 0 0,0 0-1 0 0,0 0 0 0 0,0 0 1 0 0,0 0-1 0 0,0 0 1 0 0,0 0-1 0 0,0-1 1 0 0,0 1-1 0 0,-1 0 1 0 0,1 0-1 0 0,0 0 0 0 0,0 0 1 0 0,0 0-1 0 0,0 0 1 0 0,0 0-1 0 0,0 0 1 0 0,0 0-1 0 0,0 0 1 0 0,0 0-1 0 0,0 0 0 0 0,-1-1 1 0 0,1 1-1 0 0,0 0 1 0 0,0 0-1 0 0,0 0 1 0 0,0 0-1 0 0,0 0 1 0 0,0 0-1 0 0,0 0 0 0 0,0 0 1 0 0,-1 0-1 0 0,1 0 1 0 0,0 0-1 0 0,0 0 1 0 0,0 0-1 0 0,0 0 1 0 0,0 0-1 0 0,0 0 0 0 0,0 0 1 0 0,-1 0-1 0 0,1 0 1 0 0,0 1-1 0 0,0-1 1 0 0,0 0-1 0 0,0 0 1 0 0,0 0-1 0 0,0 0 0 0 0,0 0 1 0 0,-6 9 144 0 0,-1 13-18 0 0,5 4 13 0 0,2 44 0 0 0,1-23-89 0 0,-1-14-85 0 0,2 0 0 0 0,1-1 0 0 0,1 1 0 0 0,15 53 0 0 0,-18-83-29 0 0,0 0 0 0 0,1 0-1 0 0,-1 0 1 0 0,1 0 0 0 0,0 0 0 0 0,0 0-1 0 0,0 0 1 0 0,0 0 0 0 0,0-1 0 0 0,1 1-1 0 0,-1-1 1 0 0,1 0 0 0 0,0 0-1 0 0,-1 0 1 0 0,1 0 0 0 0,0 0 0 0 0,0-1-1 0 0,0 1 1 0 0,6 1 0 0 0,-7-3-61 0 0,0 0 1 0 0,0 0-1 0 0,1 0 0 0 0,-1-1 0 0 0,0 1 1 0 0,0-1-1 0 0,0 1 0 0 0,0-1 1 0 0,-1 0-1 0 0,1 0 0 0 0,0 0 1 0 0,0 0-1 0 0,0 0 0 0 0,-1 0 1 0 0,1-1-1 0 0,0 1 0 0 0,-1 0 1 0 0,1-1-1 0 0,2-3 0 0 0,2-1-689 0 0,0-2-1 0 0,-1 1 1 0 0,6-10-1 0 0,-3 2 6 0 0,0-1-1 0 0,-2 0 0 0 0,0-1 1 0 0,0 1-1 0 0,4-29 1 0 0,6-87-4463 0 0,-14 110 5107 0 0,-1-44 5091 0 0,-1 37-3166 0 0,0 28-937 0 0,0 1-59 0 0,0 0-17 0 0,0 0-34 0 0,0 0-134 0 0,0 0-61 0 0,0 0-12 0 0,-1 1-416 0 0,0 0 0 0 0,1 0-1 0 0,-1 0 1 0 0,1 1-1 0 0,-1-1 1 0 0,1 0 0 0 0,-1 0-1 0 0,1 0 1 0 0,-1 0 0 0 0,1 1-1 0 0,0-1 1 0 0,0 0-1 0 0,0 0 1 0 0,0 3 0 0 0,-1-2 109 0 0,-1 21 210 0 0,0 1 0 0 0,3 31-1 0 0,0-14-206 0 0,2 156-206 0 0,6-126 857 0 0,-9-70-668 0 0,0-1-7 0 0,0 0 5 0 0,0 0 22 0 0,1-4-112 0 0,1 0 0 0 0,-1 1 0 0 0,0-1 1 0 0,0 0-1 0 0,-1 0 0 0 0,1 0 0 0 0,-1-5 0 0 0,2-11-63 0 0,2-6 37 0 0,4-22-68 0 0,6-6 64 0 0,-10 34-40 0 0,1-1 1 0 0,2 1 0 0 0,-1 1-1 0 0,2-1 1 0 0,19-34 0 0 0,-22 47-27 0 0,24-34 3 0 0,-26 37-7 0 0,0 1 0 0 0,0 0 0 0 0,0 0 0 0 0,1 1 0 0 0,-1-1-1 0 0,1 1 1 0 0,-1-1 0 0 0,1 1 0 0 0,6-2 0 0 0,-5 1 13 0 0,0 1-6 0 0,-1 1 0 0 0,1-1 0 0 0,0 1 0 0 0,0 0-1 0 0,-1 0 1 0 0,6 0 0 0 0,-8 1-7 0 0,-1 0 1 0 0,1 0-1 0 0,0 0 0 0 0,-1 0 0 0 0,1 1 0 0 0,-1-1 0 0 0,1 1 0 0 0,-1-1 0 0 0,1 1 0 0 0,-1 0 1 0 0,0-1-1 0 0,1 1 0 0 0,-1 0 0 0 0,0 0 0 0 0,1 0 0 0 0,-1 0 0 0 0,0 0 0 0 0,0 0 1 0 0,0 0-1 0 0,0 0 0 0 0,0 1 0 0 0,0-1 0 0 0,0 0 0 0 0,0 3 0 0 0,4 4-153 0 0,-1 2 0 0 0,0-1 0 0 0,-1 0 0 0 0,0 1-1 0 0,1 9 1 0 0,7 54-159 0 0,-4-21 359 0 0,-3-22-47 0 0,0-5 0 0 0,1 0 0 0 0,0 0 0 0 0,12 29 0 0 0,-16-51 4 0 0,1 0 0 0 0,-1 0 0 0 0,1 0-1 0 0,0-1 1 0 0,-1 1 0 0 0,1-1 0 0 0,1 1 0 0 0,-1-1-1 0 0,0 0 1 0 0,4 3 0 0 0,-5-4-22 0 0,0-1 0 0 0,0 1 0 0 0,0 0 0 0 0,0-1 1 0 0,0 1-1 0 0,0-1 0 0 0,0 1 0 0 0,0-1 0 0 0,0 1 0 0 0,0-1 0 0 0,1 0 0 0 0,-1 0 0 0 0,0 0 0 0 0,0 1 1 0 0,0-1-1 0 0,1 0 0 0 0,-1 0 0 0 0,0-1 0 0 0,0 1 0 0 0,0 0 0 0 0,0 0 0 0 0,1-1 0 0 0,-1 1 0 0 0,0 0 1 0 0,0-1-1 0 0,0 1 0 0 0,0-1 0 0 0,1 0 0 0 0,0 0-158 0 0,11-12-2195 0 0,-7 3-5820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2-02T04:19:38.6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42 144 11976 0 0,'0'0'266'0'0,"0"0"44"0"0,0 0 15 0 0,0 0-26 0 0,0-5-198 0 0,-3 25 3513 0 0,-1 37 3014 0 0,-5 137-6628 0 0,7-121 0 0 0,-16 107 0 0 0,15-159-64 0 0,3-20-273 0 0,0-1-138 0 0,0 0-33 0 0,-2-8-1896 0 0,2-11-847 0 0,2 12 2259 0 0,-2-10-1184 0 0</inkml:trace>
  <inkml:trace contextRef="#ctx0" brushRef="#br0" timeOffset="1384.53">11 134 17503 0 0,'0'0'399'0'0,"0"0"60"0"0,0 0 21 0 0,0 0-59 0 0,1 0-276 0 0,1 0-34 0 0,-1-1-1 0 0,1 1 0 0 0,-1 0 1 0 0,1-1-1 0 0,-1 1 0 0 0,1 0 1 0 0,-1 0-1 0 0,1 0 0 0 0,-1 0 1 0 0,1 1-1 0 0,-1-1 0 0 0,1 0 1 0 0,-1 1-1 0 0,1-1 0 0 0,-1 1 0 0 0,1-1 1 0 0,-1 1-1 0 0,0-1 0 0 0,1 1 1 0 0,-1 0-1 0 0,0 0 0 0 0,1 0 1 0 0,-1 0-1 0 0,0 0 0 0 0,0 0 1 0 0,0 0-1 0 0,2 2 0 0 0,1 3 102 0 0,-1 0-1 0 0,1 0 1 0 0,-1-1-1 0 0,4 12 1 0 0,-4-10-107 0 0,13 34 270 0 0,-2 2-1 0 0,10 49 1 0 0,-13-45 24 0 0,-1-6-76 0 0,-1-5-193 0 0,18 50 0 0 0,-27-84-123 0 0,5 5 7 0 0,-4-6-15 0 0,-1-1-1 0 0,0 0 1 0 0,1 0-1 0 0,-1 0 1 0 0,0 0 0 0 0,1 0-1 0 0,-1 1 1 0 0,0-1 0 0 0,1 0-1 0 0,-1 0 1 0 0,1 0 0 0 0,-1 0-1 0 0,0 0 1 0 0,1 0 0 0 0,-1 0-1 0 0,1 0 1 0 0,-1 0 0 0 0,0-1-1 0 0,1 1 1 0 0,-1 0-1 0 0,0 0 1 0 0,1 0 0 0 0,-1 0-1 0 0,0 0 1 0 0,1-1 0 0 0,-1 1-1 0 0,0 0 1 0 0,1 0 0 0 0,-1-1-1 0 0,0 1 1 0 0,1 0 0 0 0,-1 0-1 0 0,0-1 1 0 0,0 1 0 0 0,0 0-1 0 0,1-1 1 0 0,7-12-120 0 0,3-10-6 0 0,8-29-1 0 0,-12 29 0 0 0,19-38-1 0 0,7-9 129 0 0,5-12 0 0 0,-7 33 80 0 0,-14 21 60 0 0,21-44 0 0 0,-31 51-36 0 0,-9 35 366 0 0,0 1 0 0 0,1 18 0 0 0,-1 7 168 0 0,-1 74-638 0 0,0 53 0 0 0,3-141 7 0 0,3 32 1 0 0,0 2-87 0 0,-1-42-577 0 0,0-10-213 0 0,-2-9 838 0 0,0 1 0 0 0,0 0 0 0 0,0 0 0 0 0,0 0 0 0 0,0 0 1 0 0,0 0-1 0 0,0 0 0 0 0,0 0 0 0 0,0 0 0 0 0,0 0 0 0 0,0 0 0 0 0,0 0 1 0 0,0 0-1 0 0,0 0 0 0 0,0 0 0 0 0,0 0 0 0 0,0 0 0 0 0,0 0 1 0 0,0 0-1 0 0,0 0 0 0 0,0-1 0 0 0,0 1 0 0 0,0 0 0 0 0,0 0 0 0 0,1 0 1 0 0,-1 0-1 0 0,0 0 0 0 0,0 0 0 0 0,0 0 0 0 0,0 0 0 0 0,0 0 1 0 0,0 0-1 0 0,0 0 0 0 0,0 0 0 0 0,0 0 0 0 0,0 0 0 0 0,0 0 0 0 0,0 0 1 0 0,0 0-1 0 0,0 0 0 0 0,0 0 0 0 0,0 0 0 0 0,0 0 0 0 0,0 0 1 0 0,0 0-1 0 0,0 0 0 0 0,1 0 0 0 0,-1 0 0 0 0,0 0 0 0 0,0 0 0 0 0,0 0 1 0 0,0 0-1 0 0,0 0 0 0 0,0 0 0 0 0,0 0 0 0 0,0 0 0 0 0,0 0 1 0 0,5-23-9139 0 0,-2 14 2637 0 0</inkml:trace>
  <inkml:trace contextRef="#ctx0" brushRef="#br0" timeOffset="2569.17">603 222 15120 0 0,'0'0'340'0'0,"1"0"4140"0"0,-3 3-2830 0 0,-2 4-1358 0 0,0 1 1 0 0,0 0-1 0 0,0 0 1 0 0,1 1-1 0 0,0-1 1 0 0,-3 12-1 0 0,-6 56 574 0 0,11-67-782 0 0,-3 19 92 0 0,-8 79 186 0 0,12-94-327 0 0,0 0-1 0 0,1 0 1 0 0,0 0 0 0 0,1 0-1 0 0,0 0 1 0 0,5 13-1 0 0,-6-23-23 0 0,0 0-1 0 0,0 0 0 0 0,0 0 1 0 0,1 0-1 0 0,-1 0 1 0 0,1-1-1 0 0,0 1 0 0 0,-1-1 1 0 0,1 1-1 0 0,0-1 0 0 0,1 0 1 0 0,-1 1-1 0 0,0-1 1 0 0,1 0-1 0 0,-1-1 0 0 0,1 1 1 0 0,3 2-1 0 0,-2-3-27 0 0,-1 0-1 0 0,1 0 1 0 0,-1 0-1 0 0,1 0 1 0 0,0 0-1 0 0,-1-1 1 0 0,1 0 0 0 0,0 0-1 0 0,0 0 1 0 0,-1 0-1 0 0,1-1 1 0 0,6-1-1 0 0,-1 0-35 0 0,0-1 0 0 0,0-1 0 0 0,0 1 0 0 0,0-1 0 0 0,0-1 1 0 0,-1 0-1 0 0,0 0 0 0 0,0-1 0 0 0,0 0 0 0 0,6-7 0 0 0,-4 4 47 0 0,-2-1 0 0 0,0 0 0 0 0,0 0 1 0 0,-1-1-1 0 0,0 0 0 0 0,0 0 1 0 0,-2-1-1 0 0,1 1 0 0 0,-1-2 0 0 0,-1 1 1 0 0,0 0-1 0 0,-1-1 0 0 0,3-23 1 0 0,-4 15 140 0 0,0 0 0 0 0,-1-1 0 0 0,-4-30 1 0 0,3 46-160 0 0,-1 0 0 0 0,0 1 0 0 0,0-1 0 0 0,-1 0 0 0 0,0 1 0 0 0,0-1 0 0 0,0 1 0 0 0,0 0 0 0 0,-1-1 0 0 0,0 1 0 0 0,0 1 0 0 0,0-1 0 0 0,-1 0 0 0 0,0 1 0 0 0,0-1 0 0 0,0 1 0 0 0,-9-7 0 0 0,7 8-16 0 0,1-1 0 0 0,-1 1 0 0 0,0 0 0 0 0,0 0 0 0 0,-1 1 0 0 0,1-1 0 0 0,0 2 0 0 0,-1-1 0 0 0,0 1 0 0 0,1 0 0 0 0,-11-1 0 0 0,13 2-96 0 0,0 1 0 0 0,0-1 0 0 0,0 1 0 0 0,1-1 0 0 0,-1 1 0 0 0,0 0 0 0 0,1 1 0 0 0,-1-1 0 0 0,1 1 0 0 0,-1-1 0 0 0,1 1 0 0 0,0 0 0 0 0,0 0 0 0 0,-1 1 0 0 0,2-1 0 0 0,-1 1 0 0 0,0-1 0 0 0,0 1 0 0 0,1 0 0 0 0,-1 0 0 0 0,-3 6 0 0 0,-3 6-1381 0 0,0 1-61 0 0</inkml:trace>
  <inkml:trace contextRef="#ctx0" brushRef="#br0" timeOffset="2570.17">968 211 11408 0 0,'0'0'332'0'0,"0"-5"114"0"0,1-3 9115 0 0,2 20-7634 0 0,1 24-2192 0 0,-2 144 536 0 0,0 1-40 0 0,-4-161-151 0 0,1-16-16 0 0,1-12-16 0 0,1-33 245 0 0,1 0 0 0 0,2 1 0 0 0,2-1-1 0 0,17-59 1 0 0,-19 86-274 0 0,1 0-1 0 0,1 0 1 0 0,0 1-1 0 0,1 0 1 0 0,0 0-1 0 0,1 0 1 0 0,18-21-1 0 0,-20 27-25 0 0,0 0-1 0 0,1 1 0 0 0,1 0 1 0 0,-1 0-1 0 0,1 0 0 0 0,0 1 0 0 0,0 0 1 0 0,0 1-1 0 0,1 0 0 0 0,-1 0 0 0 0,1 1 1 0 0,0 0-1 0 0,13-3 0 0 0,-19 6-95 0 0,-1-1-1 0 0,0 1 1 0 0,1 0-1 0 0,-1 0 1 0 0,1 0-1 0 0,-1 0 1 0 0,1 0-1 0 0,-1 0 1 0 0,1 1-1 0 0,-1-1 1 0 0,0 1-1 0 0,1 0 1 0 0,-1-1 0 0 0,0 1-1 0 0,0 0 1 0 0,1 1-1 0 0,-1-1 1 0 0,0 0-1 0 0,0 0 1 0 0,0 1-1 0 0,0 0 1 0 0,0-1-1 0 0,-1 1 1 0 0,1 0-1 0 0,0 0 1 0 0,-1 0-1 0 0,0 0 1 0 0,1 0-1 0 0,-1 0 1 0 0,0 0-1 0 0,0 0 1 0 0,0 0-1 0 0,0 1 1 0 0,0-1 0 0 0,0 5-1 0 0,2 18-4756 0 0,-3-11-1618 0 0</inkml:trace>
  <inkml:trace contextRef="#ctx0" brushRef="#br0" timeOffset="4132.51">1445 286 17503 0 0,'9'-17'1759'0'0,"-8"14"-1684"0"0,-1 1 0 0 0,1 0 0 0 0,-1-1 0 0 0,1 0 0 0 0,-1 1 0 0 0,0-1 0 0 0,0 1 0 0 0,0-1 0 0 0,0 1 0 0 0,0-1 0 0 0,-1 1 0 0 0,1-1 0 0 0,-1 1 0 0 0,1-1 0 0 0,-1 1 0 0 0,0-1 0 0 0,0 1 0 0 0,0 0 0 0 0,0-1 0 0 0,-1 1 0 0 0,-1-3 0 0 0,0 1 212 0 0,0 1-1 0 0,0-1 0 0 0,0 1 1 0 0,0-1-1 0 0,0 1 0 0 0,-1 0 1 0 0,1 0-1 0 0,-1 1 0 0 0,0-1 1 0 0,-8-3-1 0 0,10 5-252 0 0,1 1 0 0 0,-1 0 0 0 0,0 0 0 0 0,1 0 0 0 0,-1 0 0 0 0,0 0 0 0 0,1 0 0 0 0,-1 0 0 0 0,0 0 0 0 0,1 1 0 0 0,-1-1 0 0 0,1 1 0 0 0,-1-1 0 0 0,0 1 0 0 0,1 0 0 0 0,-1 0 0 0 0,1-1 0 0 0,0 1 0 0 0,-1 0 0 0 0,1 0 0 0 0,0 0 0 0 0,-1 0 0 0 0,0 2 0 0 0,-4 3 132 0 0,1-1 0 0 0,0 1 1 0 0,-7 11-1 0 0,2 0-166 0 0,0 0 0 0 0,2 1 0 0 0,0 0 0 0 0,-7 25 0 0 0,-17 77 0 0 0,31-115 0 0 0,-4 17 0 0 0,0-6 0 0 0,-2 29 0 0 0,6-41 0 0 0,1 1 0 0 0,0 0 0 0 0,0 0 0 0 0,0 0 0 0 0,1 0 0 0 0,0 0 0 0 0,0 0 0 0 0,0-1 0 0 0,0 1 0 0 0,4 5 0 0 0,-5-7 0 0 0,1-1 0 0 0,0 0 0 0 0,1 0 0 0 0,-1 0 0 0 0,0-1 0 0 0,0 1 0 0 0,1 0 0 0 0,-1 0 0 0 0,1-1 0 0 0,0 1 0 0 0,-1-1 0 0 0,1 1 0 0 0,0-1 0 0 0,0 0 0 0 0,0 0 0 0 0,0 0 0 0 0,0 0 0 0 0,0 0 0 0 0,0 0 0 0 0,0 0 0 0 0,0-1 0 0 0,1 1 0 0 0,-1-1 0 0 0,0 0 0 0 0,0 1 0 0 0,4-1 0 0 0,-3-1 0 0 0,1 1 0 0 0,-1-1 0 0 0,0 0 0 0 0,0 0 0 0 0,0 0 0 0 0,0 0 0 0 0,0 0 0 0 0,0-1 0 0 0,0 1 0 0 0,0-1 0 0 0,-1 0 0 0 0,1 0 0 0 0,-1 0 0 0 0,1 0 0 0 0,-1 0 0 0 0,0-1 0 0 0,4-3 0 0 0,9-16 0 0 0,0-1 0 0 0,-1 0 0 0 0,-2 0 0 0 0,0-1 0 0 0,-2-1 0 0 0,8-27 0 0 0,-2 0 190 0 0,13-87-1 0 0,-26 116-433 0 0,-3 23 271 0 0,0 0 0 0 0,0 0 0 0 0,0 0 1 0 0,0 0-1 0 0,0 0 0 0 0,0 0 0 0 0,0 0 0 0 0,0 0 0 0 0,0 0 1 0 0,1 0-1 0 0,-1 0 0 0 0,0 0 0 0 0,0 0 0 0 0,0 0 0 0 0,0 0 1 0 0,0 0-1 0 0,0 0 0 0 0,0 0 0 0 0,0 0 0 0 0,0 0 0 0 0,0 0 1 0 0,0 0-1 0 0,0 0 0 0 0,0 0 0 0 0,0-1 0 0 0,0 1 0 0 0,0 0 1 0 0,0 0-1 0 0,0 0 0 0 0,0 0 0 0 0,0 0 0 0 0,0 0 0 0 0,0 0 1 0 0,0 0-1 0 0,0 0 0 0 0,0 0 0 0 0,0 0 0 0 0,0 0 0 0 0,0 0 1 0 0,1 0-1 0 0,-1 0 0 0 0,0 0 0 0 0,1 5 256 0 0,2 243 91 0 0,-1-164-310 0 0,-13 104 0 0 0,9-172-73 0 0,-1 0 1 0 0,0 0-1 0 0,-1-1 0 0 0,-11 29 0 0 0,11-36 5 0 0,0 0 0 0 0,0-1 0 0 0,0 1 0 0 0,-1-1 0 0 0,0 1 0 0 0,-1-1 0 0 0,0-1 0 0 0,0 1 0 0 0,0-1 0 0 0,-11 8 0 0 0,15-13-70 0 0,0 1 0 0 0,0-1-1 0 0,-1 0 1 0 0,1-1 0 0 0,0 1 0 0 0,0 0 0 0 0,-1-1-1 0 0,1 1 1 0 0,0-1 0 0 0,-1 1 0 0 0,1-1-1 0 0,0 0 1 0 0,-1 0 0 0 0,1 0 0 0 0,-1-1-1 0 0,1 1 1 0 0,0 0 0 0 0,-1-1 0 0 0,1 0 0 0 0,0 1-1 0 0,0-1 1 0 0,-5-2 0 0 0,3 0-154 0 0,-1 1 0 0 0,1-1 0 0 0,-1 0 0 0 0,1 0 0 0 0,0-1 0 0 0,0 1 0 0 0,1-1 0 0 0,-1 0 1 0 0,-4-6-1 0 0,-12-24-7223 0 0,11 13 489 0 0</inkml:trace>
  <inkml:trace contextRef="#ctx0" brushRef="#br0" timeOffset="4133.51">1789 230 14336 0 0,'4'0'830'0'0,"1"-3"-684"0"0,-4 3 0 0 0,-1-1 1 0 0,1 1 0 0 0,-1-1-1 0 0,1 1 1 0 0,-1 0 0 0 0,1-1-1 0 0,-1 1 1 0 0,0-1 0 0 0,1 0 0 0 0,-1 1-1 0 0,1-1 1 0 0,-1 1 0 0 0,0-1-1 0 0,0 0 1 0 0,1 1 0 0 0,-1-1 0 0 0,0 1-1 0 0,0-1 1 0 0,0 0 0 0 0,0 1-1 0 0,1-1 1 0 0,-1 0 0 0 0,0 1 0 0 0,0-1-1 0 0,0 0 1 0 0,-1 1 0 0 0,1-1-1 0 0,0 0 1 0 0,0 1 0 0 0,0-1 0 0 0,0 0-1 0 0,-1 1 1 0 0,1-1 0 0 0,0 0-1 0 0,-1 1 1 0 0,1-1 0 0 0,0 1 0 0 0,-1-1-1 0 0,-1-2 209 0 0,1 1 0 0 0,-1 0 0 0 0,0 0 0 0 0,0 0 0 0 0,1 1 0 0 0,-5-4 0 0 0,5 5-314 0 0,-1-1 1 0 0,0 0-1 0 0,1 1 1 0 0,-1-1-1 0 0,0 1 1 0 0,0-1-1 0 0,0 1 1 0 0,1 0-1 0 0,-1 0 1 0 0,0 0-1 0 0,0 0 1 0 0,0 0-1 0 0,1 0 1 0 0,-1 0-1 0 0,-2 1 1 0 0,-27 10 1194 0 0,23-7-1221 0 0,-1 1 1 0 0,1 1 0 0 0,0-1-1 0 0,1 1 1 0 0,-1 1-1 0 0,1-1 1 0 0,1 1 0 0 0,-1 1-1 0 0,1-1 1 0 0,0 1-1 0 0,1 0 1 0 0,0 0 0 0 0,-8 17-1 0 0,0 6 115 0 0,1 1 0 0 0,-11 53 0 0 0,23-85-129 0 0,-3 9-53 0 0,2 1-1 0 0,-1-1 0 0 0,1 1 1 0 0,1-1-1 0 0,0 1 1 0 0,0 0-1 0 0,1-1 1 0 0,0 1-1 0 0,0-1 1 0 0,1 1-1 0 0,1-1 0 0 0,0 0 1 0 0,5 13-1 0 0,-5-17 65 0 0,1 0 0 0 0,-1 0 0 0 0,1-1 0 0 0,0 1 0 0 0,0-1 0 0 0,1 0 0 0 0,-1 0 0 0 0,1-1 0 0 0,0 1 0 0 0,0-1 0 0 0,0 0 0 0 0,0-1 0 0 0,0 1 0 0 0,11 3 0 0 0,-12-6-8 0 0,0 1 1 0 0,0-1-1 0 0,0 1 0 0 0,0-1 0 0 0,0-1 0 0 0,0 1 0 0 0,0 0 1 0 0,0-1-1 0 0,0 0 0 0 0,0 0 0 0 0,0 0 0 0 0,-1 0 0 0 0,1-1 1 0 0,0 0-1 0 0,-1 1 0 0 0,1-1 0 0 0,-1-1 0 0 0,0 1 1 0 0,1 0-1 0 0,-1-1 0 0 0,0 1 0 0 0,5-7 0 0 0,0-5 27 0 0,0 1-1 0 0,0-1 0 0 0,-2-1 1 0 0,9-25-1 0 0,0-17 232 0 0,-3-2-1 0 0,5-80 0 0 0,-13 60 594 0 0,-4 78-766 0 0,0 1-1 0 0,-1 1-76 0 0,0-1 1 0 0,0 1-1 0 0,0 0 0 0 0,0 0 1 0 0,1 0-1 0 0,-1 0 0 0 0,0 1 1 0 0,1-1-1 0 0,-1 0 0 0 0,1 0 1 0 0,-1 1-1 0 0,-3 14 1 0 0,0-1-1 0 0,2 1 1 0 0,0-1-1 0 0,0 19 1 0 0,4 63-17 0 0,0-75-126 0 0,0 0-1 0 0,2 0 1 0 0,6 24 0 0 0,-7-35 5 0 0,1-1-1 0 0,0 0 1 0 0,0-1 0 0 0,1 1 0 0 0,0-1 0 0 0,0 0-1 0 0,1 0 1 0 0,12 14 0 0 0,-16-21 87 0 0,0 0 1 0 0,0 0-1 0 0,0-1 0 0 0,0 1 0 0 0,1 0 1 0 0,-1-1-1 0 0,1 1 0 0 0,-1-1 1 0 0,1 0-1 0 0,-1 0 0 0 0,1 0 1 0 0,-1 0-1 0 0,1 0 0 0 0,0 0 1 0 0,0-1-1 0 0,-1 0 0 0 0,1 1 1 0 0,0-1-1 0 0,3 0 0 0 0,-2-1-48 0 0,0 1-1 0 0,-1-1 0 0 0,1 0 1 0 0,0-1-1 0 0,0 1 0 0 0,-1-1 1 0 0,1 1-1 0 0,-1-1 0 0 0,1 0 1 0 0,-1 0-1 0 0,0-1 1 0 0,6-4-1 0 0,-3 1 60 0 0,-1 0-1 0 0,1 0 1 0 0,-1 0-1 0 0,-1-1 1 0 0,1 0 0 0 0,-1 0-1 0 0,0 0 1 0 0,-1 0-1 0 0,0-1 1 0 0,4-12 0 0 0,0-8-101 0 0,6-48 0 0 0,-7 33 94 0 0,1 0 794 0 0,1-78 0 0 0,-8 120-560 0 0,-4 21 0 0 0,0 19-200 0 0,2 40 0 0 0,0-7 0 0 0,1 44 1389 0 0,2-65-939 0 0,-1-36-864 0 0,1-1-1 0 0,4 27 1 0 0,-5-41 425 0 0,0 0 0 0 0,0 0 0 0 0,0 0 0 0 0,1 0-1 0 0,-1 0 1 0 0,0 0 0 0 0,0 0 0 0 0,0 0 0 0 0,0 0 0 0 0,0 0-1 0 0,0 0 1 0 0,0-1 0 0 0,0 1 0 0 0,0 0 0 0 0,0 0 0 0 0,0 0-1 0 0,0 0 1 0 0,0 0 0 0 0,1 0 0 0 0,-1 0 0 0 0,0 0 0 0 0,0 0-1 0 0,0 0 1 0 0,0 1 0 0 0,0-1 0 0 0,0 0 0 0 0,0 0 0 0 0,0 0-1 0 0,0 0 1 0 0,0 0 0 0 0,0 0 0 0 0,0 0 0 0 0,0 0 0 0 0,1 0 0 0 0,-1 0-1 0 0,0 0 1 0 0,0 0 0 0 0,0 0 0 0 0,0 0 0 0 0,0 0 0 0 0,0 0-1 0 0,0 0 1 0 0,0 0 0 0 0,0 0 0 0 0,0 0 0 0 0,0 1 0 0 0,0-1-1 0 0,0 0 1 0 0,0 0 0 0 0,0 0 0 0 0,0 0 0 0 0,0 0 0 0 0,0 0-1 0 0,0 0 1 0 0,0 0 0 0 0,0 0 0 0 0,0 0 0 0 0,0 0 0 0 0,0 0-1 0 0,0 1 1 0 0,0-1 0 0 0,0 0 0 0 0,0 0 0 0 0,0 0 0 0 0,0 0-1 0 0,3-9 134 0 0,0-11-127 0 0,5-20 76 0 0,18-54-1 0 0,-4 13-21 0 0,-17 58-58 0 0,1 0 0 0 0,1 0 0 0 0,1 1-1 0 0,17-34 1 0 0,-19 45-3 0 0,-4 8 0 0 0,-1 0-1 0 0,1 0 0 0 0,0 0 0 0 0,0 1 1 0 0,0-1-1 0 0,0 0 0 0 0,0 1 0 0 0,4-4 0 0 0,9-8 122 0 0,-15 14-136 0 0,0 0-1 0 0,1 0 1 0 0,-1 1-1 0 0,0-1 1 0 0,1 0-1 0 0,-1 0 1 0 0,1 0-1 0 0,-1 0 1 0 0,0 0-1 0 0,1 0 0 0 0,-1 0 1 0 0,0 1-1 0 0,1-1 1 0 0,-1 0-1 0 0,0 0 1 0 0,1 1-1 0 0,-1-1 1 0 0,0 0-1 0 0,0 0 1 0 0,1 1-1 0 0,-1-1 1 0 0,0 0-1 0 0,0 1 1 0 0,0-1-1 0 0,1 0 1 0 0,-1 1-1 0 0,0 0 1 0 0,7 9-201 0 0,-4 1 159 0 0,0 0-1 0 0,0 0 1 0 0,-1 0 0 0 0,0 0-1 0 0,-1 1 1 0 0,0-1 0 0 0,-2 17-1 0 0,2 9-21 0 0,0-12 86 0 0,8 81 453 0 0,-6-91-407 0 0,0 0 0 0 0,1 0-1 0 0,1 0 1 0 0,0-1 0 0 0,8 15 0 0 0,-12-27-164 0 0,0 1 0 0 0,1 0-1 0 0,0-1 1 0 0,-1 1 0 0 0,1-1 0 0 0,0 0-1 0 0,0 1 1 0 0,1-1 0 0 0,-1 0 0 0 0,0 0-1 0 0,1-1 1 0 0,-1 1 0 0 0,1 0 0 0 0,-1-1-1 0 0,1 1 1 0 0,0-1 0 0 0,3 1 0 0 0,-3-1-90 0 0,-1-1 0 0 0,0 0 1 0 0,0 1-1 0 0,1-1 1 0 0,-1 0-1 0 0,0 0 1 0 0,1-1-1 0 0,-1 1 1 0 0,0 0-1 0 0,1-1 1 0 0,-1 1-1 0 0,0-1 0 0 0,0 0 1 0 0,1 0-1 0 0,-1 0 1 0 0,0 0-1 0 0,0 0 1 0 0,0 0-1 0 0,0 0 1 0 0,0-1-1 0 0,-1 1 1 0 0,4-4-1 0 0,4-5-7659 0 0</inkml:trace>
  <inkml:trace contextRef="#ctx0" brushRef="#br0" timeOffset="5526.44">2736 150 15664 0 0,'0'0'356'0'0,"0"0"49"0"0,0-5 539 0 0,0-4 842 0 0,1 13 3555 0 0,1 5-715 0 0,-2-5-6305 0 0,-9 159 1851 0 0,8-85-172 0 0,2 89 0 0 0,0-160 2 0 0,0 6-29 0 0,0 1 0 0 0,1-1 0 0 0,0 0 0 0 0,1 0 0 0 0,5 14 0 0 0,-8-27-106 0 0,0 1 0 0 0,0-1 0 0 0,0 0-1 0 0,0 0 1 0 0,0 1 0 0 0,0-1 0 0 0,0 0 0 0 0,1 1-1 0 0,-1-1 1 0 0,0 0 0 0 0,0 0 0 0 0,0 0 0 0 0,0 1-1 0 0,0-1 1 0 0,1 0 0 0 0,-1 0 0 0 0,0 0-1 0 0,0 1 1 0 0,0-1 0 0 0,1 0 0 0 0,-1 0 0 0 0,0 0-1 0 0,0 0 1 0 0,1 1 0 0 0,-1-1 0 0 0,0 0 0 0 0,0 0-1 0 0,1 0 1 0 0,-1 0 0 0 0,0 0 0 0 0,0 0 0 0 0,1 0-1 0 0,-1 0 1 0 0,0 0 0 0 0,0 0 0 0 0,1 0 0 0 0,-1 0-1 0 0,0 0 1 0 0,0 0 0 0 0,1 0 0 0 0,-1 0 0 0 0,1-1-167 0 0,0 1 0 0 0,-1-1 0 0 0,1 1 0 0 0,-1-1 0 0 0,1 0 0 0 0,-1 1 0 0 0,1-1 0 0 0,-1 0 1 0 0,0 1-1 0 0,1-1 0 0 0,-1 0 0 0 0,0 0 0 0 0,1-1 0 0 0,1-6-1546 0 0</inkml:trace>
  <inkml:trace contextRef="#ctx0" brushRef="#br0" timeOffset="5527.44">2771 191 11912 0 0,'5'-11'574'0'0,"0"0"1"0"0,1 1 0 0 0,0 0 0 0 0,0 0 0 0 0,1 1-1 0 0,0-1 1 0 0,1 1 0 0 0,12-10 0 0 0,-9 9 296 0 0,0 1 0 0 0,1 1 1 0 0,18-11-1 0 0,-25 16-625 0 0,1 1 0 0 0,-1 0-1 0 0,1-1 1 0 0,-1 2 0 0 0,1-1 0 0 0,0 1-1 0 0,-1-1 1 0 0,1 2 0 0 0,0-1 0 0 0,0 1 0 0 0,8 0-1 0 0,-12 0-226 0 0,0 0 1 0 0,0 1-1 0 0,0-1 0 0 0,0 1 0 0 0,0-1 0 0 0,0 1 0 0 0,0 0 1 0 0,0-1-1 0 0,-1 1 0 0 0,1 0 0 0 0,0 1 0 0 0,0-1 1 0 0,-1 0-1 0 0,1 0 0 0 0,-1 1 0 0 0,1-1 0 0 0,-1 1 0 0 0,1-1 1 0 0,-1 1-1 0 0,0 0 0 0 0,0-1 0 0 0,0 1 0 0 0,0 0 0 0 0,0 0 1 0 0,0 0-1 0 0,0 0 0 0 0,-1 0 0 0 0,1 0 0 0 0,0 0 0 0 0,-1 0 1 0 0,0 0-1 0 0,0 0 0 0 0,1 0 0 0 0,-1 0 0 0 0,-1 0 0 0 0,1 3 1 0 0,0 1 18 0 0,-1 0 0 0 0,0 0 1 0 0,0-1-1 0 0,0 1 1 0 0,-1 0-1 0 0,0 0 1 0 0,0-1-1 0 0,-1 1 1 0 0,1-1-1 0 0,-1 1 0 0 0,-5 6 1 0 0,-5 5-261 0 0,-1 0 0 0 0,-1-1 0 0 0,-27 22 0 0 0,-66 42 1147 0 0,32-21-682 0 0,75-58-166 0 0,1-1 3 0 0,0 0 0 0 0,0 0-1 0 0,0 0-6 0 0,21-2 143 0 0,-14 0-216 0 0,1-1 0 0 0,-1 0 0 0 0,0 0 0 0 0,-1 0 0 0 0,1-1 0 0 0,0 0 0 0 0,5-5 0 0 0,8-3 0 0 0,-3 1 0 0 0,5-3 0 0 0,29-12 0 0 0,-43 23 0 0 0,0 0 0 0 0,0 0 0 0 0,0 1 0 0 0,1 0 0 0 0,-1 0 0 0 0,1 1 0 0 0,13-1 0 0 0,-17 2 0 0 0,0 0 0 0 0,0 1 0 0 0,0-1 0 0 0,1 1 0 0 0,-1 0 0 0 0,0 0 0 0 0,0 0 0 0 0,0 1 0 0 0,0 0 0 0 0,5 2 0 0 0,-8-2 0 0 0,1 0 0 0 0,-1-1 0 0 0,0 1 0 0 0,0 0 0 0 0,1 1 0 0 0,-1-1 0 0 0,0 0 0 0 0,-1 1 0 0 0,1-1 0 0 0,0 1 0 0 0,-1-1 0 0 0,0 1 0 0 0,1 0 0 0 0,-1 0 0 0 0,0 0 0 0 0,0 0 0 0 0,-1-1 0 0 0,2 6 0 0 0,-1 1-1 0 0,0 0 0 0 0,-1 0 0 0 0,0 0-1 0 0,-1 1 1 0 0,0-1 0 0 0,0 0 0 0 0,-1 0-1 0 0,0 0 1 0 0,0 0 0 0 0,-1-1 0 0 0,0 1-1 0 0,-5 8 1 0 0,0-1-1 0 0,-1 0-1 0 0,0-1 0 0 0,-2 0 1 0 0,1 0-1 0 0,-15 14 0 0 0,16-21 1 0 0,0 0-1 0 0,0 0 0 0 0,0-1 1 0 0,-1-1-1 0 0,0 1 0 0 0,-1-2 1 0 0,1 1-1 0 0,-1-1 0 0 0,0-1 1 0 0,0 0-1 0 0,-1-1 0 0 0,1 0 1 0 0,-1-1-1 0 0,1 0 0 0 0,-1 0 1 0 0,0-1-1 0 0,-23-2 0 0 0,32 1-81 0 0,0-1 0 0 0,0 1 0 0 0,0-1 0 0 0,0 0 0 0 0,0 0 0 0 0,0 0 0 0 0,0 0 0 0 0,1 0 0 0 0,-1-1 0 0 0,0 1 0 0 0,1-1 0 0 0,-1 0 0 0 0,1 0 0 0 0,0 0 0 0 0,-4-3 0 0 0,5 4-125 0 0,0-1 0 0 0,-1 0 0 0 0,1 1 0 0 0,0-1-1 0 0,0 0 1 0 0,0 0 0 0 0,0 0 0 0 0,1 0-1 0 0,-1 0 1 0 0,0 0 0 0 0,1 0 0 0 0,-1 0 0 0 0,1-1-1 0 0,0 1 1 0 0,0 0 0 0 0,0 0 0 0 0,0 0-1 0 0,0 0 1 0 0,0 0 0 0 0,0-1 0 0 0,1 1 0 0 0,-1 0-1 0 0,2-3 1 0 0,6-15-2267 0 0,1 0-18 0 0</inkml:trace>
  <inkml:trace contextRef="#ctx0" brushRef="#br0" timeOffset="6353.61">3406 251 16208 0 0,'0'0'365'0'0,"-6"-11"897"0"0,5 8-1127 0 0,0 0 0 0 0,0 1-1 0 0,0-1 1 0 0,-1 1-1 0 0,1-1 1 0 0,-1 1 0 0 0,0 0-1 0 0,0 0 1 0 0,0 0-1 0 0,0 0 1 0 0,0 0 0 0 0,0 0-1 0 0,0 0 1 0 0,-1 1-1 0 0,1-1 1 0 0,-1 1 0 0 0,1 0-1 0 0,-1-1 1 0 0,1 1-1 0 0,-1 0 1 0 0,0 1 0 0 0,0-1-1 0 0,-4 0 1 0 0,2 0 76 0 0,1 1-1 0 0,0 0 1 0 0,-1 1 0 0 0,1-1 0 0 0,-1 1 0 0 0,1-1 0 0 0,0 1 0 0 0,-1 1-1 0 0,1-1 1 0 0,0 1 0 0 0,0-1 0 0 0,0 1 0 0 0,0 0 0 0 0,0 1-1 0 0,-4 2 1 0 0,-2 4-76 0 0,0 0 0 0 0,0 0 1 0 0,1 1-1 0 0,0 1 0 0 0,0 0 0 0 0,2 0 0 0 0,-1 0 0 0 0,1 1 0 0 0,1 0 0 0 0,0 0 1 0 0,-6 20-1 0 0,5-9-90 0 0,0 0-1 0 0,2 0 1 0 0,0 1 0 0 0,2-1 0 0 0,-1 43 0 0 0,4-58-76 0 0,1-1 0 0 0,0 1 0 0 0,0-1 0 0 0,1 1 1 0 0,0-1-1 0 0,0 0 0 0 0,1 0 0 0 0,0 0 0 0 0,0 0 0 0 0,6 10 1 0 0,-7-14 15 0 0,0-1 1 0 0,0 1-1 0 0,0 0 1 0 0,0 0 0 0 0,0-1-1 0 0,1 1 1 0 0,-1-1 0 0 0,1 0-1 0 0,0 1 1 0 0,-1-1-1 0 0,1-1 1 0 0,0 1 0 0 0,0 0-1 0 0,0-1 1 0 0,0 1 0 0 0,1-1-1 0 0,-1 0 1 0 0,0 0-1 0 0,1 0 1 0 0,-1-1 0 0 0,0 1-1 0 0,1-1 1 0 0,-1 0 0 0 0,7 0-1 0 0,-6-1 15 0 0,0 0 0 0 0,-1 0 0 0 0,0 0 0 0 0,1 0 0 0 0,-1-1 0 0 0,0 1 0 0 0,1-1 0 0 0,-1 0 0 0 0,0 0 0 0 0,0 0 0 0 0,-1-1 0 0 0,1 1 0 0 0,0-1 0 0 0,-1 1 0 0 0,5-7 0 0 0,1-2 0 0 0,-1-1 0 0 0,11-22 0 0 0,-18 33 0 0 0,9-19-21 0 0,-2 0-1 0 0,0 0 1 0 0,7-37 0 0 0,4-66-15 0 0,-12 42 77 0 0,2-15-49 0 0,-5 171 2040 0 0,-3-58-2031 0 0,6 236 62 0 0,-5-237-381 0 0,6 71 743 0 0,3-30-5470 0 0,-10-51-3280 0 0</inkml:trace>
  <inkml:trace contextRef="#ctx0" brushRef="#br0" timeOffset="6354.61">3544 216 13328 0 0,'0'0'298'0'0,"0"0"46"0"0,0 0 24 0 0,0 0-38 0 0,-2-2-20 0 0,1 2 733 0 0,1 0 343 0 0,0 0 72 0 0,4-9 2907 0 0,-2 7-4087 0 0,1 1 0 0 0,-1-1 0 0 0,1 1 0 0 0,0 0 0 0 0,0-1 0 0 0,-1 1 0 0 0,1 0 0 0 0,0 1 0 0 0,3-2 0 0 0,30-3 775 0 0,-34 5-989 0 0,56-8 599 0 0,-31 4-379 0 0,44-2 0 0 0,-53 4-223 0 0,-15 1-57 0 0,0 0 1 0 0,1 1-1 0 0,-1 0 1 0 0,0 0-1 0 0,0 0 1 0 0,0 0 0 0 0,5 1-1 0 0,-3 1-19 0 0,-5-1 0 0 0,0 1-1 0 0,1-1 1 0 0,-1 0-1 0 0,0 0 1 0 0,0 0-1 0 0,0 1 1 0 0,0-1-1 0 0,0 0 1 0 0,0 1-1 0 0,0-1 1 0 0,-1 0-1 0 0,1 0 1 0 0,0 0-1 0 0,-1 1 1 0 0,0 1-1 0 0,-9 13-89 0 0,0 1 0 0 0,-24 27 0 0 0,-6 8-53 0 0,-1 10 226 0 0,-63 71 0 0 0,101-130-64 0 0,-1 1 1 0 0,1 0-1 0 0,0-1 0 0 0,0 1 0 0 0,0 0 1 0 0,1 1-1 0 0,-1-1 0 0 0,1 0 0 0 0,0 1 0 0 0,0-1 1 0 0,1 1-1 0 0,-1 0 0 0 0,1-1 0 0 0,0 1 1 0 0,0 0-1 0 0,0 7 0 0 0,2-11 1 0 0,-1 0-1 0 0,0 0 0 0 0,1 0 1 0 0,-1 0-1 0 0,1 0 1 0 0,-1 1-1 0 0,1-1 1 0 0,-1 0-1 0 0,1 0 0 0 0,0 0 1 0 0,-1 0-1 0 0,1-1 1 0 0,0 1-1 0 0,0 0 1 0 0,0 0-1 0 0,0 0 0 0 0,0-1 1 0 0,0 1-1 0 0,0 0 1 0 0,0-1-1 0 0,0 1 1 0 0,0-1-1 0 0,0 1 1 0 0,0-1-1 0 0,1 0 0 0 0,0 1 1 0 0,4 1 53 0 0,0-1 1 0 0,1 1-1 0 0,9 0 0 0 0,2-2 114 0 0,0 0 0 0 0,19-3 0 0 0,-11 1-108 0 0,-12 1-235 0 0,66-5 216 0 0,-26 5-4878 0 0,-48 1-1171 0 0,-2-2-1717 0 0</inkml:trace>
  <inkml:trace contextRef="#ctx0" brushRef="#br0" timeOffset="7069.22">3909 357 20303 0 0,'0'0'463'0'0,"0"0"61"0"0,-9-5 695 0 0,5 3-1271 0 0,-9-3 447 0 0,0 0 0 0 0,0 0-1 0 0,0 1 1 0 0,0 1-1 0 0,0 0 1 0 0,-1 1-1 0 0,-15-1 1 0 0,-6 4 70 0 0,1 2 0 0 0,0 1 0 0 0,-52 14 0 0 0,62-15-2425 0 0,14-3-3624 0 0,10 0 3557 0 0</inkml:trace>
  <inkml:trace contextRef="#ctx0" brushRef="#br0" timeOffset="7070.22">4005 187 17335 0 0,'0'0'396'0'0,"1"0"-287"0"0,0 0 164 0 0,-1 0 0 0 0,0 1-1 0 0,0-1 1 0 0,1 0-1 0 0,-1 0 1 0 0,0 0-1 0 0,0 0 1 0 0,1 1-1 0 0,-1-1 1 0 0,0 0 0 0 0,0 0-1 0 0,1 0 1 0 0,-1 1-1 0 0,0-1 1 0 0,0 0-1 0 0,0 1 1 0 0,0-1 0 0 0,0 0-1 0 0,1 0 1 0 0,-1 1-1 0 0,0-1 1 0 0,0 0-1 0 0,0 1 1 0 0,-1 17 920 0 0,-6 34 0 0 0,-1 5-602 0 0,4 12-105 0 0,-1-18-276 0 0,5 98 1 0 0,1-131-348 0 0,-1-13-45 0 0,0-1 0 0 0,0 0 1 0 0,0 1-1 0 0,1-1 0 0 0,0 0 0 0 0,0 0 1 0 0,0 1-1 0 0,0-1 0 0 0,2 5 0 0 0,-2-9-540 0 0,-1 0-617 0 0,0 0-270 0 0,0 0-57 0 0</inkml:trace>
  <inkml:trace contextRef="#ctx0" brushRef="#br0" timeOffset="7071.22">4034 27 18887 0 0,'0'0'416'0'0,"3"-6"80"0"0,0 1 16 0 0,0 3 32 0 0,0-4-440 0 0,0 4-104 0 0,-3-4 0 0 0,0 6 0 0 0,0 0 128 0 0,0 0 0 0 0,0 0 0 0 0,0 0 0 0 0,0 0-1032 0 0,0 0-208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19T03:51:30.2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303 224 17103 0 0,'-9'9'3995'0'0,"9"-9"-3940"0"0,-1 0 1 0 0,1 0-1 0 0,-1 0 0 0 0,1 0 1 0 0,-1 0-1 0 0,1 0 1 0 0,-1-1-1 0 0,1 1 0 0 0,-1 0 1 0 0,1 0-1 0 0,-1 0 0 0 0,1 0 1 0 0,0-1-1 0 0,-1 1 0 0 0,1 0 1 0 0,-1-1-1 0 0,1 1 0 0 0,0 0 1 0 0,-1-1-1 0 0,1 1 0 0 0,0 0 1 0 0,-1-1-1 0 0,1 1 1 0 0,0-1-1 0 0,-1 1 0 0 0,1 0 1 0 0,0-1-1 0 0,-1-1-2 0 0,1 1 1 0 0,0-1 0 0 0,-1 1-1 0 0,1-1 1 0 0,0 1-1 0 0,0-1 1 0 0,0 1-1 0 0,0-1 1 0 0,0-1-1 0 0,1-2 103 0 0,0 0-1 0 0,1 0 0 0 0,-1 0 0 0 0,3-6 0 0 0,-1 5 75 0 0,0 0 0 0 0,1 1 1 0 0,0-1-1 0 0,0 1 0 0 0,0 0 0 0 0,8-7 0 0 0,32-24-239 0 0,-43 36 15 0 0,14-13 308 0 0,2 2 0 0 0,0 0 0 0 0,0 1-1 0 0,0 1 1 0 0,31-11 0 0 0,-33 14-320 0 0,1 2 1 0 0,0-1-1 0 0,25-2 0 0 0,-36 6-33 0 0,1 1-1 0 0,0 0 1 0 0,-1 0-1 0 0,1 1 1 0 0,-1-1-1 0 0,1 1 1 0 0,-1 0-1 0 0,0 1 0 0 0,1-1 1 0 0,-1 1-1 0 0,0 0 1 0 0,0 0-1 0 0,10 6 1 0 0,-13-5 43 0 0,-1-1-1 0 0,1 0 1 0 0,0 1 0 0 0,0-1 0 0 0,-1 1 0 0 0,0-1 0 0 0,1 1-1 0 0,-1-1 1 0 0,0 1 0 0 0,0 0 0 0 0,0 0 0 0 0,-1 0-1 0 0,1 4 1 0 0,0-2-33 0 0,-1 0-1 0 0,0 0 1 0 0,-1 0-1 0 0,1-1 1 0 0,-1 1-1 0 0,0 0 1 0 0,0 0-1 0 0,-1 0 1 0 0,1-1-1 0 0,-1 1 1 0 0,0 0-1 0 0,-3 5 1 0 0,-6 9-254 0 0,-19 25 1 0 0,24-37 238 0 0,-77 100-228 0 0,56-74 272 0 0,-12 19 0 0 0,23-30 0 0 0,-1-1 0 0 0,0-1 0 0 0,-26 23 0 0 0,-67 48 0 0 0,52-50-90 0 0,-19 15-122 0 0,56-39 194 0 0,3-4 61 0 0,1 1 0 0 0,1 1 1 0 0,0 0-1 0 0,-20 27 0 0 0,23-19-43 0 0,9-20-18 0 0,4-2 19 0 0,0 0 20 0 0,0 4-25 0 0,0-4-73 0 0,25 10 158 0 0,-11-9 69 0 0,-1-1-1 0 0,0 0 0 0 0,0-1 1 0 0,22-1-1 0 0,54-13 964 0 0,-48 6-921 0 0,108-24-192 0 0,12-8-2920 0 0,-144 35 2408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2-02T04:21:26.9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1590 508 16927 0 0,'-7'-16'306'0'0,"-1"0"-1"0"0,0 1 1 0 0,0 0-1 0 0,-2 0 1 0 0,-17-21-1 0 0,-64-60-3 0 0,81 87-162 0 0,-28-25 620 0 0,-59-39 0 0 0,66 52-742 0 0,-2 1-1 0 0,-1 1 1 0 0,-47-18 0 0 0,28 16 1 0 0,-89-20 0 0 0,101 33-29 0 0,-1 1-1 0 0,0 3 0 0 0,-1 1 1 0 0,1 2-1 0 0,-80 8 0 0 0,78-1 11 0 0,1 3 0 0 0,-1 1 0 0 0,2 2 0 0 0,0 1 0 0 0,-49 24 0 0 0,68-25 9 0 0,0 0 0 0 0,1 2 0 0 0,1 0 0 0 0,0 1 0 0 0,-29 29-1 0 0,39-33-1 0 0,0 1-1 0 0,0 0 1 0 0,2 1-1 0 0,-1 0 1 0 0,2 1-1 0 0,0-1 1 0 0,0 2-1 0 0,1-1 0 0 0,1 1 1 0 0,-4 17-1 0 0,5-15 7 0 0,2 0-1 0 0,0 0 0 0 0,1 0 1 0 0,1 1-1 0 0,0-1 0 0 0,2 1 1 0 0,0-1-1 0 0,4 25 0 0 0,1-17 4 0 0,0 0-1 0 0,2-1 1 0 0,1 0-1 0 0,0-1 1 0 0,17 28-1 0 0,-1-9-15 0 0,2-1 0 0 0,1-1 0 0 0,2-2 0 0 0,2-1 0 0 0,1-1 0 0 0,50 40 0 0 0,-15-20 196 0 0,2-4 0 0 0,3-3 0 0 0,1-3 0 0 0,3-3 0 0 0,160 63 0 0 0,-181-86 77 0 0,0-3 0 0 0,2-2 0 0 0,-1-2 0 0 0,99 8-1 0 0,-115-19 22 0 0,0-1-1 0 0,0-2 1 0 0,-1-2-1 0 0,1-2 1 0 0,-1-1-1 0 0,0-3 1 0 0,65-21-1 0 0,-66 15-173 0 0,-1-1-1 0 0,-1-2 0 0 0,55-36 1 0 0,-74 42-52 0 0,-1-1 0 0 0,-1-1 1 0 0,0 0-1 0 0,-1-1 1 0 0,-1 0-1 0 0,0-1 1 0 0,-1-1-1 0 0,20-34 1 0 0,-24 34-44 0 0,0 0 1 0 0,-2 0 0 0 0,0-1 0 0 0,-1 0-1 0 0,0 0 1 0 0,-2-1 0 0 0,0 1 0 0 0,-1-1 0 0 0,-1 0-1 0 0,-1 0 1 0 0,0 0 0 0 0,-2 0 0 0 0,0 0-1 0 0,-5-25 1 0 0,-1 11-159 0 0,-2 1 0 0 0,-2 0 0 0 0,-1 0 0 0 0,-1 1 1 0 0,-1 1-1 0 0,-2 0 0 0 0,-1 1 0 0 0,-32-41 0 0 0,20 35-182 0 0,-1 1 0 0 0,-2 2 0 0 0,-1 1 0 0 0,-1 1 0 0 0,-71-46 0 0 0,49 41-1087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2-02T04:20:15.6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250 65 13584 0 0,'0'0'398'0'0,"0"0"-3"0"0,0 0-108 0 0,0 0 474 0 0,-13-10 2984 0 0,-6 5-1971 0 0,14 3-1428 0 0,-1 0 0 0 0,1 1 1 0 0,-1 0-1 0 0,1 0 1 0 0,-8 0-1 0 0,-59 1 1839 0 0,72 0-2057 0 0,0 0 0 0 0,0 0 0 0 0,0 0 0 0 0,0 0 0 0 0,0 0-1 0 0,0 0-6 0 0,0 0-1 0 0,0 0-9 0 0,0 0-38 0 0,0 0-3 0 0,0 0 15 0 0,0 0-16 0 0,0 0-5 0 0,0 0 0 0 0,0 0-21 0 0,0 0-87 0 0,0 0-27 0 0,0 0-1 0 0,0 0 0 0 0,0 0 2 0 0,0 0 4 0 0,0 0 2 0 0,-1 0 11 0 0,-3 2 46 0 0,0-1 0 0 0,0 1 1 0 0,0 0-1 0 0,0 1 0 0 0,0-1 1 0 0,1 1-1 0 0,-1-1 0 0 0,1 1 1 0 0,0 0-1 0 0,0 0 0 0 0,0 1 1 0 0,0-1-1 0 0,0 1 0 0 0,1-1 0 0 0,0 1 1 0 0,-1 0-1 0 0,1 0 0 0 0,1 0 1 0 0,-3 7-1 0 0,-1-1 2 0 0,-2 9 12 0 0,0 1 0 0 0,1-1-1 0 0,1 1 1 0 0,1 1 0 0 0,1-1-1 0 0,1 0 1 0 0,0 23 0 0 0,2-37-18 0 0,1 0 1 0 0,-1 0-1 0 0,1 0 1 0 0,0-1-1 0 0,1 1 1 0 0,-1-1-1 0 0,1 1 1 0 0,0-1-1 0 0,1 0 1 0 0,-1 1-1 0 0,1-1 1 0 0,0 0-1 0 0,0-1 1 0 0,1 1-1 0 0,0 0 1 0 0,-1-1-1 0 0,1 0 1 0 0,1 0-1 0 0,-1 0 1 0 0,1-1-1 0 0,-1 1 1 0 0,1-1-1 0 0,0 0 1 0 0,0 0-1 0 0,0-1 1 0 0,1 1 0 0 0,-1-1-1 0 0,9 2 1 0 0,-8-3-6 0 0,0 0 1 0 0,0 0-1 0 0,0 0 1 0 0,1-1 0 0 0,-1 0-1 0 0,0 0 1 0 0,0-1-1 0 0,0 1 1 0 0,0-1-1 0 0,0-1 1 0 0,0 1 0 0 0,0-1-1 0 0,0 0 1 0 0,-1 0-1 0 0,1-1 1 0 0,0 0 0 0 0,9-6-1 0 0,-10 4 14 0 0,-1 0 0 0 0,1 0-1 0 0,-1 0 1 0 0,0 0 0 0 0,0-1 0 0 0,-1 1-1 0 0,0-1 1 0 0,0 0 0 0 0,0 0 0 0 0,0 0 0 0 0,-1 0-1 0 0,2-12 1 0 0,1-6-15 0 0,-1-1 1 0 0,0-27-1 0 0,-2 22 6 0 0,-2 11-96 0 0,-3-37 0 0 0,0 1 59 0 0,2 44 258 0 0,0 6 134 0 0,0 7-195 0 0,-5 37-160 0 0,3-1 0 0 0,1 1 0 0 0,6 77 0 0 0,-3-102 35 0 0,1-1 0 0 0,1 1-1 0 0,0-1 1 0 0,1 0 0 0 0,0 0 0 0 0,1 0 0 0 0,13 24 0 0 0,-18-36-70 0 0,1 0-1 0 0,0 0 1 0 0,0 1 0 0 0,0-1 0 0 0,-1 0 0 0 0,1 0 0 0 0,0 0 0 0 0,0 0 0 0 0,1 0 0 0 0,-1 0 0 0 0,0 0 0 0 0,0 0 0 0 0,0 0 0 0 0,1-1 0 0 0,-1 1 0 0 0,0 0 0 0 0,1-1 0 0 0,-1 1 0 0 0,0-1 0 0 0,1 1 0 0 0,-1-1 0 0 0,1 0 0 0 0,-1 0 0 0 0,1 0 0 0 0,-1 0 0 0 0,1 0 0 0 0,-1 0 0 0 0,0 0 0 0 0,1 0 0 0 0,-1 0-1 0 0,1-1 1 0 0,-1 1 0 0 0,1 0 0 0 0,-1-1 0 0 0,0 1 0 0 0,2-2 0 0 0,1 0-466 0 0,0 0 0 0 0,-1 0 0 0 0,1 0 0 0 0,-1-1 0 0 0,4-2 0 0 0,11-15-6805 0 0,-12 9 1249 0 0</inkml:trace>
  <inkml:trace contextRef="#ctx0" brushRef="#br0" timeOffset="758.93">469 0 14912 0 0,'0'0'340'0'0,"0"0"50"0"0,0 0 24 0 0,0 0-54 0 0,2 13 1219 0 0,-6 19-267 0 0,1 0-1 0 0,3 63 0 0 0,2-34-897 0 0,-1-35-227 0 0,8 43 0 0 0,-1-9-61 0 0,-8-57-106 0 0,1-1 0 0 0,-1 1-1 0 0,1-1 1 0 0,-1 1 0 0 0,1-1 0 0 0,0 0-1 0 0,0 1 1 0 0,1 1 0 0 0,-1-3 82 0 0,-1-1 5 0 0,0 0-10 0 0,0 0 14 0 0,0 0 60 0 0,0 0 21 0 0,5-9 308 0 0,12-82-305 0 0,-11 52-67 0 0,14-51-1 0 0,-15 74-95 0 0,1 0-1 0 0,1 0 0 0 0,9-18 0 0 0,-13 29-20 0 0,0 0 0 0 0,0 0 0 0 0,0 1 0 0 0,1-1 0 0 0,0 1 0 0 0,0-1 0 0 0,0 1 0 0 0,1 1 0 0 0,-1-1 0 0 0,1 0 0 0 0,0 1 0 0 0,10-5 0 0 0,-14 7-5 0 0,1 1 0 0 0,-1 0 0 0 0,0-1 0 0 0,1 1 0 0 0,-1 0 0 0 0,0 0 0 0 0,1 0 0 0 0,-1 0 0 0 0,1 0 1 0 0,-1 0-1 0 0,0 0 0 0 0,1 1 0 0 0,-1-1 0 0 0,0 0 0 0 0,1 1 0 0 0,-1-1 0 0 0,0 1 0 0 0,0-1 0 0 0,1 1 0 0 0,-1 0 0 0 0,0 0 0 0 0,0-1 0 0 0,0 1 0 0 0,2 2 0 0 0,-1-1-11 0 0,0 1 1 0 0,-1 0-1 0 0,1 0 1 0 0,0-1-1 0 0,-1 1 1 0 0,0 0-1 0 0,0 1 1 0 0,0-1-1 0 0,0 0 1 0 0,0 0-1 0 0,0 4 0 0 0,2 39-105 0 0,-2-19 80 0 0,-2 96-14 0 0,-1-50 24 0 0,2-58 38 0 0,0 2 76 0 0,0-1-1 0 0,1 0 1 0 0,4 19-1 0 0,-3-27 273 0 0,0-8 356 0 0,-1-17-322 0 0,2-41-360 0 0,10-61 0 0 0,-9 91-53 0 0,9-32 0 0 0,-10 50 6 0 0,1 0 1 0 0,-1-1-1 0 0,2 1 1 0 0,-1 1-1 0 0,2-1 1 0 0,6-10-1 0 0,-8 16 3 0 0,-1 0-1 0 0,1-1 0 0 0,1 1 1 0 0,-1 1-1 0 0,0-1 1 0 0,1 1-1 0 0,0-1 1 0 0,0 1-1 0 0,0 1 0 0 0,0-1 1 0 0,0 1-1 0 0,1 0 1 0 0,8-3-1 0 0,-13 5 3 0 0,1 0-1 0 0,-1 0 0 0 0,1 0 0 0 0,-1 0 1 0 0,0 0-1 0 0,1 1 0 0 0,-1-1 1 0 0,0 0-1 0 0,0 1 0 0 0,1-1 1 0 0,-1 1-1 0 0,0-1 0 0 0,0 1 1 0 0,1 0-1 0 0,-1-1 0 0 0,0 1 1 0 0,0 0-1 0 0,0 0 0 0 0,0 0 1 0 0,0 0-1 0 0,0 0 0 0 0,0 0 1 0 0,-1 0-1 0 0,1 0 0 0 0,0 0 1 0 0,0 0-1 0 0,-1 0 0 0 0,1 1 0 0 0,-1-1 1 0 0,1 0-1 0 0,0 2 0 0 0,2 6-36 0 0,-1 0 0 0 0,1 0-1 0 0,0 12 1 0 0,-2-18 26 0 0,15 170-70 0 0,-14-125 86 0 0,9 26-467 0 0,-10-71 403 0 0,0-1-403 0 0,0 1 0 0 0,0-1 0 0 0,0 0 0 0 0,0 1 1 0 0,1-1-1 0 0,-1 0 0 0 0,1 0 0 0 0,-1 0 0 0 0,1 0 0 0 0,3 3 0 0 0,0-3-1612 0 0</inkml:trace>
  <inkml:trace contextRef="#ctx0" brushRef="#br0" timeOffset="1824.16">1187 123 16208 0 0,'0'0'365'0'0,"1"-13"897"0"0,-1 10-1117 0 0,1 1-1 0 0,-1 0 1 0 0,0-1-1 0 0,0 1 1 0 0,0 0-1 0 0,0-1 0 0 0,-1 1 1 0 0,1 0-1 0 0,-1-1 1 0 0,1 1-1 0 0,-1 0 0 0 0,0 0 1 0 0,0-1-1 0 0,0 1 1 0 0,0 0-1 0 0,0 0 0 0 0,0 0 1 0 0,0 0-1 0 0,-1 0 1 0 0,1 0-1 0 0,-1 1 0 0 0,0-1 1 0 0,1 0-1 0 0,-1 1 1 0 0,0-1-1 0 0,0 1 1 0 0,0 0-1 0 0,-4-3 0 0 0,5 4-87 0 0,0-1 0 0 0,0 1-1 0 0,0-1 1 0 0,0 1 0 0 0,0 0 0 0 0,0-1-1 0 0,0 1 1 0 0,0 0 0 0 0,0 0-1 0 0,0-1 1 0 0,0 1 0 0 0,0 0-1 0 0,0 0 1 0 0,0 0 0 0 0,0 0 0 0 0,0 0-1 0 0,0 1 1 0 0,0-1 0 0 0,0 0-1 0 0,0 0 1 0 0,0 1 0 0 0,0-1 0 0 0,0 1-1 0 0,0-1 1 0 0,0 1 0 0 0,0-1-1 0 0,0 1 1 0 0,1-1 0 0 0,-1 1-1 0 0,0 0 1 0 0,0-1 0 0 0,0 1 0 0 0,0 1-1 0 0,-3 3 140 0 0,0 0-1 0 0,1 0 1 0 0,-1 0-1 0 0,1 1 1 0 0,1-1-1 0 0,-1 1 1 0 0,-1 6-1 0 0,-12 44-448 0 0,14-49 270 0 0,-10 42-39 0 0,-15 71 268 0 0,25-107-561 0 0,1-1 0 0 0,0 24-1 0 0,1-32 241 0 0,0 0-1 0 0,1 0 1 0 0,0 0-1 0 0,0 0 1 0 0,0 0-1 0 0,0 0 0 0 0,0 0 1 0 0,1 0-1 0 0,0 0 1 0 0,0 0-1 0 0,0-1 1 0 0,3 4-1 0 0,-2-2 98 0 0,1-1 0 0 0,0 0-1 0 0,-1 0 1 0 0,2 0 0 0 0,8 6 0 0 0,-12-9-15 0 0,1 0 1 0 0,0 0-1 0 0,-1 0 0 0 0,1 0 1 0 0,0-1-1 0 0,0 1 1 0 0,0-1-1 0 0,0 1 1 0 0,0-1-1 0 0,0 0 1 0 0,-1 0-1 0 0,1 1 1 0 0,0-1-1 0 0,0-1 1 0 0,0 1-1 0 0,0 0 1 0 0,0 0-1 0 0,0-1 1 0 0,0 1-1 0 0,0-1 0 0 0,2-1 1 0 0,3-2 62 0 0,0 0 1 0 0,-1-1 0 0 0,1 1-1 0 0,-1-2 1 0 0,0 1-1 0 0,0-1 1 0 0,0 0-1 0 0,-1 0 1 0 0,5-8-1 0 0,-3 3-38 0 0,-1 1 0 0 0,-1-1 0 0 0,0 0 0 0 0,-1 0 0 0 0,0 0 0 0 0,0-1 0 0 0,-1 1 0 0 0,2-24 0 0 0,-1-7 137 0 0,-3-50 0 0 0,-1 58-147 0 0,-6-74 224 0 0,6 107-170 0 0,0 1 48 0 0,0 0-3 0 0,0 0-8 0 0,0 0-1 0 0,-1 2-80 0 0,1 0 0 0 0,0-1-1 0 0,0 1 1 0 0,0 0-1 0 0,0 0 1 0 0,0-1 0 0 0,0 1-1 0 0,1 0 1 0 0,-1-1 0 0 0,1 2-1 0 0,1 9 51 0 0,16 228 0 0 0,-16-228-107 0 0,0 1-1 0 0,1-1 1 0 0,0 1 0 0 0,1-1-1 0 0,1 0 1 0 0,0 0 0 0 0,10 17-1 0 0,-12-23-16 0 0,1-1-1 0 0,0 1 0 0 0,0-1 0 0 0,1 0 1 0 0,-1 0-1 0 0,1 0 0 0 0,0-1 0 0 0,0 1 1 0 0,1-1-1 0 0,-1 0 0 0 0,1-1 1 0 0,0 1-1 0 0,0-1 0 0 0,0-1 0 0 0,13 5 1 0 0,-16-6 34 0 0,-1-1 0 0 0,1 0 1 0 0,0 0-1 0 0,-1 0 1 0 0,1 0-1 0 0,-1 0 0 0 0,1-1 1 0 0,0 1-1 0 0,-1-1 1 0 0,1 0-1 0 0,-1 1 0 0 0,1-1 1 0 0,2-2-1 0 0,-1 1-185 0 0,0 0 0 0 0,0 0 0 0 0,0-1 0 0 0,0 0 0 0 0,0 0 0 0 0,5-5 0 0 0,-4 1 139 0 0,1 0 0 0 0,-1 0 0 0 0,0-1 0 0 0,-1 0 0 0 0,0 0 0 0 0,0 0 0 0 0,4-12 0 0 0,14-63-122 0 0,-16 39 176 0 0,-1 0 0 0 0,-2-82 0 0 0,-3 105 0 0 0,-2 3 55 0 0,2 18 233 0 0,0 0 117 0 0,0 0 31 0 0,0 18 234 0 0,2 235-524 0 0,-1-216-146 0 0,11 65 0 0 0,-4-76 0 0 0,-8-26 2 0 0,0 0-1 0 0,0 0 1 0 0,0 0-1 0 0,0 0 1 0 0,1 1-1 0 0,-1-1 1 0 0,0 0-1 0 0,0 0 1 0 0,0 0-1 0 0,0 0 1 0 0,0 0-1 0 0,0 1 1 0 0,0-1-1 0 0,0 0 1 0 0,0 0-1 0 0,1 0 1 0 0,-1 0-1 0 0,0 0 1 0 0,0 0-1 0 0,0 0 1 0 0,0 0-1 0 0,0 1 1 0 0,1-1-1 0 0,-1 0 1 0 0,0 0-1 0 0,0 0 1 0 0,0 0-1 0 0,0 0 1 0 0,1 0-1 0 0,-1 0 1 0 0,0 0-1 0 0,0 0 1 0 0,0 0-1 0 0,0 0 1 0 0,1 0-1 0 0,-1 0 1 0 0,0 0-1 0 0,0 0 1 0 0,0 0-1 0 0,0 0 1 0 0,0 0-1 0 0,1 0 1 0 0,-1 0-1 0 0,0-1 1 0 0,0 1-1 0 0,0 0 1 0 0,0 0-1 0 0,0 0 1 0 0,1 0-1 0 0,-1 0 1 0 0,0 0-1 0 0,0 0 1 0 0,0 0-1 0 0,0-1 1 0 0,0 1-1 0 0,0 0 0 0 0,0 0 1 0 0,1 0-1 0 0,-1 0 1 0 0,0-1 0 0 0,4-7 291 0 0,-4 8-242 0 0,5-11 289 0 0,-2 0 1 0 0,5-18-1 0 0,4-14 243 0 0,-4 19-583 0 0,8-20 0 0 0,6-7 0 0 0,-18 38 0 0 0,1 1 0 0 0,1 0 0 0 0,-1 1 0 0 0,2-1 0 0 0,0 1 0 0 0,12-15 0 0 0,-18 24 0 0 0,-1 1 0 0 0,1 0 0 0 0,0 0 0 0 0,0 0 0 0 0,0 0 0 0 0,0 0 0 0 0,0 1 0 0 0,0-1 0 0 0,0 0 0 0 0,1 0 0 0 0,-1 1 0 0 0,0-1 0 0 0,0 1 0 0 0,0-1 0 0 0,1 1 0 0 0,-1-1 0 0 0,0 1 0 0 0,1 0 0 0 0,-1-1 0 0 0,0 1 0 0 0,1 0 0 0 0,-1 0 0 0 0,0 0 0 0 0,1 0 0 0 0,1 1 0 0 0,-1 0 0 0 0,-1 0 0 0 0,1 0 0 0 0,0 0 0 0 0,-1 0 0 0 0,0 1 0 0 0,1-1 0 0 0,-1 0 0 0 0,0 1 0 0 0,0-1 0 0 0,0 1 0 0 0,0 0 0 0 0,0-1 0 0 0,0 1 0 0 0,0 0 0 0 0,0 0 0 0 0,-1-1 0 0 0,2 4 0 0 0,20 83 0 0 0,0-1 0 0 0,-17-74 0 0 0,1-1 0 0 0,0 0 0 0 0,12 17 0 0 0,-10-17 0 0 0,-4-4 0 0 0,2 0 0 0 0,-1-1 0 0 0,1 1 0 0 0,0-1 0 0 0,1-1 0 0 0,-1 1 0 0 0,1-1 0 0 0,1 0 0 0 0,-1-1 0 0 0,1 0 0 0 0,11 6 0 0 0,-15-10-233 0 0,-1 0-1 0 0,1 0 1 0 0,-1-1-1 0 0,1 1 1 0 0,-1-1-1 0 0,1 0 0 0 0,0 0 1 0 0,-1 0-1 0 0,1 0 1 0 0,-1-1-1 0 0,1 1 1 0 0,6-3-1 0 0,-4 1-723 0 0,1 0 0 0 0,-1 0 0 0 0,0-1 0 0 0,0 0 0 0 0,-1 0 0 0 0,8-5-1 0 0,-4 0-6753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2-02T04:19:58.9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262 170 14368 0 0,'9'-11'1442'0'0,"-9"9"-1360"0"0,1 1 0 0 0,-1-1 1 0 0,1 0-1 0 0,-1 1 0 0 0,0-1 0 0 0,1 0 0 0 0,-1 1 0 0 0,0-1 0 0 0,0 0 1 0 0,0 1-1 0 0,0-1 0 0 0,-1 0 0 0 0,1 1 0 0 0,0-1 0 0 0,-1 1 0 0 0,1-1 1 0 0,-1 0-1 0 0,0 1 0 0 0,1-1 0 0 0,-1 1 0 0 0,0-1 0 0 0,0 1 0 0 0,0 0 1 0 0,0-1-1 0 0,0 1 0 0 0,0 0 0 0 0,0 0 0 0 0,-2-2 0 0 0,-2-2 436 0 0,-1 0 0 0 0,1 1 0 0 0,-1-1 0 0 0,0 1-1 0 0,-8-5 1 0 0,10 8-510 0 0,1-1 0 0 0,-1 1 0 0 0,1 0-1 0 0,-1 0 1 0 0,0 1 0 0 0,0-1 0 0 0,1 1-1 0 0,-1-1 1 0 0,0 1 0 0 0,0 1 0 0 0,0-1-1 0 0,1 0 1 0 0,-1 1 0 0 0,0 0-1 0 0,1 0 1 0 0,-1 0 0 0 0,0 0 0 0 0,1 0-1 0 0,-1 1 1 0 0,-4 2 0 0 0,-6 4-6 0 0,1 1 1 0 0,0 0-1 0 0,-17 15 0 0 0,30-23-2 0 0,-8 5 117 0 0,1 1-1 0 0,1 0 0 0 0,-1 0 1 0 0,1 1-1 0 0,1 0 0 0 0,-1 0 1 0 0,-7 16-1 0 0,12-21-76 0 0,0 0-1 0 0,0 0 1 0 0,0 1-1 0 0,0-1 1 0 0,1 0 0 0 0,-1 1-1 0 0,1-1 1 0 0,0 1-1 0 0,0-1 1 0 0,0 1 0 0 0,0-1-1 0 0,1 0 1 0 0,-1 1 0 0 0,1-1-1 0 0,0 0 1 0 0,0 1-1 0 0,0-1 1 0 0,1 0 0 0 0,-1 0-1 0 0,1 0 1 0 0,0 0-1 0 0,-1 0 1 0 0,4 3 0 0 0,0-1-88 0 0,0 1 1 0 0,1-1 0 0 0,0 0 0 0 0,0 0 0 0 0,0-1-1 0 0,0 1 1 0 0,1-1 0 0 0,-1-1 0 0 0,11 4 0 0 0,-13-5 108 0 0,81 38 515 0 0,-74-34-585 0 0,0 2 1 0 0,0-1 0 0 0,-1 1-1 0 0,0 0 1 0 0,11 13-1 0 0,-7-6 240 0 0,19 27-1 0 0,-28-35-144 0 0,-1 0 0 0 0,0 1-1 0 0,0-1 1 0 0,-1 1 0 0 0,0 0 0 0 0,4 14 0 0 0,-6-19-68 0 0,-1 0 1 0 0,1 0 0 0 0,-1 0 0 0 0,0 0-1 0 0,0 1 1 0 0,0-1 0 0 0,-1 0-1 0 0,1 0 1 0 0,-1 0 0 0 0,0 1 0 0 0,1-1-1 0 0,-1 0 1 0 0,-1 0 0 0 0,1 0 0 0 0,0 0-1 0 0,-1-1 1 0 0,0 1 0 0 0,1 0-1 0 0,-1-1 1 0 0,0 1 0 0 0,0-1 0 0 0,-1 1-1 0 0,1-1 1 0 0,0 0 0 0 0,-1 0 0 0 0,1 0-1 0 0,-1 0 1 0 0,0 0 0 0 0,0-1-1 0 0,-5 3 1 0 0,1-1 2 0 0,1-1 0 0 0,-1 0 0 0 0,0 0 1 0 0,0 0-1 0 0,0-1 0 0 0,0 0 0 0 0,0 0 0 0 0,0 0 0 0 0,0-1 0 0 0,0-1 0 0 0,0 1 0 0 0,0-1 0 0 0,-8-2 1 0 0,-8-3 83 0 0,-32-14 1 0 0,46 17-197 0 0,1-1 0 0 0,0-1 0 0 0,0 1 0 0 0,1-1 0 0 0,0 0-1 0 0,-1-1 1 0 0,-6-7 0 0 0,12 11-99 0 0,1 0 0 0 0,-1-1 0 0 0,1 1-1 0 0,-1 0 1 0 0,1-1 0 0 0,0 0 0 0 0,0 1-1 0 0,0-1 1 0 0,-1-3 0 0 0,1-6-6441 0 0,4 2-419 0 0</inkml:trace>
  <inkml:trace contextRef="#ctx0" brushRef="#br0" timeOffset="1">480 246 14336 0 0,'0'0'421'0'0,"0"0"-12"0"0,0 0-95 0 0,0 0 571 0 0,0 0 276 0 0,0 0 58 0 0,0 0-87 0 0,0 0-412 0 0,0 0-178 0 0,0 17 742 0 0,11 193-201 0 0,-9-189-1062 0 0,0 3-21 0 0,1 21 8 0 0,12 61 0 0 0,-14-95 71 0 0,-4-15-69 0 0,-6-16-19 0 0,5 6 131 0 0,0-1 0 0 0,2 1 0 0 0,0-1 0 0 0,0 0 0 0 0,2 1 0 0 0,0-1 0 0 0,3-28 0 0 0,1 20 73 0 0,1 0 1 0 0,0 0-1 0 0,2 1 0 0 0,12-29 0 0 0,-15 42-194 0 0,1 0 0 0 0,0 1-1 0 0,0-1 1 0 0,1 1 0 0 0,0 0-1 0 0,1 0 1 0 0,7-7 0 0 0,-9 10-3 0 0,1 1-1 0 0,-1-1 1 0 0,1 1-1 0 0,-1 0 1 0 0,1 1 0 0 0,0-1-1 0 0,1 1 1 0 0,-1 1 0 0 0,0-1-1 0 0,1 1 1 0 0,9-2 0 0 0,-8 2-113 0 0,0 1 1 0 0,1 0-1 0 0,-1 1 1 0 0,10 0-1 0 0,-16 0-86 0 0,1 1 0 0 0,-1-1 0 0 0,0 1 0 0 0,1-1 0 0 0,-1 1 0 0 0,0 0 0 0 0,0-1 0 0 0,0 1 0 0 0,1 0 0 0 0,-1 1 0 0 0,0-1 0 0 0,0 0 0 0 0,-1 1 0 0 0,1-1 0 0 0,0 1 0 0 0,0-1 0 0 0,-1 1 0 0 0,1 0 0 0 0,-1 0 0 0 0,2 2 0 0 0,1 3-2015 0 0</inkml:trace>
  <inkml:trace contextRef="#ctx0" brushRef="#br0" timeOffset="1245.86">889 238 16128 0 0,'0'0'471'0'0,"0"0"-8"0"0,0 0-147 0 0,0 0 476 0 0,0 0 243 0 0,5 9 1769 0 0,-4 0-2394 0 0,0 0 0 0 0,0 0 0 0 0,-2 1 0 0 0,1-1 0 0 0,-3 17 0 0 0,-1 6-16 0 0,-1 30 67 0 0,-1 49 23 0 0,6-94-447 0 0,1 1-1 0 0,0-1 1 0 0,2 0 0 0 0,5 23-1 0 0,10 25-2849 0 0,-17-64 802 0 0,-1-1-3366 0 0,0 0-1445 0 0</inkml:trace>
  <inkml:trace contextRef="#ctx0" brushRef="#br0" timeOffset="1246.86">913 133 16727 0 0,'0'0'368'0'0,"6"-3"80"0"0,-3 3 8 0 0,-3 0 16 0 0,6-3-376 0 0,-6 3-96 0 0,3-2 0 0 0,-3 2 0 0 0,0 0 192 0 0,0 0 16 0 0,0 0 8 0 0,0 0-5303 0 0,0 0-1065 0 0</inkml:trace>
  <inkml:trace contextRef="#ctx0" brushRef="#br0" timeOffset="1247.86">1239 332 15664 0 0,'2'-1'67'0'0,"-1"0"0"0"0,0 0 0 0 0,-1 0 0 0 0,1-1 1 0 0,0 1-1 0 0,0 0 0 0 0,0-1 0 0 0,-1 1 0 0 0,1 0 1 0 0,-1-1-1 0 0,1 1 0 0 0,-1-1 0 0 0,1 1 0 0 0,-1-1 1 0 0,0 1-1 0 0,0-1 0 0 0,0 1 0 0 0,0-1 0 0 0,0-1 1 0 0,0 0 46 0 0,-1 0 1 0 0,0 1 0 0 0,0-1 0 0 0,1 0 0 0 0,-2 1 0 0 0,1-1-1 0 0,0 0 1 0 0,0 1 0 0 0,-4-5 0 0 0,2 3 168 0 0,0 0 0 0 0,-1 0 0 0 0,0 0 0 0 0,0 1 0 0 0,0-1 0 0 0,0 1 1 0 0,0 0-1 0 0,-1 0 0 0 0,1 0 0 0 0,-9-3 0 0 0,10 5-213 0 0,0 0-1 0 0,0-1 0 0 0,-1 2 1 0 0,1-1-1 0 0,0 0 1 0 0,0 1-1 0 0,-1-1 1 0 0,1 1-1 0 0,0 0 1 0 0,-1 0-1 0 0,1 0 1 0 0,0 1-1 0 0,-1-1 1 0 0,1 1-1 0 0,0 0 1 0 0,0 0-1 0 0,0 0 1 0 0,0 0-1 0 0,-1 0 1 0 0,1 1-1 0 0,1 0 1 0 0,-1-1-1 0 0,0 1 1 0 0,0 0-1 0 0,-2 3 1 0 0,-1 1-52 0 0,0 0 0 0 0,1 0 0 0 0,0 0 0 0 0,0 1 0 0 0,1 0 0 0 0,-1 0 0 0 0,2 0 0 0 0,-1 1 0 0 0,1-1 0 0 0,0 1 0 0 0,-3 13 0 0 0,-1 10 83 0 0,-5 55 0 0 0,9-53-85 0 0,1-14-38 0 0,0 0 0 0 0,2 0 0 0 0,2 26 0 0 0,-1-38 12 0 0,0 0-1 0 0,0 0 1 0 0,1 0-1 0 0,-1 0 1 0 0,2 0 0 0 0,-1-1-1 0 0,1 1 1 0 0,0-1-1 0 0,0 1 1 0 0,1-1-1 0 0,-1 0 1 0 0,7 7-1 0 0,-8-11-18 0 0,0-1 0 0 0,0 0 0 0 0,-1 1 0 0 0,1-1 0 0 0,0 0-1 0 0,0 0 1 0 0,0 0 0 0 0,0 0 0 0 0,0 0 0 0 0,1 0 0 0 0,-1 0 0 0 0,0-1-1 0 0,0 1 1 0 0,0-1 0 0 0,1 0 0 0 0,-1 0 0 0 0,0 0 0 0 0,1 0 0 0 0,-1 0-1 0 0,0 0 1 0 0,0 0 0 0 0,1-1 0 0 0,-1 1 0 0 0,0-1 0 0 0,2 0 0 0 0,1-1-52 0 0,-1 0 1 0 0,0 0 0 0 0,0 0 0 0 0,1 0 0 0 0,-1-1-1 0 0,-1 0 1 0 0,1 0 0 0 0,0 0 0 0 0,-1 0 0 0 0,1 0 0 0 0,3-6-1 0 0,1-1 81 0 0,-1 0 0 0 0,0 0 0 0 0,-1-1 0 0 0,0 0 0 0 0,-1-1 0 0 0,7-19 0 0 0,-2-9 573 0 0,-1-1-1 0 0,5-78 1 0 0,-10-84 480 0 0,-4 151 63 0 0,-3 24-531 0 0,2 93-480 0 0,1 62 94 0 0,3-66-381 0 0,8 92-1192 0 0,-8-131 1128 0 0,1-1 0 0 0,1 1 0 0 0,1-1 0 0 0,16 40 0 0 0,-18-55-429 0 0,-1 1 0 0 0,1-1-1 0 0,6 9 1 0 0,-9-13 302 0 0,0-1-1 0 0,1 1 1 0 0,-1-1-1 0 0,0 0 0 0 0,0 1 1 0 0,1-1-1 0 0,-1 0 1 0 0,1 0-1 0 0,-1 0 1 0 0,1 0-1 0 0,0 0 0 0 0,-1 0 1 0 0,1-1-1 0 0,0 1 1 0 0,0-1-1 0 0,-1 1 0 0 0,1-1 1 0 0,2 1-1 0 0,-2-1-1624 0 0</inkml:trace>
  <inkml:trace contextRef="#ctx0" brushRef="#br0" timeOffset="2938.57">1437 69 15664 0 0,'0'0'356'0'0,"0"0"49"0"0,0 0 21 0 0,0 0-42 0 0,0 0-138 0 0,-1 8 1131 0 0,-1 13-525 0 0,0 0 0 0 0,3 41 0 0 0,0-19-819 0 0,5 101-33 0 0,-2-83 0 0 0,5 90 38 0 0,-1-98 524 0 0,-5-38-388 0 0,-1 0-1 0 0,1 19 0 0 0,-3-33-77 0 0,0-1 0 0 0,0 0 7 0 0,3-8 178 0 0,-1 1-190 0 0,0 0 0 0 0,-1 0 0 0 0,0 0 0 0 0,0 0 0 0 0,-1 0 0 0 0,0-7 0 0 0,2-27 166 0 0,6-10-104 0 0,16-79-112 0 0,-20 112-8 0 0,2 1 0 0 0,0 0-1 0 0,1 0 1 0 0,0 0 0 0 0,13-19-1 0 0,-19 35-19 0 0,-1 0 0 0 0,1 0 0 0 0,0-1 1 0 0,0 1-1 0 0,-1 0 0 0 0,1 0 0 0 0,0 0 0 0 0,0 0 0 0 0,0 0 0 0 0,0 0 0 0 0,1 0 0 0 0,-1 0 0 0 0,0 1 0 0 0,0-1 0 0 0,0 0 0 0 0,1 1 1 0 0,-1-1-1 0 0,0 1 0 0 0,1-1 0 0 0,-1 1 0 0 0,1-1 0 0 0,-1 1 0 0 0,0 0 0 0 0,1 0 0 0 0,-1 0 0 0 0,3 0 0 0 0,-3 0 2 0 0,1 1-1 0 0,-1 0 0 0 0,1 0 1 0 0,-1-1-1 0 0,1 1 0 0 0,-1 0 0 0 0,1 0 1 0 0,-1 0-1 0 0,0 0 0 0 0,1 1 1 0 0,-1-1-1 0 0,0 0 0 0 0,0 1 1 0 0,0-1-1 0 0,0 0 0 0 0,0 1 1 0 0,0-1-1 0 0,0 1 0 0 0,-1 0 1 0 0,1-1-1 0 0,0 3 0 0 0,6 18-46 0 0,-1 2 0 0 0,-1-1-1 0 0,3 35 1 0 0,8 38-65 0 0,-9-67-189 0 0,-4-14 108 0 0,1 0 1 0 0,7 19-1 0 0,-9-29-710 0 0,0 0-1 0 0,1 0 1 0 0,0 0-1 0 0,0-1 1 0 0,7 9-1 0 0,-4-7-6062 0 0</inkml:trace>
  <inkml:trace contextRef="#ctx0" brushRef="#br0" timeOffset="2939.57">1946 304 14712 0 0,'0'-14'1121'0'0,"0"9"-950"0"0,-1-1 1 0 0,0 1-1 0 0,0 0 0 0 0,0 0 1 0 0,-1 0-1 0 0,0 0 0 0 0,1 0 1 0 0,-2 0-1 0 0,1 1 0 0 0,-4-6 1 0 0,5 7 14 0 0,-1 0 0 0 0,0 1 1 0 0,0-1-1 0 0,0 1 1 0 0,0-1-1 0 0,-1 1 1 0 0,1 0-1 0 0,0-1 1 0 0,-1 1-1 0 0,0 0 1 0 0,1 1-1 0 0,-1-1 1 0 0,0 0-1 0 0,0 1 1 0 0,0 0-1 0 0,0 0 1 0 0,-5-2-1 0 0,6 3-130 0 0,0 1 0 0 0,0-1 0 0 0,1 0 1 0 0,-1 0-1 0 0,0 1 0 0 0,0-1 0 0 0,0 1 0 0 0,1 0 0 0 0,-1-1 0 0 0,0 1 1 0 0,1 0-1 0 0,-1 0 0 0 0,1 0 0 0 0,-1 0 0 0 0,1 0 0 0 0,-1 1 0 0 0,1-1 1 0 0,0 0-1 0 0,0 1 0 0 0,-1-1 0 0 0,-1 3 0 0 0,-2 4 148 0 0,0 1-1 0 0,-7 14 0 0 0,6-10-84 0 0,1 0-1 0 0,0 0 1 0 0,1 1 0 0 0,-2 17-1 0 0,-5 59-161 0 0,6-40 69 0 0,3-36-28 0 0,1 0 0 0 0,1 0 0 0 0,1-1 0 0 0,0 1 0 0 0,3 16 0 0 0,-3-24 1 0 0,0-1 1 0 0,1 1-1 0 0,-1 0 0 0 0,1-1 0 0 0,1 1 0 0 0,-1-1 1 0 0,1 1-1 0 0,0-1 0 0 0,0 0 0 0 0,0 0 0 0 0,1-1 1 0 0,0 1-1 0 0,0-1 0 0 0,8 8 0 0 0,-11-11 15 0 0,1 0-1 0 0,0 0 0 0 0,0 0 0 0 0,0 0 1 0 0,0 0-1 0 0,0-1 0 0 0,0 1 0 0 0,0-1 1 0 0,0 1-1 0 0,0-1 0 0 0,0 0 0 0 0,0 1 1 0 0,0-1-1 0 0,0 0 0 0 0,0 0 0 0 0,0-1 1 0 0,1 1-1 0 0,-1 0 0 0 0,0-1 0 0 0,0 1 1 0 0,0-1-1 0 0,0 0 0 0 0,0 0 0 0 0,0 1 1 0 0,-1-1-1 0 0,1 0 0 0 0,0-1 0 0 0,0 1 1 0 0,-1 0-1 0 0,1 0 0 0 0,1-3 0 0 0,4-2 57 0 0,-2 0 0 0 0,1 0-1 0 0,-1 0 1 0 0,0-1 0 0 0,0 0 0 0 0,6-13-1 0 0,-4 5-10 0 0,-1 0 0 0 0,-1 0 0 0 0,0-1 0 0 0,-2 1 0 0 0,1-1 0 0 0,0-18-1 0 0,1-98 335 0 0,-5 121-390 0 0,0 5-1 0 0,1-5 24 0 0,-2 1 0 0 0,1 0 0 0 0,-1-1 0 0 0,-1 1 0 0 0,0-1 1 0 0,0 1-1 0 0,-5-13 0 0 0,6 21 62 0 0,-5 19-19 0 0,4-6-69 0 0,0 1 0 0 0,1-1 0 0 0,0 0 0 0 0,1 1 0 0 0,0-1 0 0 0,1 1 0 0 0,0-1 0 0 0,4 15 0 0 0,0 11-13 0 0,10 61-175 0 0,-11-81 41 0 0,0 0-1 0 0,1 0 1 0 0,12 25 0 0 0,-15-37 80 0 0,1 0 0 0 0,0-1 1 0 0,0 1-1 0 0,0-1 1 0 0,0 1-1 0 0,1-1 1 0 0,0 0-1 0 0,0 0 0 0 0,0 0 1 0 0,1-1-1 0 0,-1 0 1 0 0,6 4-1 0 0,-8-6 8 0 0,0 0-1 0 0,0-1 0 0 0,0 1 1 0 0,0 0-1 0 0,0-1 1 0 0,0 1-1 0 0,0-1 0 0 0,0 1 1 0 0,0-1-1 0 0,0 0 0 0 0,0 0 1 0 0,0 0-1 0 0,0 0 1 0 0,0-1-1 0 0,0 1 0 0 0,0 0 1 0 0,0-1-1 0 0,0 0 1 0 0,0 1-1 0 0,0-1 0 0 0,0 0 1 0 0,0 0-1 0 0,0 0 0 0 0,-1 0 1 0 0,1 0-1 0 0,0 0 1 0 0,-1-1-1 0 0,1 1 0 0 0,-1 0 1 0 0,1-1-1 0 0,-1 0 1 0 0,0 1-1 0 0,1-1 0 0 0,0-2 1 0 0,4-5-245 0 0,0-2 0 0 0,0 1 0 0 0,-1 0 0 0 0,0-1 0 0 0,4-15 0 0 0,10-57 424 0 0,-14 52 461 0 0,0-42 0 0 0,-2 23-425 0 0,0-48 1932 0 0,-3 95-2088 0 0,3-2 54 0 0,-3 4 218 0 0,7 93 1510 0 0,0 0-1955 0 0,2 102-155 0 0,-9-180-52 0 0,1 1 1 0 0,0-1-1 0 0,6 24 0 0 0,-13-70 592 0 0,1 0-1 0 0,1-1 0 0 0,2-42 1 0 0,2 47 139 0 0,1 0 1 0 0,9-48 0 0 0,-8 66-268 0 0,0 1 1 0 0,1-1-1 0 0,0 0 0 0 0,1 1 0 0 0,0 0 1 0 0,0 0-1 0 0,1 0 0 0 0,0 0 0 0 0,1 1 1 0 0,0 0-1 0 0,8-9 0 0 0,-11 13-8 0 0,1 1-1 0 0,-1 1 1 0 0,1-1 0 0 0,0 1-1 0 0,0-1 1 0 0,0 1-1 0 0,0 0 1 0 0,0 0 0 0 0,0 1-1 0 0,1-1 1 0 0,-1 1-1 0 0,0 0 1 0 0,1 0-1 0 0,7 0 1 0 0,-9 1-168 0 0,1 0 0 0 0,-1 0 0 0 0,0 0-1 0 0,0 0 1 0 0,1 1 0 0 0,-1 0 0 0 0,0-1 0 0 0,0 1 0 0 0,0 1 0 0 0,0-1-1 0 0,0 0 1 0 0,0 1 0 0 0,0-1 0 0 0,0 1 0 0 0,0 0 0 0 0,-1 0 0 0 0,1 0-1 0 0,-1 0 1 0 0,1 1 0 0 0,3 3 0 0 0,-5-4-82 0 0,-1-1 0 0 0,1 0 0 0 0,0 1 0 0 0,-1-1 0 0 0,1 0-1 0 0,-1 1 1 0 0,0-1 0 0 0,1 0 0 0 0,-1 1 0 0 0,0 1 0 0 0,1 2-527 0 0,2 9-1394 0 0</inkml:trace>
  <inkml:trace contextRef="#ctx0" brushRef="#br0" timeOffset="3965.11">2999 95 18151 0 0,'-6'-13'1251'0'0,"4"7"-881"0"0,-1 1 1 0 0,0 0-1 0 0,0 0 0 0 0,-1 0 0 0 0,1 0 0 0 0,-1 0 1 0 0,0 1-1 0 0,-1 0 0 0 0,1-1 0 0 0,-1 2 1 0 0,0-1-1 0 0,0 1 0 0 0,0-1 0 0 0,0 1 0 0 0,0 0 1 0 0,-1 1-1 0 0,-5-2 0 0 0,6 2-288 0 0,-1 1 1 0 0,1 0-1 0 0,0 0 0 0 0,-1 0 0 0 0,1 1 1 0 0,-1 0-1 0 0,1 0 0 0 0,-1 0 0 0 0,1 1 0 0 0,0 0 1 0 0,-1 0-1 0 0,-5 2 0 0 0,2 0-41 0 0,-1 0 0 0 0,1 1 0 0 0,0 0-1 0 0,0 1 1 0 0,1 0 0 0 0,0 0 0 0 0,0 1-1 0 0,0 0 1 0 0,0 1 0 0 0,1-1 0 0 0,0 1 0 0 0,0 1-1 0 0,1-1 1 0 0,0 1 0 0 0,1 1 0 0 0,-6 9-1 0 0,5-7-38 0 0,1 0-1 0 0,1 0 1 0 0,0 0-1 0 0,-3 15 0 0 0,6-22 9 0 0,0 0 0 0 0,1 0 0 0 0,-1 0-1 0 0,1 0 1 0 0,0 1 0 0 0,0-1 0 0 0,0 0-1 0 0,0 0 1 0 0,1 0 0 0 0,0 1 0 0 0,0-1-1 0 0,0 0 1 0 0,0 0 0 0 0,1 0-1 0 0,2 5 1 0 0,-2-7-32 0 0,-1 0-1 0 0,1 0 1 0 0,0 0-1 0 0,0 0 1 0 0,0-1-1 0 0,0 1 1 0 0,0-1-1 0 0,0 1 1 0 0,0-1-1 0 0,0 0 1 0 0,1 0-1 0 0,-1 0 1 0 0,4 1-1 0 0,35 7-165 0 0,-27-7 160 0 0,-5 0 27 0 0,21 3 41 0 0,49 15 0 0 0,-70-16-32 0 0,1-1 1 0 0,-1 2-1 0 0,0-1 1 0 0,-1 1-1 0 0,1 1 1 0 0,-1-1-1 0 0,0 1 0 0 0,0 1 1 0 0,8 8-1 0 0,-11-9 2 0 0,0 0-1 0 0,0 0 1 0 0,-1 0-1 0 0,0 0 1 0 0,0 1 0 0 0,0 0-1 0 0,-1 0 1 0 0,0 0-1 0 0,-1 0 1 0 0,1 1 0 0 0,2 13-1 0 0,-5-17-5 0 0,0-1 0 0 0,1 1 0 0 0,-1 0 0 0 0,0 0 0 0 0,-1 0-1 0 0,1 0 1 0 0,-1 0 0 0 0,0-1 0 0 0,0 1 0 0 0,0 0 0 0 0,0 0 0 0 0,-1-1 0 0 0,1 1-1 0 0,-1-1 1 0 0,0 1 0 0 0,0-1 0 0 0,0 0 0 0 0,0 0 0 0 0,-1 0 0 0 0,0 0 0 0 0,1 0 0 0 0,-1 0-1 0 0,0-1 1 0 0,-6 5 0 0 0,1-3-24 0 0,1 0 0 0 0,-1 0 0 0 0,0-1-1 0 0,0 0 1 0 0,0-1 0 0 0,0 1 0 0 0,-14 1-1 0 0,0-2 72 0 0,-37 1 0 0 0,45-3 46 0 0,0 0 1 0 0,0-2-1 0 0,0 1 0 0 0,1-2 0 0 0,-18-5 1 0 0,26 7-176 0 0,0-1 0 0 0,1 0 0 0 0,-1 0 0 0 0,1-1 0 0 0,-1 0 0 0 0,1 1 1 0 0,-7-8-1 0 0,8 8-95 0 0,1 0 0 0 0,0-1 0 0 0,0 1 0 0 0,1-1 1 0 0,-1 1-1 0 0,1-1 0 0 0,-1 0 0 0 0,1 1 0 0 0,0-1 0 0 0,0 0 1 0 0,0 0-1 0 0,0 0 0 0 0,0 0 0 0 0,0-3 0 0 0,0-2-546 0 0,0-1-748 0 0,0 1 0 0 0,1-1 0 0 0,0-11-1 0 0,3 7-5471 0 0</inkml:trace>
  <inkml:trace contextRef="#ctx0" brushRef="#br0" timeOffset="3966.11">2987 300 15696 0 0,'6'2'193'0'0,"0"-1"0"0"0,-1 0 0 0 0,1 0 0 0 0,0 0 0 0 0,0 0 0 0 0,0-1 0 0 0,0 0 0 0 0,9-1-1 0 0,4 0-209 0 0,-7 1 872 0 0,0-1 0 0 0,0-1 0 0 0,-1 0-1 0 0,1 0 1 0 0,20-7 0 0 0,-10 0 1082 0 0,39-21 1 0 0,-58 28-1825 0 0,0 0 0 0 0,-1 1 0 0 0,1-1 0 0 0,-1 0 0 0 0,1 0 0 0 0,-1-1 0 0 0,0 1 0 0 0,0 0-1 0 0,0-1 1 0 0,0 1 0 0 0,2-5 0 0 0,-3 6-88 0 0,-1-1-1 0 0,1 1 1 0 0,-1 0 0 0 0,1 0-1 0 0,-1-1 1 0 0,0 1-1 0 0,0 0 1 0 0,1-1-1 0 0,-1 1 1 0 0,0 0 0 0 0,0-1-1 0 0,0 1 1 0 0,-1 0-1 0 0,1-1 1 0 0,0 1 0 0 0,0 0-1 0 0,-1 0 1 0 0,1-1-1 0 0,-1 1 1 0 0,1 0-1 0 0,-1 0 1 0 0,1-1 0 0 0,-1 1-1 0 0,0 0 1 0 0,1 0-1 0 0,-1 0 1 0 0,0 0 0 0 0,-1-1-1 0 0,0 0-41 0 0,0 0-1 0 0,-1 0 1 0 0,1 0 0 0 0,0 1-1 0 0,0-1 1 0 0,-1 1-1 0 0,1-1 1 0 0,-1 1 0 0 0,0 0-1 0 0,1 0 1 0 0,-1 0-1 0 0,0 0 1 0 0,0 1 0 0 0,1-1-1 0 0,-1 1 1 0 0,0-1-1 0 0,0 1 1 0 0,0 0 0 0 0,1 0-1 0 0,-1 0 1 0 0,0 1 0 0 0,-5 0-1 0 0,4 1-7 0 0,0-1 0 0 0,0 1 0 0 0,0-1 0 0 0,1 1 0 0 0,-1 0 0 0 0,1 1 0 0 0,-1-1 0 0 0,1 1 0 0 0,0-1 0 0 0,0 1 0 0 0,0 0 0 0 0,0 0 0 0 0,0 0 0 0 0,1 1 0 0 0,-3 3 0 0 0,0 1 48 0 0,1 1 0 0 0,-1 1 1 0 0,2-1-1 0 0,-1 1 0 0 0,2-1 0 0 0,-1 1 0 0 0,-2 19 0 0 0,3-6 45 0 0,1 0-1 0 0,3 31 0 0 0,-1-40-41 0 0,1-1 1 0 0,0 1 0 0 0,1-1-1 0 0,1 1 1 0 0,0-1 0 0 0,1 0-1 0 0,0-1 1 0 0,1 1 0 0 0,15 22-1 0 0,-18-31-19 0 0,0 0 0 0 0,0-1 0 0 0,0 0 0 0 0,1 1 0 0 0,0-1 0 0 0,0-1 0 0 0,-1 1 0 0 0,2 0 0 0 0,-1-1 0 0 0,5 2 0 0 0,-7-3-135 0 0,1 0 0 0 0,-1 0 0 0 0,0 0 0 0 0,1-1 0 0 0,-1 1-1 0 0,1-1 1 0 0,-1 0 0 0 0,1 1 0 0 0,-1-1 0 0 0,1 0 0 0 0,-1-1-1 0 0,1 1 1 0 0,-1 0 0 0 0,1-1 0 0 0,-1 1 0 0 0,0-1 0 0 0,1 0-1 0 0,-1 0 1 0 0,0 0 0 0 0,4-2 0 0 0,0-1-780 0 0,17-13-2559 0 0,-10 1-3191 0 0,-7 6 301 0 0</inkml:trace>
  <inkml:trace contextRef="#ctx0" brushRef="#br0" timeOffset="5987.06">3435 343 15864 0 0,'18'-2'1595'0'0,"-7"-1"-1061"0"0,-1-1 0 0 0,1 0-1 0 0,-1 0 1 0 0,0-1-1 0 0,9-6 1 0 0,11-6 1091 0 0,-18 11-1083 0 0,0-1-1 0 0,-1 0 1 0 0,0-1-1 0 0,12-10 1 0 0,-21 16-504 0 0,-1 0 0 0 0,1 0 0 0 0,0 0 0 0 0,-1 0 0 0 0,0 0 0 0 0,1-1 0 0 0,-1 1 0 0 0,1-3 1 0 0,-1 4-25 0 0,-1-1 0 0 0,1 1 0 0 0,-1 0 0 0 0,0-1 0 0 0,1 1 0 0 0,-1 0 0 0 0,0-1 0 0 0,0 1 0 0 0,0-1 0 0 0,0 1 0 0 0,0 0 0 0 0,0-1 0 0 0,0 1 0 0 0,0 0 0 0 0,-1-1 0 0 0,0-1 0 0 0,0 0-11 0 0,-2-1-1 0 0,1 1 1 0 0,0 0-1 0 0,-1 1 1 0 0,1-1-1 0 0,-1 0 1 0 0,0 1-1 0 0,0-1 1 0 0,0 1-1 0 0,0 0 1 0 0,0 0-1 0 0,-1 0 1 0 0,1 0-1 0 0,0 1 1 0 0,-1-1-1 0 0,0 1 1 0 0,1 0-1 0 0,-7-1 1 0 0,7 1-3 0 0,0 1 1 0 0,0 0 0 0 0,0 0 0 0 0,0 0 0 0 0,0 0-1 0 0,0 0 1 0 0,0 1 0 0 0,0-1 0 0 0,0 1 0 0 0,0 0-1 0 0,0 0 1 0 0,0 0 0 0 0,0 0 0 0 0,0 0 0 0 0,0 1-1 0 0,1-1 1 0 0,-1 1 0 0 0,1 0 0 0 0,-1 0 0 0 0,1 0-1 0 0,0 0 1 0 0,0 0 0 0 0,-4 4 0 0 0,0 4 45 0 0,0 1 0 0 0,0-1 0 0 0,1 1 0 0 0,0 0 0 0 0,1 0 0 0 0,0 0 0 0 0,1 1 0 0 0,0-1 0 0 0,-1 17 0 0 0,0 12-241 0 0,1 54-1 0 0,3-81 341 0 0,1-1 0 0 0,0 1 0 0 0,1-1 0 0 0,0 1 0 0 0,1-1 0 0 0,1 0 0 0 0,0 0 0 0 0,0 0 0 0 0,1-1 0 0 0,1 1 0 0 0,12 19 0 0 0,-16-29-187 0 0,1 1 0 0 0,-1-1 0 0 0,0 0-1 0 0,0 0 1 0 0,1 0 0 0 0,0 0 0 0 0,-1 0 0 0 0,1-1 0 0 0,0 1-1 0 0,0-1 1 0 0,0 1 0 0 0,0-1 0 0 0,0 0 0 0 0,0 0 0 0 0,0-1-1 0 0,0 1 1 0 0,0 0 0 0 0,5-1 0 0 0,-3 0-71 0 0,0 0 1 0 0,1 0-1 0 0,-1 0 1 0 0,0-1-1 0 0,0 0 1 0 0,1 0-1 0 0,-1 0 1 0 0,0 0 0 0 0,0-1-1 0 0,6-3 1 0 0,0-1-319 0 0,-1-1 1 0 0,0 0 0 0 0,0-1 0 0 0,0 0-1 0 0,-1-1 1 0 0,0 0 0 0 0,-1 0 0 0 0,0-1 0 0 0,0 0-1 0 0,-1 0 1 0 0,0-1 0 0 0,-1 0 0 0 0,9-22-1 0 0,0-7-515 0 0,-2 0 0 0 0,13-75-1 0 0,-3-22 1790 0 0,-15 91 1989 0 0,-8 31-1380 0 0,0 14-1300 0 0,0-1 0 0 0,0 1 0 0 0,0-1-1 0 0,0 1 1 0 0,0-1 0 0 0,0 0 0 0 0,0 1 0 0 0,1-1 0 0 0,-1 1-1 0 0,2-3 1 0 0,-2 3 75 0 0,0 1 161 0 0,0 18 1052 0 0,15 389-1275 0 0,-14-401-165 0 0,3 41-1456 0 0,21 92-1 0 0,-25-133 740 0 0,0-6-1969 0 0,0 0-4413 0 0</inkml:trace>
  <inkml:trace contextRef="#ctx0" brushRef="#br0" timeOffset="5988.06">3986 280 15288 0 0,'0'0'448'0'0,"0"0"-7"0"0,-12-5-266 0 0,5 2 458 0 0,0 1 1 0 0,0 0-1 0 0,0 0 1 0 0,0 1-1 0 0,0 0 1 0 0,-12 0-1 0 0,-45 5 343 0 0,38-2-1131 0 0,-49 5 29 0 0,43-3-5598 0 0,11-2-1041 0 0</inkml:trace>
  <inkml:trace contextRef="#ctx0" brushRef="#br0" timeOffset="7689.53">4046 126 13880 0 0,'-1'-14'1056'0'0,"-3"-21"-956"0"0,3 19 5149 0 0,1 12-2261 0 0,-9 33-1951 0 0,7 2-863 0 0,2 1 0 0 0,7 59 0 0 0,0-14-39 0 0,-4-13-118 0 0,6 93 33 0 0,-2-118 267 0 0,-4-30-358 0 0,-1-1 0 0 0,-1 1-1 0 0,1 11 1 0 0,5-31 484 0 0,1 0-290 0 0,3-20-185 0 0,10-47-1 0 0,6-21-61 0 0,-19 76 94 0 0,1 2 0 0 0,1-1 0 0 0,0 1 0 0 0,17-23 0 0 0,-21 34 0 0 0,-4 7 0 0 0,-1 0 0 0 0,1 0 0 0 0,0 1 0 0 0,0-1 0 0 0,0 1 0 0 0,0-1 0 0 0,0 1 0 0 0,0 0 0 0 0,1 0 0 0 0,-1 0 0 0 0,1 0 0 0 0,0 0 0 0 0,4-2 0 0 0,-6 4 0 0 0,-1-1 0 0 0,0 1 0 0 0,1 0 0 0 0,-1 0 0 0 0,0 0 0 0 0,1 0 0 0 0,-1 0 0 0 0,1 0 0 0 0,-1 0 0 0 0,0 0 0 0 0,1 0 0 0 0,-1 0 0 0 0,1 0 0 0 0,-1 0 0 0 0,0 0 0 0 0,1 0 0 0 0,-1 0 0 0 0,0 0 0 0 0,1 1 0 0 0,-1-1 0 0 0,0 0 0 0 0,1 0 0 0 0,-1 0 0 0 0,0 1 0 0 0,1-1 0 0 0,-1 0 0 0 0,0 0 0 0 0,1 1 0 0 0,-1-1 0 0 0,0 0 0 0 0,0 0 0 0 0,0 1 0 0 0,1-1 0 0 0,-1 0 0 0 0,0 1 0 0 0,0-1 0 0 0,2 3 0 0 0,0-1 0 0 0,0 0 0 0 0,0 1 0 0 0,0-1 0 0 0,-1 1 0 0 0,1 0 0 0 0,-1-1 0 0 0,0 1 0 0 0,0 0 0 0 0,0 0 0 0 0,1 5 0 0 0,4 36 0 0 0,-3-17 0 0 0,6 49-54 0 0,-4-33-140 0 0,11 50 0 0 0,-3-50-897 0 0,-2-22-1057 0 0,-10-19 1303 0 0,1 0 0 0 0,-1 0 0 0 0,0-1 0 0 0,1 1-1 0 0,0 0 1 0 0,-1-1 0 0 0,3 2 0 0 0,2-2-5704 0 0</inkml:trace>
  <inkml:trace contextRef="#ctx0" brushRef="#br0" timeOffset="7690.53">4654 310 13760 0 0,'0'0'314'0'0,"0"0"46"0"0,0 0 22 0 0,6-9 74 0 0,-6 8-323 0 0,1 1 0 0 0,-1-1 0 0 0,1 0 1 0 0,-1 0-1 0 0,0 0 0 0 0,1 0 1 0 0,-1 1-1 0 0,0-1 0 0 0,1 0 0 0 0,-1 0 1 0 0,0 0-1 0 0,0 0 0 0 0,0 0 0 0 0,0 0 1 0 0,0 0-1 0 0,0 0 0 0 0,0 0 1 0 0,0 0-1 0 0,0 0 0 0 0,-1 0 0 0 0,1 0 1 0 0,0 0-1 0 0,-1 1 0 0 0,1-1 1 0 0,0 0-1 0 0,-2-1 0 0 0,2 0 154 0 0,-2-1-90 0 0,0 0 0 0 0,1 0 0 0 0,-1 1 0 0 0,0-1 1 0 0,0 0-1 0 0,-1 1 0 0 0,1-1 0 0 0,0 1 0 0 0,-1 0 0 0 0,0 0 1 0 0,1 0-1 0 0,-1 0 0 0 0,0 0 0 0 0,0 1 0 0 0,0-1 1 0 0,0 1-1 0 0,0 0 0 0 0,0 0 0 0 0,0 0 0 0 0,-1 0 0 0 0,1 1 1 0 0,0-1-1 0 0,-5 0 0 0 0,3 1-143 0 0,1 0 0 0 0,-1 1 0 0 0,1-1 1 0 0,-1 1-1 0 0,1-1 0 0 0,-1 1 0 0 0,1 1 0 0 0,0-1 1 0 0,-1 1-1 0 0,1-1 0 0 0,0 1 0 0 0,0 0 0 0 0,0 1 0 0 0,0-1 1 0 0,1 1-1 0 0,-8 5 0 0 0,5-1-33 0 0,0 0 1 0 0,0 1-1 0 0,1-1 1 0 0,0 1-1 0 0,0 0 0 0 0,1 1 1 0 0,0-1-1 0 0,-4 15 1 0 0,-1 7 70 0 0,-5 38 0 0 0,11-54-88 0 0,1 1-4 0 0,0-1 0 0 0,1 0 0 0 0,2 28 0 0 0,-1-34 0 0 0,1-1 0 0 0,0 1 0 0 0,1 0 0 0 0,0 0 0 0 0,0-1 0 0 0,0 0 0 0 0,1 1 0 0 0,6 11 0 0 0,-7-16 8 0 0,0 0-1 0 0,0-1 1 0 0,1 1-1 0 0,-1 0 1 0 0,0-1 0 0 0,1 0-1 0 0,0 1 1 0 0,-1-1-1 0 0,1 0 1 0 0,0 0-1 0 0,0-1 1 0 0,0 1 0 0 0,0-1-1 0 0,1 1 1 0 0,-1-1-1 0 0,0 0 1 0 0,1 0-1 0 0,-1 0 1 0 0,0-1-1 0 0,1 1 1 0 0,3-1 0 0 0,-2 0 6 0 0,1 0 0 0 0,-1-1 0 0 0,0 1 1 0 0,0-1-1 0 0,0 0 0 0 0,0-1 1 0 0,0 1-1 0 0,0-1 0 0 0,-1 0 1 0 0,1 0-1 0 0,0-1 0 0 0,-1 1 1 0 0,7-5-1 0 0,-4 0 9 0 0,1 0-1 0 0,-1 0 1 0 0,-1-1 0 0 0,1 1 0 0 0,-1-1-1 0 0,0-1 1 0 0,-1 1 0 0 0,0-1 0 0 0,0 0-1 0 0,-1 0 1 0 0,0-1 0 0 0,-1 1 0 0 0,0-1 0 0 0,-1 0-1 0 0,2-10 1 0 0,1-18 120 0 0,-1 0 1 0 0,-3-63-1 0 0,-1 63-120 0 0,-3 9 52 0 0,3 28-16 0 0,0 1 31 0 0,-3 8 6 0 0,1 1-96 0 0,0 0 0 0 0,0 0 0 0 0,1 0 0 0 0,0 0 0 0 0,1 0 0 0 0,1 13 0 0 0,0-2 0 0 0,-2 27-158 0 0,3 0 0 0 0,2 0 0 0 0,18 88 0 0 0,-20-131 79 0 0,-1 0 0 0 0,1 0-1 0 0,0 0 1 0 0,0 0 0 0 0,0 0-1 0 0,0 0 1 0 0,1-1 0 0 0,3 5 0 0 0,-5-6-5 0 0,1 0 0 0 0,-1-1 0 0 0,1 1 1 0 0,0-1-1 0 0,0 1 0 0 0,0-1 0 0 0,-1 0 1 0 0,1 0-1 0 0,0 0 0 0 0,0 0 0 0 0,1 0 1 0 0,-1 0-1 0 0,0 0 0 0 0,0-1 0 0 0,0 1 1 0 0,5 0-1 0 0,-3-1-157 0 0,0 0 0 0 0,0-1 0 0 0,1 1 0 0 0,-1-1 0 0 0,0 0 1 0 0,0 0-1 0 0,0-1 0 0 0,0 1 0 0 0,0-1 0 0 0,-1 0 0 0 0,1 0 0 0 0,0 0 0 0 0,5-4 0 0 0,-4 1-115 0 0,0 1 0 0 0,0-1-1 0 0,-1 0 1 0 0,0-1-1 0 0,1 1 1 0 0,-2-1 0 0 0,6-10-1 0 0,-1 0-3 0 0,-2 0 1 0 0,0-1-1 0 0,-1 1 0 0 0,-1-1 0 0 0,4-30 1 0 0,1-82 635 0 0,-8 43 3597 0 0,-1 72-2664 0 0,0 14-672 0 0,0 0-25 0 0,0 0-100 0 0,0 0-41 0 0,0 0-10 0 0,0 0-23 0 0,0 0-96 0 0,0 19 329 0 0,24 191-211 0 0,-18-149-319 0 0,6 40-1093 0 0,-16-117 1196 0 0,1-1 0 0 0,1 0-1 0 0,0 0 1 0 0,1 1-1 0 0,1-1 1 0 0,1 0 0 0 0,0 0-1 0 0,5-19 1 0 0,-2 15-55 0 0,2 1-1 0 0,0-1 1 0 0,1 1 0 0 0,1 0-1 0 0,1 1 1 0 0,12-19 0 0 0,-14 27 5 0 0,1 1 0 0 0,1 0 0 0 0,0 0 0 0 0,0 1 0 0 0,1 0 0 0 0,11-8 0 0 0,-17 15-263 0 0,-1 0 0 0 0,1-1 0 0 0,0 1 0 0 0,0 1 0 0 0,-1-1 0 0 0,1 0 0 0 0,0 1 0 0 0,0 0 0 0 0,1 0 1 0 0,-1 0-1 0 0,7 0 0 0 0,-8 1-69 0 0,-1 0 0 0 0,1 0 0 0 0,0 0 1 0 0,0 0-1 0 0,0 1 0 0 0,-1-1 0 0 0,1 1 0 0 0,0 0 1 0 0,0 0-1 0 0,-1 0 0 0 0,1 0 0 0 0,-1 0 1 0 0,1 1-1 0 0,-1-1 0 0 0,0 1 0 0 0,1-1 1 0 0,-1 1-1 0 0,2 2 0 0 0,3 4-7064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2-02T04:20:28.0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268 396 13824 0 0,'0'0'314'0'0,"2"-11"760"0"0,-2 6-779 0 0,1-1 0 0 0,-1 0 1 0 0,0 0-1 0 0,0 0 0 0 0,-1 1 0 0 0,0-1 1 0 0,0 0-1 0 0,0 0 0 0 0,0 1 1 0 0,-1-1-1 0 0,0 1 0 0 0,0 0 1 0 0,-1-1-1 0 0,1 1 0 0 0,-6-7 1 0 0,8 12-246 0 0,-1-1 1 0 0,0 0 0 0 0,1 0-1 0 0,-1 1 1 0 0,0-1 0 0 0,1 1-1 0 0,-1-1 1 0 0,0 0 0 0 0,0 1-1 0 0,0 0 1 0 0,0-1 0 0 0,1 1-1 0 0,-1-1 1 0 0,0 1 0 0 0,0 0 0 0 0,0 0-1 0 0,0-1 1 0 0,0 1 0 0 0,0 0-1 0 0,0 0 1 0 0,0 0 0 0 0,0 0-1 0 0,0 0 1 0 0,0 0 0 0 0,0 1-1 0 0,0-1 1 0 0,0 0 0 0 0,1 0-1 0 0,-1 1 1 0 0,0-1 0 0 0,0 0-1 0 0,0 1 1 0 0,0-1 0 0 0,-1 2-1 0 0,-3 1 137 0 0,0 1 0 0 0,1 0 0 0 0,0 0 0 0 0,-7 7 0 0 0,4-3 18 0 0,-18 17-105 0 0,2 1 0 0 0,1 0 0 0 0,-26 42 1 0 0,39-54-72 0 0,1 2 0 0 0,0-1 0 0 0,1 1-1 0 0,0 1 1 0 0,2-1 0 0 0,0 1 0 0 0,1 0 0 0 0,-4 29 0 0 0,8-43-29 0 0,0 1 0 0 0,0 0 0 0 0,0-1 0 0 0,0 1 0 0 0,1 0 0 0 0,-1-1 0 0 0,1 1 0 0 0,0-1 0 0 0,0 1 0 0 0,0-1 0 0 0,1 1 0 0 0,-1-1 0 0 0,1 0 0 0 0,2 4 0 0 0,-3-5 0 0 0,0-1 0 0 0,1 1 0 0 0,-1-1 0 0 0,0 0 0 0 0,1 0 0 0 0,-1 0 0 0 0,0 0 0 0 0,1 0 0 0 0,0 0 0 0 0,-1 0 0 0 0,1 0 0 0 0,0 0 0 0 0,-1-1 0 0 0,1 1 0 0 0,0-1 0 0 0,-1 1 0 0 0,1-1 0 0 0,0 0 0 0 0,0 0 0 0 0,0 1 0 0 0,0-1 0 0 0,-1 0 0 0 0,1-1 0 0 0,0 1 0 0 0,0 0 0 0 0,0-1 0 0 0,-1 1 0 0 0,1-1 0 0 0,2 0 0 0 0,2-2-10 0 0,0 0 0 0 0,0 0 0 0 0,0-1 0 0 0,-1 1 0 0 0,0-1 0 0 0,1-1 0 0 0,-1 1-1 0 0,-1-1 1 0 0,6-6 0 0 0,0-1-29 0 0,0 0-1 0 0,13-26 0 0 0,-8 11 122 0 0,4-6-21 0 0,26-63 0 0 0,-21 39 130 0 0,-1 4-102 0 0,-18 42 28 0 0,-5 12 268 0 0,-8 18 586 0 0,3-7-660 0 0,-4 9-311 0 0,2 0 0 0 0,1 0 0 0 0,1 1 0 0 0,0 0 0 0 0,2 0 0 0 0,-1 43 0 0 0,5 2-16 0 0,-2-58-51 0 0,2 0 0 0 0,-1 0 0 0 0,1-1 0 0 0,0 1 0 0 0,1 0 0 0 0,0 0 0 0 0,5 14 0 0 0,-6-23 3 0 0,-1 0 0 0 0,1 0 8 0 0,0 0-1 0 0,0-1 1 0 0,0 1-1 0 0,0 0 0 0 0,0-1 1 0 0,0 1-1 0 0,0-1 1 0 0,-1 0-1 0 0,1 1 0 0 0,0-1 1 0 0,0 0-1 0 0,0 1 1 0 0,-1-1-1 0 0,1 0 1 0 0,0 0-1 0 0,-1 0 0 0 0,1-1 1 0 0,10-15-182 0 0,14-33 238 0 0,-15 27 0 0 0,1 1 0 0 0,1 0 0 0 0,1 1 0 0 0,1 0 0 0 0,24-26 0 0 0,120-107 0 0 0,-137 134 0 0 0,-19 17 0 0 0,1 1 0 0 0,-1 0 1 0 0,0 0-1 0 0,1 1 0 0 0,-1-1 0 0 0,1 0 0 0 0,0 1 0 0 0,0-1 0 0 0,-1 1 0 0 0,6-1 0 0 0,-6 1 0 0 0,1 1-1 0 0,-1 0 0 0 0,0 0 0 0 0,1 0 1 0 0,-1 0-1 0 0,1 1 0 0 0,-1-1 1 0 0,0 0-1 0 0,1 1 0 0 0,-1 0 1 0 0,0 0-1 0 0,0-1 0 0 0,0 1 1 0 0,1 1-1 0 0,-1-1 0 0 0,4 3 1 0 0,-5-3-43 0 0,1 3 32 0 0,0 1 11 0 0,-7-6 0 0 0,2 0-24 0 0,0 0 0 0 0,0 0 0 0 0,1 0 0 0 0,-1 0 0 0 0,0 1 0 0 0,0 0 0 0 0,0-1 0 0 0,0 1 0 0 0,0 0 0 0 0,0 1 0 0 0,0-1 0 0 0,0 0 0 0 0,0 1 0 0 0,0 0 0 0 0,0 0 0 0 0,0 0 0 0 0,0 0 0 0 0,0 0 0 0 0,1 0 0 0 0,-1 1 0 0 0,1-1 0 0 0,-1 1 0 0 0,1 0 0 0 0,-1 0 0 0 0,1 0 0 0 0,-4 4 0 0 0,-9 8 8 0 0,0 1-1 0 0,1 1 0 0 0,1 0 0 0 0,0 1 1 0 0,2 1-1 0 0,0-1 0 0 0,0 2 0 0 0,2 0 1 0 0,0 0-1 0 0,-9 33 0 0 0,16-45 5 0 0,0 0-1 0 0,1 1 0 0 0,0-1 1 0 0,0 0-1 0 0,1 1 1 0 0,0-1-1 0 0,0 1 0 0 0,1-1 1 0 0,0 0-1 0 0,0 1 0 0 0,1-1 1 0 0,0 0-1 0 0,0 0 1 0 0,5 11-1 0 0,-7-17-27 0 0,1 0 0 0 0,0 1 0 0 0,0-1-1 0 0,0 0 1 0 0,-1 1 0 0 0,1-1 0 0 0,0 0 0 0 0,1 0 0 0 0,-1 0 0 0 0,0 0 0 0 0,0 0-1 0 0,0 0 1 0 0,1 0 0 0 0,-1 0 0 0 0,0-1 0 0 0,1 1 0 0 0,-1 0 0 0 0,0-1-1 0 0,1 1 1 0 0,2 0 0 0 0,-2-1 25 0 0,1 0 0 0 0,-1 0-1 0 0,1 0 1 0 0,-1 0 0 0 0,1-1-1 0 0,-1 1 1 0 0,1-1 0 0 0,-1 1-1 0 0,1-1 1 0 0,-1 0 0 0 0,4-1-1 0 0,2-2 30 0 0,0-1 0 0 0,-1 0 0 0 0,1 0 0 0 0,-1 0-1 0 0,12-12 1 0 0,-8 4 317 0 0,0 0 1 0 0,15-25-1 0 0,-6 8-224 0 0,14-21 21 0 0,11-8 116 0 0,-22 26-119 0 0,2 2 0 0 0,34-33 0 0 0,-58 63-122 0 0,-1 0 0 0 0,1 0-1 0 0,0 0 1 0 0,0 1 0 0 0,0-1 0 0 0,0 0-1 0 0,-1 1 1 0 0,1-1 0 0 0,0 0 0 0 0,0 1 0 0 0,0 0-1 0 0,1-1 1 0 0,-1 1 0 0 0,0 0 0 0 0,0-1 0 0 0,0 1-1 0 0,2 0 1 0 0,-2 0-3 0 0,-1 0 1 0 0,1 0-1 0 0,-1 1 0 0 0,1-1 1 0 0,-1 0-1 0 0,1 0 0 0 0,-1 1 1 0 0,1-1-1 0 0,-1 1 0 0 0,1-1 1 0 0,-1 0-1 0 0,0 1 0 0 0,1-1 0 0 0,-1 1 1 0 0,0-1-1 0 0,1 1 0 0 0,-1-1 1 0 0,0 1-1 0 0,0-1 0 0 0,1 1 1 0 0,-1-1-1 0 0,0 1 0 0 0,0-1 1 0 0,0 2-1 0 0,1 2-1 0 0,0 0 1 0 0,-1 0-1 0 0,0 1 1 0 0,0-1-1 0 0,0 0 0 0 0,-1 0 1 0 0,0 8-1 0 0,-8 17 1 0 0,-23 55 0 0 0,20-55 0 0 0,-17 58 0 0 0,26-74-41 0 0,1 1-1 0 0,-1-1 1 0 0,2 1-1 0 0,0-1 1 0 0,1 1-1 0 0,2 24 1 0 0,-2-37 34 0 0,0 0 1 0 0,1 0-1 0 0,-1 0 1 0 0,0 0 0 0 0,0 0-1 0 0,1-1 1 0 0,-1 1-1 0 0,0 0 1 0 0,1 0 0 0 0,-1 0-1 0 0,1 0 1 0 0,-1 0-1 0 0,1-1 1 0 0,-1 1 0 0 0,1 0-1 0 0,0 0 1 0 0,-1-1-1 0 0,1 1 1 0 0,0 0-1 0 0,0-1 1 0 0,-1 1 0 0 0,1-1-1 0 0,0 1 1 0 0,0-1-1 0 0,0 1 1 0 0,1-1 0 0 0,-1 1-3 0 0,1-1 0 0 0,-1 0 0 0 0,0 0 1 0 0,1 0-1 0 0,-1 0 0 0 0,0-1 1 0 0,1 1-1 0 0,-1 0 0 0 0,0 0 0 0 0,1-1 1 0 0,-1 1-1 0 0,0-1 0 0 0,0 1 1 0 0,1-1-1 0 0,-1 0 0 0 0,0 1 0 0 0,0-1 1 0 0,1-1-1 0 0,7-6 2 0 0,-1-1 0 0 0,0 0-1 0 0,0-1 1 0 0,-1 1 0 0 0,0-2 0 0 0,-1 1 0 0 0,7-15 0 0 0,-1 2 17 0 0,21-37 532 0 0,-16 26-519 0 0,2 1 1 0 0,24-32-1 0 0,-37 55-8 0 0,1 1-1 0 0,-2-2 1 0 0,7-12 0 0 0,5-12 74 0 0,-13 28-52 0 0,-4 6-26 0 0,1-1-1 0 0,0 0 1 0 0,0 0-1 0 0,0 1 1 0 0,0-1 0 0 0,0 1-1 0 0,0-1 1 0 0,1 1-1 0 0,-1-1 1 0 0,2 0 0 0 0,-2 1-71 0 0,-1 1 1 0 0,1 24 571 0 0,0-16-600 0 0,-1 0 1 0 0,0 1-1 0 0,-2 14 0 0 0,-9 46-96 0 0,-2-15 184 0 0,-8 75 0 0 0,21-54 0 0 0,0-75-2 0 0,0 0-1 0 0,-1 1 1 0 0,1-1-1 0 0,0 0 0 0 0,0 1 1 0 0,0-1-1 0 0,0 0 1 0 0,0 0-1 0 0,0 1 1 0 0,0-1-1 0 0,0 0 0 0 0,0 1 1 0 0,0-1-1 0 0,0 0 1 0 0,0 1-1 0 0,1-1 1 0 0,-1 0-1 0 0,0 1 1 0 0,0-1-1 0 0,0 0 0 0 0,0 0 1 0 0,0 1-1 0 0,1-1 1 0 0,-1 0-1 0 0,0 0 1 0 0,0 1-1 0 0,0-1 0 0 0,1 0 1 0 0,-1 0-1 0 0,0 0 1 0 0,0 1-1 0 0,1-1 1 0 0,-1 0-1 0 0,0 0 0 0 0,0 0 1 0 0,1 0-1 0 0,-1 1 1 0 0,11-9-213 0 0,7-18-97 0 0,-9 9 274 0 0,9-28 0 0 0,6-10 42 0 0,5 4 188 0 0,44-57 0 0 0,-61 90-150 0 0,-9 13-21 0 0,0-1 0 0 0,0 1 1 0 0,1 0-1 0 0,0 1 0 0 0,0-1 1 0 0,1 1-1 0 0,5-6 0 0 0,-10 10-20 0 0,0 0-1 0 0,0 0 0 0 0,1 0 0 0 0,-1 0 0 0 0,0 0 1 0 0,0 0-1 0 0,0 0 0 0 0,0 0 0 0 0,0 0 1 0 0,1 0-1 0 0,-1 0 0 0 0,0 0 0 0 0,0 0 0 0 0,0 0 1 0 0,0-1-1 0 0,0 1 0 0 0,0 0 0 0 0,1 0 1 0 0,-1 1-1 0 0,0-1 0 0 0,0 0 0 0 0,0 0 1 0 0,0 0-1 0 0,0 0 0 0 0,1 0 0 0 0,-1 0 0 0 0,0 0 1 0 0,0 0-1 0 0,0 0 0 0 0,0 0 0 0 0,0 0 1 0 0,0 0-1 0 0,1 0 0 0 0,-1 0 0 0 0,0 1 1 0 0,0-1-1 0 0,0 0 0 0 0,0 0 0 0 0,0 0 0 0 0,0 0 1 0 0,0 0-1 0 0,0 0 0 0 0,0 0 0 0 0,0 1 1 0 0,1-1-1 0 0,-1 0 0 0 0,0 0 0 0 0,0 0 1 0 0,0 0-1 0 0,0 0 0 0 0,0 1 0 0 0,0-1 0 0 0,0 0 1 0 0,0 0-1 0 0,0 0 0 0 0,0 0 0 0 0,0 10-2 0 0,0-9 3 0 0,-1 8-5 0 0,0-1 0 0 0,-1 1-1 0 0,0-1 1 0 0,0 0-1 0 0,-1 0 1 0 0,-5 13 0 0 0,-4 8-59 0 0,7-13 35 0 0,-6 19-130 0 0,-9 42 0 0 0,19-68 109 0 0,-1 1 0 0 0,1 0 0 0 0,0 0 0 0 0,1 0 0 0 0,0 0 0 0 0,1 0 0 0 0,0 0-1 0 0,1 0 1 0 0,3 13 0 0 0,-4-22 21 0 0,-1 1-1 0 0,0-1 1 0 0,1 1 0 0 0,-1-1-1 0 0,1 0 1 0 0,0 1-1 0 0,0-1 1 0 0,-1 0-1 0 0,1 0 1 0 0,0 0-1 0 0,0 1 1 0 0,0-1 0 0 0,0 0-1 0 0,0 0 1 0 0,0 0-1 0 0,1 0 1 0 0,-1-1-1 0 0,0 1 1 0 0,0 0-1 0 0,1 0 1 0 0,1 0-1 0 0,-2-1 4 0 0,1 0 0 0 0,0 1 0 0 0,0-1-1 0 0,0 0 1 0 0,0 0 0 0 0,0-1-1 0 0,-1 1 1 0 0,1 0 0 0 0,0-1-1 0 0,0 1 1 0 0,0-1 0 0 0,-1 1-1 0 0,1-1 1 0 0,2-1 0 0 0,6-4-7 0 0,-1-1 1 0 0,0 1-1 0 0,0-1 1 0 0,11-12-1 0 0,-16 15 54 0 0,10-11-6 0 0,-1-1 0 0 0,14-21 0 0 0,-13 17-28 0 0,7-11 322 0 0,-2-2 0 0 0,-1 1 1 0 0,-2-2-1 0 0,-1 0 0 0 0,19-65 0 0 0,-33 94-404 0 0,4-19-393 0 0,-5 23 559 0 0,0 1 9 0 0,0 0 14 0 0,-3 8 250 0 0,-40 120-148 0 0,25-72-158 0 0,13-38-47 0 0,1 0 0 0 0,0 0 0 0 0,2 1 0 0 0,0-1-1 0 0,1 0 1 0 0,1 1 0 0 0,2 18 0 0 0,-2-33-39 0 0,1 1 1 0 0,-1-1-1 0 0,1 0 1 0 0,1 0 0 0 0,-1 0-1 0 0,1 0 1 0 0,3 7-1 0 0,-5-10 12 0 0,1 0 0 0 0,-1 0 0 0 0,1-1 0 0 0,-1 1 0 0 0,1 0 1 0 0,0-1-1 0 0,-1 1 0 0 0,1 0 0 0 0,0-1 0 0 0,0 1 0 0 0,-1-1 0 0 0,1 1 0 0 0,0-1 0 0 0,0 1 0 0 0,0-1 0 0 0,0 0 0 0 0,0 1 1 0 0,-1-1-1 0 0,1 0 0 0 0,0 0 0 0 0,0 0 0 0 0,0 0 0 0 0,0 0 0 0 0,0 1 0 0 0,0-2 0 0 0,0 1 0 0 0,0 0 0 0 0,0 0 1 0 0,0 0-1 0 0,0 0 0 0 0,0-1 0 0 0,-1 1 0 0 0,1 0 0 0 0,0-1 0 0 0,0 1 0 0 0,0-1 0 0 0,0 1 0 0 0,-1-1 0 0 0,1 1 0 0 0,0-1 1 0 0,0 1-1 0 0,0-2 0 0 0,17-13 129 0 0,0-1 1 0 0,27-32-1 0 0,2-2-99 0 0,-23 24 106 0 0,-1 0 0 0 0,29-45 0 0 0,-39 49 116 0 0,0 0 1 0 0,-2-1-1 0 0,10-25 1 0 0,20-74 237 0 0,-35 104-523 0 0,6-22 87 0 0,9-55 0 0 0,-21 81-9 0 0,0 14-10 0 0,0 0 0 0 0,0-1 0 0 0,0 1 0 0 0,0 0 0 0 0,0 0 0 0 0,0 0 0 0 0,0-1 0 0 0,0 1 0 0 0,0 0 0 0 0,0 0 0 0 0,0 0 0 0 0,0 0 0 0 0,0 0 0 0 0,0-1 0 0 0,0 1 0 0 0,-1 0 0 0 0,1 0 0 0 0,0 0 0 0 0,0 0 0 0 0,0 0 0 0 0,0-1 0 0 0,0 1 0 0 0,0 0 0 0 0,-1 0 0 0 0,1 0 0 0 0,0 0 0 0 0,0 0 0 0 0,0 0 0 0 0,0 0 0 0 0,-1 0 0 0 0,1 0 0 0 0,0 0 0 0 0,0 0 0 0 0,0 0 0 0 0,0-1 0 0 0,-1 1 0 0 0,1 0 0 0 0,0 0 0 0 0,0 0 0 0 0,0 1 0 0 0,-1-1 0 0 0,1 0 0 0 0,0 0 0 0 0,0 0 0 0 0,0 0 0 0 0,0 0 0 0 0,-1 0 0 0 0,1 0 0 0 0,0 0 0 0 0,0 0 0 0 0,0 0 0 0 0,0 0 0 0 0,0 0 0 0 0,-1 1 0 0 0,1-1 0 0 0,-8 5 0 0 0,-4 7 286 0 0,2 1 0 0 0,0 0 1 0 0,0 0-1 0 0,-14 28 0 0 0,24-41-285 0 0,-110 213-786 0 0,80-151 538 0 0,23-47 139 0 0,1 0 0 0 0,0 1-1 0 0,1-1 1 0 0,1 1 0 0 0,-5 29-1 0 0,8-34 53 0 0,0-1-1 0 0,1 1 0 0 0,0 0 1 0 0,1 0-1 0 0,0 0 1 0 0,1-1-1 0 0,0 1 1 0 0,1-1-1 0 0,5 17 0 0 0,-7-24 35 0 0,0-1-1 0 0,0 1 0 0 0,1-1 1 0 0,-1 0-1 0 0,0 0 0 0 0,1 0 0 0 0,0 0 1 0 0,-1 0-1 0 0,1 0 0 0 0,0 0 1 0 0,0 0-1 0 0,0 0 0 0 0,0-1 1 0 0,0 1-1 0 0,0-1 0 0 0,1 0 1 0 0,-1 0-1 0 0,0 1 0 0 0,1-1 0 0 0,-1-1 1 0 0,1 1-1 0 0,3 1 0 0 0,-2-2-21 0 0,1 0-1 0 0,-1 0 0 0 0,0 0 0 0 0,1 0 0 0 0,-1-1 1 0 0,0 1-1 0 0,0-1 0 0 0,0 0 0 0 0,1-1 1 0 0,-1 1-1 0 0,0-1 0 0 0,6-3 0 0 0,3-2-26 0 0,-1-1-1 0 0,0 0 0 0 0,-1-1 0 0 0,12-11 0 0 0,39-46-9 0 0,-51 52 80 0 0,15-27 0 0 0,2-1 74 0 0,-5 7 21 0 0,-2 0 1 0 0,-1-2-1 0 0,25-64 0 0 0,-26 57-34 0 0,23-49 155 0 0,-35 78-132 0 0,-5 12 51 0 0,-1 0 0 0 0,1-1 0 0 0,-1 0-1 0 0,0 1 1 0 0,0-1 0 0 0,0 0 0 0 0,0 1 0 0 0,0-1-1 0 0,-1-6 1 0 0,0 10-151 0 0,0-1 1 0 0,0 1-1 0 0,-1-1 0 0 0,1 0 0 0 0,0 1 0 0 0,0 0 1 0 0,-1-1-1 0 0,1 1 0 0 0,0-1 0 0 0,-1 1 0 0 0,1-1 1 0 0,-1 1-1 0 0,1 0 0 0 0,0-1 0 0 0,-1 1 0 0 0,1 0 1 0 0,-1-1-1 0 0,1 1 0 0 0,-1 0 0 0 0,1 0 0 0 0,-1-1 0 0 0,0 1 1 0 0,1 0-1 0 0,-1 0 0 0 0,1 0 0 0 0,-1 0 0 0 0,1 0 1 0 0,-1 0-1 0 0,1 0 0 0 0,-1 0 0 0 0,0 0 0 0 0,1 0 1 0 0,-1 0-1 0 0,1 0 0 0 0,-1 0 0 0 0,1 0 0 0 0,-2 1 1 0 0,-21 4 310 0 0,17-1-269 0 0,0 0 0 0 0,1 1-1 0 0,-1-1 1 0 0,1 1 0 0 0,0 0-1 0 0,0 0 1 0 0,1 0 0 0 0,-1 1-1 0 0,-3 6 1 0 0,-3 3 0 0 0,3-4-35 0 0,1 0 0 0 0,0 0 0 0 0,1 0 0 0 0,-7 18 0 0 0,-15 50-91 0 0,22-59 75 0 0,-4 12-188 0 0,1 0 1 0 0,2 0-1 0 0,1 1 1 0 0,2 0-1 0 0,1 1 1 0 0,3 60-1 0 0,0-92 215 0 0,1 12-11 0 0,1-1 1 0 0,3 17-1 0 0,-4-27-25 0 0,-1 0 0 0 0,1-1 0 0 0,0 1 0 0 0,0-1-1 0 0,0 1 1 0 0,0-1 0 0 0,0 1 0 0 0,1-1 0 0 0,-1 0 0 0 0,1 0 0 0 0,-1 0-1 0 0,1 1 1 0 0,0-2 0 0 0,0 1 0 0 0,0 0 0 0 0,0 0 0 0 0,0 0-1 0 0,4 1 1 0 0,-4-2 12 0 0,0-1 0 0 0,-1 0 0 0 0,1 0 0 0 0,0 0 0 0 0,0 0 0 0 0,0 0 0 0 0,0 0 0 0 0,0 0 0 0 0,0 0 0 0 0,0-1 0 0 0,-1 1 0 0 0,1-1 0 0 0,0 0 0 0 0,0 1 0 0 0,0-1 0 0 0,-1 0 0 0 0,1 0 0 0 0,0 0 0 0 0,-1 0 0 0 0,1 0 0 0 0,1-2 0 0 0,5-4-20 0 0,0 0 0 0 0,9-11 0 0 0,-17 17 32 0 0,87-90-463 0 0,-50 54 510 0 0,52-43 0 0 0,-64 58-309 0 0,-20 17 270 0 0,0-1 0 0 0,0 2 0 0 0,1-1 0 0 0,-1 0-1 0 0,1 1 1 0 0,0 0 0 0 0,1 1 0 0 0,-1-1 0 0 0,1 1 0 0 0,9-3-1 0 0,-14 6 33 0 0,0 0 0 0 0,-1 0 0 0 0,1 1 0 0 0,0-1 0 0 0,-1 0 0 0 0,1 1 0 0 0,0-1 0 0 0,-1 1 0 0 0,1-1 0 0 0,-1 1 0 0 0,1 0-1 0 0,-1 0 1 0 0,1 0 0 0 0,-1 0 0 0 0,0 0 0 0 0,1 0 0 0 0,-1 0 0 0 0,0 0 0 0 0,0 0 0 0 0,0 1 0 0 0,0-1 0 0 0,2 3 0 0 0,0 0-39 0 0,-1 0 0 0 0,1 0 0 0 0,-1 0 0 0 0,0 0 0 0 0,0 1 0 0 0,3 8 0 0 0,-6-11 10 0 0,0 0 0 0 0,6 12-74 0 0,-5-13 20 0 0,0-1-10 0 0,-1 0 11 0 0,-4 0 42 0 0,5 0 14 0 0,-1 0 0 0 0,0 0 0 0 0,0 0 0 0 0,1 0 0 0 0,-1 0 0 0 0,0 0 0 0 0,0 0 0 0 0,1 0 0 0 0,-1-1 0 0 0,0 1 0 0 0,0 0 0 0 0,1-1 0 0 0,-1 1 0 0 0,0 0 0 0 0,1-1 0 0 0,-1 1 0 0 0,1-1 0 0 0,-1 1 0 0 0,0-1 0 0 0,-3-2 1 0 0,1 2-12 0 0,-1-1-1 0 0,0 1 0 0 0,0 0 0 0 0,0 1 1 0 0,1-1-1 0 0,-1 1 0 0 0,0-1 0 0 0,0 1 0 0 0,0 1 1 0 0,0-1-1 0 0,0 0 0 0 0,0 1 0 0 0,0 0 1 0 0,1 0-1 0 0,-1 0 0 0 0,0 0 0 0 0,1 0 0 0 0,-1 1 1 0 0,1 0-1 0 0,-5 3 0 0 0,-5 3-49 0 0,1 1 1 0 0,1 1-1 0 0,-20 20 1 0 0,20-19 47 0 0,6-6 30 0 0,0 1-1 0 0,1-1 0 0 0,0 1 1 0 0,0 0-1 0 0,0 0 0 0 0,1 0 1 0 0,0 0-1 0 0,0 1 0 0 0,1-1 1 0 0,-2 8-1 0 0,2-10-7 0 0,1 0-1 0 0,1 1 1 0 0,-1-1-1 0 0,1 0 1 0 0,0 0 0 0 0,0 1-1 0 0,0-1 1 0 0,0 0-1 0 0,1 0 1 0 0,-1 1 0 0 0,1-1-1 0 0,0 0 1 0 0,1 0-1 0 0,-1 0 1 0 0,1 0 0 0 0,0 0-1 0 0,3 6 1 0 0,-4-9-31 0 0,0 0 1 0 0,0 1-1 0 0,0-1 0 0 0,0 0 1 0 0,0 0-1 0 0,0 0 1 0 0,1 0-1 0 0,-1 0 1 0 0,0 0-1 0 0,0 0 1 0 0,1 0-1 0 0,-1-1 1 0 0,1 1-1 0 0,-1-1 0 0 0,1 1 1 0 0,-1-1-1 0 0,1 1 1 0 0,-1-1-1 0 0,2 1 1 0 0,0-1 7 0 0,0 0 1 0 0,-1-1 0 0 0,1 1-1 0 0,-1 0 1 0 0,1-1 0 0 0,-1 1 0 0 0,1-1-1 0 0,-1 0 1 0 0,1 0 0 0 0,3-2-1 0 0,0-1 47 0 0,1 0-1 0 0,-1 0 1 0 0,0-1-1 0 0,-1 1 0 0 0,1-1 1 0 0,-1-1-1 0 0,5-5 0 0 0,3-5 519 0 0,-1 1-95 0 0,0 0 1 0 0,18-33-1 0 0,-19 25-227 0 0,2 1 0 0 0,1-1 0 0 0,19-23 0 0 0,-10 14 403 0 0,-22 32-454 0 0,-1 0 3 0 0,1 1-133 0 0,-1 1 0 0 0,1-1 1 0 0,0 1-1 0 0,-1-1 0 0 0,1 1 0 0 0,0-1 0 0 0,-1 1 0 0 0,0-1 0 0 0,1 1 0 0 0,-1 0 0 0 0,0-1 0 0 0,0 3 0 0 0,-1 16-16 0 0,-2 0 0 0 0,0-1 0 0 0,-7 26-1 0 0,-2 13-13 0 0,10-48-21 0 0,0 0 0 0 0,1 0 0 0 0,0 0 0 0 0,1 1 0 0 0,0-1 0 0 0,0 0 0 0 0,1 0 0 0 0,4 14 0 0 0,-5-21-9 0 0,1 0 0 0 0,0 0 1 0 0,0-1-1 0 0,0 1 0 0 0,0 0 0 0 0,1-1 0 0 0,-1 1 0 0 0,3 2 0 0 0,-3-4 6 0 0,0 0 0 0 0,0 0 0 0 0,0-1 0 0 0,0 1 0 0 0,0-1 0 0 0,0 1 1 0 0,0 0-1 0 0,0-1 0 0 0,0 0 0 0 0,0 1 0 0 0,0-1 0 0 0,0 0 0 0 0,0 1 0 0 0,0-1 0 0 0,0 0 0 0 0,0 0 0 0 0,0 0 0 0 0,0 0 0 0 0,1 0 0 0 0,-1 0 0 0 0,0 0 0 0 0,0-1 0 0 0,0 1 0 0 0,0 0 0 0 0,0-1 0 0 0,1 0 0 0 0,4-1-1 0 0,-1 0 0 0 0,0-1 0 0 0,0 1 0 0 0,-1-1-1 0 0,1-1 1 0 0,-1 1 0 0 0,1-1 0 0 0,-1 1 0 0 0,4-6 0 0 0,34-43-93 0 0,-21 23 33 0 0,7-1-146 0 0,-18 20 129 0 0,-1-1-1 0 0,9-11 1 0 0,15-11 1308 0 0,-32 33-1154 0 0,14 20 129 0 0,-8-1-191 0 0,-4-11-11 0 0,0 0 0 0 0,1-1-1 0 0,6 13 1 0 0,-5-13 8 0 0,7 13 26 0 0,-12-19-33 0 0,1-1 1 0 0,0 1-1 0 0,-1 0 0 0 0,1 0 0 0 0,0 0 0 0 0,0-1 0 0 0,0 1 0 0 0,0 0 1 0 0,0-1-1 0 0,-1 1 0 0 0,1-1 0 0 0,0 1 0 0 0,0-1 0 0 0,0 0 1 0 0,1 1-1 0 0,-1-1 0 0 0,0 0 0 0 0,1 0 0 0 0,5 0-12 0 0,0 0 0 0 0,0-1 0 0 0,0 0 0 0 0,-1 0 0 0 0,1 0 0 0 0,-1-1 0 0 0,11-4 0 0 0,-10 3 12 0 0,-1 1-1 0 0,1 0 1 0 0,0 0-1 0 0,-1 1 1 0 0,1 0-1 0 0,0 0 1 0 0,0 0-1 0 0,0 1 0 0 0,12 1 1 0 0,-14 0-5 0 0,-1 0 0 0 0,1 0 0 0 0,0 1 0 0 0,-1 0 1 0 0,1 0-1 0 0,-1 0 0 0 0,0 0 0 0 0,1 0 0 0 0,-1 1 0 0 0,0 0 0 0 0,-1 0 1 0 0,1 0-1 0 0,0 0 0 0 0,5 7 0 0 0,26 39-61 0 0,-25-33-190 0 0,21 23-1 0 0,-30-38 160 0 0,0 0 0 0 0,0 0 0 0 0,0 0 0 0 0,0 0 1 0 0,0 0-1 0 0,0 0 0 0 0,1-1 0 0 0,-1 1 0 0 0,2 1 0 0 0,-2-2-52 0 0,-1 0-1 0 0,1 0 0 0 0,0 0 0 0 0,-1 0 1 0 0,1 0-1 0 0,-1 0 0 0 0,1 0 0 0 0,-1 0 1 0 0,1 0-1 0 0,0 0 0 0 0,-1 0 0 0 0,1 0 0 0 0,-1 0 1 0 0,1 0-1 0 0,-1-1 0 0 0,1 1 0 0 0,-1 0 1 0 0,1 0-1 0 0,-1-1 0 0 0,1 1 0 0 0,-1 0 1 0 0,1-1-1 0 0,-1 1 0 0 0,1 0 0 0 0,-1-1 1 0 0,0 1-1 0 0,1-1 0 0 0,3-7-1386 0 0</inkml:trace>
  <inkml:trace contextRef="#ctx0" brushRef="#br0" timeOffset="431.97">1475 30 21975 0 0,'8'7'940'0'0,"-7"-6"-835"0"0,1 1-1 0 0,-1-1 1 0 0,1 0-1 0 0,-1 1 1 0 0,0-1 0 0 0,0 1-1 0 0,1-1 1 0 0,-1 1-1 0 0,1 1 1 0 0,9 10 1404 0 0,-10-12-1004 0 0,2 2 940 0 0,0 2-1291 0 0,-3-5-192 0 0,0 0-1 0 0,1 1 1 0 0,-1-1 0 0 0,0 0 0 0 0,0 1 0 0 0,1-1 0 0 0,-1 0-1 0 0,0 1 1 0 0,0-1 0 0 0,0 0 0 0 0,1 1 0 0 0,-1-1-1 0 0,0 0 1 0 0,0 1 0 0 0,0-1 0 0 0,0 1 0 0 0,0-1 0 0 0,0 0-1 0 0,0 1 1 0 0,0-1 0 0 0,0 1 0 0 0,0-1 0 0 0,0 0-1 0 0,0 1 1 0 0,0-1 0 0 0,0 1 0 0 0,0-1 0 0 0,0 0 0 0 0,-1 1-1 0 0,1-1 1 0 0,0 1 0 0 0,0-1 0 0 0,-1 1 0 0 0,-1 3-2917 0 0,0 3-5574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2-02T04:20:20.0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1 280 16240 0 0,'0'0'474'0'0,"0"0"-1"0"0,0 0-303 0 0,1 1 18 0 0,0 0 1 0 0,-1-1-1 0 0,1 1 0 0 0,0-1 1 0 0,-1 1-1 0 0,1-1 0 0 0,0 0 1 0 0,0 1-1 0 0,0-1 1 0 0,-1 0-1 0 0,1 1 0 0 0,0-1 1 0 0,0 0-1 0 0,0 0 0 0 0,0 0 1 0 0,-1 0-1 0 0,1 0 1 0 0,0 0-1 0 0,0 0 0 0 0,0 0 1 0 0,0 0-1 0 0,0 0 0 0 0,-1 0 1 0 0,1 0-1 0 0,0-1 1 0 0,0 1-1 0 0,0 0 0 0 0,0-1 1 0 0,-1 1-1 0 0,1 0 0 0 0,0-1 1 0 0,-1 1-1 0 0,1-1 0 0 0,0 1 1 0 0,0-2-1 0 0,2 0-31 0 0,0-1 1 0 0,0 0-1 0 0,-1 0 0 0 0,1 0 1 0 0,2-5-1 0 0,10-15 82 0 0,54-95 2055 0 0,-28 44-2294 0 0,-36 65 0 0 0,0 1 0 0 0,1 0 0 0 0,8-9 0 0 0,-14 16 0 0 0,0 2 1 0 0,0-1 0 0 0,0 0-1 0 0,0 0 1 0 0,0 0 0 0 0,0 0-1 0 0,0 0 1 0 0,0 0 0 0 0,0 1-1 0 0,0-1 1 0 0,0 0 0 0 0,0 0-1 0 0,0 0 1 0 0,0 0 0 0 0,0 0-1 0 0,0 1 1 0 0,0-1 0 0 0,0 0-1 0 0,0 0 1 0 0,0 0 0 0 0,0 0-1 0 0,0 0 1 0 0,0 0 0 0 0,0 1 0 0 0,0-1-1 0 0,1 0 1 0 0,-1 0 0 0 0,0 0-1 0 0,0 0 1 0 0,0 0 0 0 0,0 0-1 0 0,0 0 1 0 0,0 0 0 0 0,0 0-1 0 0,1 0 1 0 0,-1 1 0 0 0,0-1-1 0 0,0 0 1 0 0,0 0 0 0 0,0 0-1 0 0,0 0 1 0 0,1 0 0 0 0,-1 0-1 0 0,0 0 1 0 0,0 0 0 0 0,0 0 0 0 0,0 0-1 0 0,0 0 1 0 0,0 0 0 0 0,1 0-1 0 0,-1 0 1 0 0,0 0 0 0 0,0 0-1 0 0,0 0 1 0 0,0-1 0 0 0,0 1-1 0 0,0 0 1 0 0,1 0 0 0 0,-1 0-1 0 0,0 0 1 0 0,0 0 0 0 0,0 0-1 0 0,0 0 1 0 0,0 0 0 0 0,0 0-1 0 0,0 0 1 0 0,0-1 0 0 0,1 1 0 0 0,-1 0-1 0 0,0 0 1 0 0,1 10 66 0 0,-1-9-65 0 0,-2 25-12 0 0,-1 0-1 0 0,-1 0 0 0 0,-12 42 0 0 0,1-4-7 0 0,-23 74 18 0 0,13-55 0 0 0,12-35 0 0 0,-26 112 0 0 0,36-147 0 0 0,1 0 0 0 0,-1-1 0 0 0,2 1 0 0 0,0 0 0 0 0,0 0 0 0 0,3 23 0 0 0,3-25 0 0 0,-5-10 0 0 0,1-1 0 0 0,-1 0 0 0 0,0 0 0 0 0,0 0 0 0 0,0 0 0 0 0,1 0 0 0 0,-1 0 0 0 0,0 0 0 0 0,0 0 0 0 0,0 0 0 0 0,1 0 0 0 0,-1 1 0 0 0,0-1 0 0 0,0 0 0 0 0,0 0 0 0 0,1 0 0 0 0,-1 0 0 0 0,0 0 0 0 0,0-1 0 0 0,0 1 0 0 0,1 0 0 0 0,-1 0 0 0 0,0 0 0 0 0,0 0 0 0 0,0 0 0 0 0,1 0 0 0 0,-1 0 0 0 0,0 0 0 0 0,0 0 0 0 0,0 0 0 0 0,0-1 0 0 0,1 1 0 0 0,-1 0 0 0 0,0 0 0 0 0,0 0 0 0 0,0-1 0 0 0,7-5 0 0 0,-6 5 0 0 0,6-9 0 0 0,0-1 0 0 0,0 0 0 0 0,-1 0 0 0 0,-1 0 0 0 0,1 0 0 0 0,6-25 0 0 0,-2 7 0 0 0,36-100-7 0 0,27-66-19 0 0,-57 160 23 0 0,1 0-1 0 0,2 1 0 0 0,32-43 0 0 0,-42 64 4 0 0,1 0 0 0 0,1 0 0 0 0,0 1 0 0 0,1 1 0 0 0,0 0 0 0 0,1 0 0 0 0,25-15 0 0 0,-38 26 0 0 0,1 0 0 0 0,-1-1 0 0 0,1 1 0 0 0,-1 0 0 0 0,1 0 0 0 0,-1-1 0 0 0,1 1 0 0 0,-1 0 0 0 0,1 0 0 0 0,0 0 0 0 0,-1 0 0 0 0,1 0 0 0 0,-1 0 0 0 0,1 0 0 0 0,-1 0 0 0 0,1 0 0 0 0,-1 0 0 0 0,1 0 0 0 0,0 0 0 0 0,-1 0 0 0 0,1 0 0 0 0,-1 0 0 0 0,1 0 0 0 0,-1 1 0 0 0,1-1 0 0 0,-1 0 0 0 0,1 0 0 0 0,-1 1 0 0 0,1-1 0 0 0,-1 0 0 0 0,1 1 0 0 0,-1-1 0 0 0,0 0 0 0 0,1 1 0 0 0,-1-1 0 0 0,0 1 0 0 0,1-1 0 0 0,-1 1 0 0 0,0-1 0 0 0,1 1 0 0 0,-1-1 0 0 0,0 1 0 0 0,0-1 0 0 0,0 1 0 0 0,1-1 0 0 0,-1 1 0 0 0,0-1 0 0 0,0 1 0 0 0,0-1 0 0 0,0 1 0 0 0,0 0 0 0 0,0 0 0 0 0,0 5 0 0 0,1 1 0 0 0,-1-1 0 0 0,-1 11 0 0 0,0-13 0 0 0,-4 26 0 0 0,-1-1 0 0 0,-1 0 0 0 0,-17 44 0 0 0,19-60 0 0 0,-35 90 0 0 0,-21 72 0 0 0,47-127 0 0 0,3-9 0 0 0,-10 65 0 0 0,21-104 0 0 0,-2 11-70 0 0,1-1-1 0 0,0 1 1 0 0,1 0 0 0 0,0 0-1 0 0,0 0 1 0 0,1-1 0 0 0,1 1-1 0 0,2 12 1 0 0,-4-22 33 0 0,1 0 1 0 0,-1 0 0 0 0,1 0-1 0 0,-1 0 1 0 0,1 0-1 0 0,-1 0 1 0 0,1 0 0 0 0,-1 0-1 0 0,1 0 1 0 0,0 0-1 0 0,-1 0 1 0 0,1 0 0 0 0,0 0-1 0 0,0 0 1 0 0,0-1-1 0 0,0 1 1 0 0,0 0 0 0 0,0-1-1 0 0,0 1 1 0 0,0-1-1 0 0,0 1 1 0 0,0-1 0 0 0,2 1-1 0 0,-1 0 11 0 0,0-1-1 0 0,1 0 0 0 0,-1 0 1 0 0,0 0-1 0 0,0-1 1 0 0,0 1-1 0 0,1-1 0 0 0,-1 1 1 0 0,0-1-1 0 0,0 1 0 0 0,4-3 1 0 0,2-1 5 0 0,-1 0 0 0 0,1-1 0 0 0,-1 0 0 0 0,0-1 0 0 0,8-7 0 0 0,-6 4 21 0 0,-1-1 0 0 0,0 0 0 0 0,0 0 0 0 0,9-18 0 0 0,22-50 0 0 0,-18 32 0 0 0,68-163-696 0 0,12-23 710 0 0,-85 204 122 0 0,2 1 1 0 0,0 0 0 0 0,32-33-1 0 0,-33 45-136 0 0,-21 36 464 0 0,-31 62-124 0 0,-34 86 96 0 0,31-63-398 0 0,-38 164-1 0 0,74-259-94 0 0,-35 184 595 0 0,32-152-1052 0 0,1-1 0 0 0,3 70 0 0 0,1-111 485 0 0,0 6-62 0 0,0-1 0 0 0,0 1 0 0 0,1-1 0 0 0,0 1 0 0 0,1-1 0 0 0,-1 1-1 0 0,1-1 1 0 0,0 0 0 0 0,1 0 0 0 0,3 7 0 0 0,-6-12 5 0 0,0-1 1 0 0,1 0-1 0 0,-1 1 1 0 0,0-1 0 0 0,0 0-1 0 0,1 1 1 0 0,-1-1-1 0 0,0 0 1 0 0,1 0-1 0 0,-1 1 1 0 0,1-1-1 0 0,-1 0 1 0 0,0 0-1 0 0,1 0 1 0 0,-1 1-1 0 0,1-1 1 0 0,-1 0-1 0 0,1 0 1 0 0,-1 0 0 0 0,0 0-1 0 0,1 0 1 0 0,-1 0-1 0 0,1 0 1 0 0,0 0-1 0 0,9-4-6142 0 0,-4-1-853 0 0</inkml:trace>
  <inkml:trace contextRef="#ctx0" brushRef="#br0" timeOffset="2569.83">988 386 13704 0 0,'6'-37'1490'0'0,"-6"34"-1587"0"0,0-7 634 0 0,-1 0-1 0 0,-1-16 1 0 0,1 24-388 0 0,1 1 0 0 0,0-1 1 0 0,-1 0-1 0 0,1 0 0 0 0,-1 1 1 0 0,1-1-1 0 0,-1 0 0 0 0,0 1 0 0 0,0-1 1 0 0,1 1-1 0 0,-1-1 0 0 0,0 1 1 0 0,-1-1-1 0 0,1 1 0 0 0,0-1 1 0 0,0 1-1 0 0,-1 0 0 0 0,1 0 0 0 0,0 0 1 0 0,-1 0-1 0 0,-2-2 0 0 0,2 3-79 0 0,1 0 0 0 0,-1-1-1 0 0,1 1 1 0 0,0 0 0 0 0,-1 0-1 0 0,1 1 1 0 0,-1-1 0 0 0,1 0-1 0 0,0 0 1 0 0,-1 1 0 0 0,1-1-1 0 0,0 1 1 0 0,-1-1 0 0 0,1 1-1 0 0,0-1 1 0 0,0 1 0 0 0,-1 0-1 0 0,1 0 1 0 0,0-1 0 0 0,0 1-1 0 0,-2 2 1 0 0,-19 22 807 0 0,10-7-458 0 0,-14 28 0 0 0,2-4-139 0 0,12-20-230 0 0,2 0-1 0 0,0 0 1 0 0,1 1-1 0 0,1 0 1 0 0,1 1-1 0 0,1-1 0 0 0,1 1 1 0 0,2 1-1 0 0,0-1 1 0 0,1 36-1 0 0,2-52-43 0 0,0-1 0 0 0,1 1-1 0 0,2 8 1 0 0,-3-14-15 0 0,0-1-1 0 0,0 0 1 0 0,0 0-1 0 0,1 0 0 0 0,-1 1 1 0 0,0-1-1 0 0,1 0 1 0 0,-1 0-1 0 0,1 0 1 0 0,-1 0-1 0 0,1 0 1 0 0,0 0-1 0 0,-1 0 1 0 0,1 0-1 0 0,0 0 1 0 0,0 0-1 0 0,0 0 1 0 0,0 0-1 0 0,0-1 1 0 0,0 1-1 0 0,0 0 1 0 0,0 0-1 0 0,0-1 1 0 0,0 1-1 0 0,0-1 1 0 0,0 1-1 0 0,0-1 1 0 0,0 0-1 0 0,2 1 1 0 0,-1-1 0 0 0,-1-1 0 0 0,1 1 0 0 0,0-1 0 0 0,-1 1 0 0 0,1-1 0 0 0,0 0 1 0 0,-1 0-1 0 0,1 0 0 0 0,-1 0 0 0 0,1 0 0 0 0,-1 0 0 0 0,0 0 1 0 0,1 0-1 0 0,-1 0 0 0 0,2-3 0 0 0,16-22-75 0 0,24-44 244 0 0,-4-2 0 0 0,32-81 0 0 0,-52 106 224 0 0,-18 46-280 0 0,-1 1 102 0 0,0 0 46 0 0,3 35 12 0 0,-10 16-361 0 0,2 65 0 0 0,8-90-63 0 0,13-33-96 0 0,-10 2 127 0 0,1 0 0 0 0,-1 0 0 0 0,6-6 0 0 0,1-1-171 0 0,17-16 188 0 0,-20 18 232 0 0,0-1 0 0 0,15-9 0 0 0,4-1-215 0 0,28-18 50 0 0,-51 35-7 0 0,1 0-1 0 0,0 0 1 0 0,1 1 0 0 0,-1 0-1 0 0,0 1 1 0 0,12-3 0 0 0,16 7 38 0 0,-35-3 14 0 0,1 1 0 0 0,0 0 0 0 0,-1-1 0 0 0,0 1 0 0 0,1-1 0 0 0,-1 1 0 0 0,1-1 0 0 0,-1 0 0 0 0,0 1 0 0 0,1-1 0 0 0,-1 1 0 0 0,0-1 0 0 0,1 0 0 0 0,-1 1 0 0 0,0-1 0 0 0,0 0 0 0 0,0 1 0 0 0,0-1 0 0 0,0 0 0 0 0,0 1 0 0 0,0-1 0 0 0,0 0 0 0 0,0-19 0 0 0,0 18 0 0 0,-1 1 0 0 0,0 0 0 0 0,1 0 0 0 0,-1 0 0 0 0,1 0 0 0 0,-1 0 0 0 0,0 0 0 0 0,0 0 0 0 0,0 0 0 0 0,0 0 0 0 0,1 1 0 0 0,-1-1 0 0 0,0 0 0 0 0,0 0 0 0 0,-1 1 0 0 0,1-1 0 0 0,0 1 0 0 0,0-1 0 0 0,0 1 0 0 0,0-1 0 0 0,0 1 0 0 0,-3-1 0 0 0,1 2 0 0 0,0-1 0 0 0,0 1 0 0 0,0-1 0 0 0,0 1 0 0 0,0 0 0 0 0,0 0 0 0 0,1 0 0 0 0,-1 1 0 0 0,0-1 0 0 0,-4 3 0 0 0,-27 22 0 0 0,23-16 0 0 0,-2 1 3 0 0,0 1-1 0 0,1 0 0 0 0,0 0 1 0 0,-16 25-1 0 0,22-29-1 0 0,1 0 1 0 0,0 1-1 0 0,0 0 0 0 0,1 0 0 0 0,0 0 0 0 0,1 1 1 0 0,0-1-1 0 0,1 1 0 0 0,-3 13 0 0 0,5-18 14 0 0,0 0 0 0 0,-1 0 0 0 0,2-1 1 0 0,-1 1-1 0 0,1 0 0 0 0,-1 0 0 0 0,1-1 0 0 0,1 1 0 0 0,-1 0 0 0 0,1-1 0 0 0,-1 1 0 0 0,1-1 0 0 0,1 0 0 0 0,-1 1 0 0 0,0-1 0 0 0,5 4 0 0 0,-6-6-19 0 0,1-1-1 0 0,-1 0 0 0 0,0-1 1 0 0,1 1-1 0 0,-1 0 1 0 0,1 0-1 0 0,0-1 0 0 0,-1 1 1 0 0,1-1-1 0 0,-1 1 1 0 0,1-1-1 0 0,0 0 0 0 0,-1 1 1 0 0,1-1-1 0 0,0 0 0 0 0,0 0 1 0 0,-1 0-1 0 0,1 0 1 0 0,0-1-1 0 0,-1 1 0 0 0,1 0 1 0 0,0-1-1 0 0,-1 1 1 0 0,1-1-1 0 0,2-1 0 0 0,0 0-10 0 0,1 0 0 0 0,0 0 0 0 0,-1-1 0 0 0,0 1 0 0 0,0-1 0 0 0,0 0 0 0 0,6-6 0 0 0,9-11 15 0 0,-1-2 0 0 0,0 0 0 0 0,-2-1 0 0 0,-1-1 0 0 0,19-38 0 0 0,-12 16 59 0 0,-2-1 0 0 0,16-60-1 0 0,39-110 521 0 0,-72 209-538 0 0,0 1 0 0 0,-1-1 0 0 0,0 0 0 0 0,3-16 0 0 0,-5 23 35 0 0,0 1 0 0 0,0 0-4 0 0,-1 1 0 0 0,-10 16 41 0 0,0 0 0 0 0,1 0 1 0 0,1 1-1 0 0,-9 27 0 0 0,-22 80-68 0 0,35-107-29 0 0,-5 16 25 0 0,-31 124-29 0 0,39-146-62 0 0,0 0-1 0 0,1 0 1 0 0,0 0-1 0 0,0 0 1 0 0,2 0-1 0 0,-1 0 1 0 0,2 0 0 0 0,-1 0-1 0 0,2 0 1 0 0,0 0-1 0 0,0-1 1 0 0,6 14-1 0 0,-8-22-49 0 0,1 0 0 0 0,0 1 0 0 0,1-1 0 0 0,-1 0-1 0 0,0 0 1 0 0,1 0 0 0 0,5 4 0 0 0,-7-6 81 0 0,0 0 0 0 0,0 0-1 0 0,0 0 1 0 0,0 0 0 0 0,0-1 0 0 0,1 1 0 0 0,-1 0 0 0 0,0-1 0 0 0,0 1-1 0 0,1-1 1 0 0,-1 1 0 0 0,0-1 0 0 0,1 0 0 0 0,-1 0 0 0 0,1 1 0 0 0,-1-1-1 0 0,0 0 1 0 0,1 0 0 0 0,-1 0 0 0 0,1-1 0 0 0,-1 1 0 0 0,0 0 0 0 0,1 0-1 0 0,1-1 1 0 0,7-5 6 0 0,0 0-1 0 0,0 0 1 0 0,-1-1-1 0 0,0 0 1 0 0,15-16-1 0 0,35-45-125 0 0,9-23 76 0 0,-58 75 73 0 0,-1 0 0 0 0,0-1 0 0 0,12-34 1 0 0,1-13 74 0 0,-9 31 0 0 0,-2-1-1 0 0,12-62 0 0 0,-25 67 380 0 0,-13 38-673 0 0,10-5 202 0 0,0 1 1 0 0,0 0-1 0 0,1 0 0 0 0,0 0 1 0 0,0 0-1 0 0,0 1 1 0 0,-4 8-1 0 0,-18 45 670 0 0,24-53-648 0 0,-51 145 27 0 0,34-96-133 0 0,15-43 40 0 0,1 1 1 0 0,-1 0 0 0 0,2-1-1 0 0,0 1 1 0 0,0 0-1 0 0,1 0 1 0 0,1 1-1 0 0,0-1 1 0 0,1 0-1 0 0,1 0 1 0 0,0 0-1 0 0,6 24 1 0 0,-7-34 21 0 0,1 0-1 0 0,-1-1 1 0 0,0 1 0 0 0,1 0 0 0 0,-1-1-1 0 0,1 1 1 0 0,0-1 0 0 0,0 1 0 0 0,0-1-1 0 0,0 0 1 0 0,0 0 0 0 0,0 0 0 0 0,0 0-1 0 0,1 0 1 0 0,-1 0 0 0 0,1-1 0 0 0,0 1-1 0 0,-1-1 1 0 0,1 0 0 0 0,0 0 0 0 0,0 0-1 0 0,0 0 1 0 0,0 0 0 0 0,0 0-1 0 0,0-1 1 0 0,0 0 0 0 0,0 1 0 0 0,0-1-1 0 0,0 0 1 0 0,0-1 0 0 0,0 1 0 0 0,0 0-1 0 0,0-1 1 0 0,0 0 0 0 0,5-1 0 0 0,2-2-17 0 0,0-1 0 0 0,0 0 0 0 0,0-1 0 0 0,0 1 0 0 0,-1-2 1 0 0,0 1-1 0 0,14-15 0 0 0,-5 2 34 0 0,-2-1 0 0 0,17-26 0 0 0,-1 0 97 0 0,-13 18-6 0 0,-1 0-1 0 0,-2-2 1 0 0,16-42 0 0 0,7-10 82 0 0,-27 58-108 0 0,53-113 332 0 0,-49 94-303 0 0,-18 41-82 0 0,-4 5 0 0 0,-4 4 0 0 0,0 3 107 0 0,1 0 1 0 0,0 0-1 0 0,0 1 0 0 0,-11 20 0 0 0,-23 51 429 0 0,-27 80-738 0 0,56-127 115 0 0,3 1 1 0 0,-12 61 0 0 0,20-76-17 0 0,0 1-1 0 0,1-1 1 0 0,2 1 0 0 0,0-1 0 0 0,1 0 0 0 0,6 29-1 0 0,-7-48 78 0 0,0-1 1 0 0,0 0-1 0 0,0 1 0 0 0,1-1 0 0 0,-1 1 0 0 0,1-1 1 0 0,-1 0-1 0 0,1 1 0 0 0,-1-1 0 0 0,1 0 1 0 0,0 1-1 0 0,0-1 0 0 0,0 0 0 0 0,-1 0 0 0 0,1 0 1 0 0,0 0-1 0 0,0 0 0 0 0,1 0 0 0 0,-1 0 0 0 0,0 0 1 0 0,0 0-1 0 0,0-1 0 0 0,1 1 0 0 0,-1 0 0 0 0,0-1 1 0 0,1 1-1 0 0,-1-1 0 0 0,0 1 0 0 0,1-1 0 0 0,-1 0 1 0 0,1 1-1 0 0,-1-1 0 0 0,1 0 0 0 0,-1 0 0 0 0,1 0 1 0 0,-1 0-1 0 0,0-1 0 0 0,1 1 0 0 0,-1 0 0 0 0,1 0 1 0 0,1-1-1 0 0,2-1-15 0 0,0-1 1 0 0,1 1-1 0 0,-1-1 1 0 0,0 1 0 0 0,0-1-1 0 0,-1-1 1 0 0,1 1-1 0 0,-1-1 1 0 0,6-5-1 0 0,26-27-40 0 0,52-61-155 0 0,-66 71 234 0 0,-3 0 0 0 0,0-2 0 0 0,-1 0-1 0 0,18-42 1 0 0,-8 4 1765 0 0,-40 124-1590 0 0,-3-12-173 0 0,-9 41 0 0 0,17-61 0 0 0,4-12 0 0 0,-5 28 0 0 0,7-29 0 0 0,0 7 0 0 0,1 36 0 0 0,0-51 0 0 0,1-1 0 0 0,-1 1 0 0 0,1-1 0 0 0,0 1 0 0 0,0-1 0 0 0,1 1 0 0 0,-1-1 0 0 0,1 0 0 0 0,0 0 0 0 0,0 1 0 0 0,1-2 0 0 0,-1 1 0 0 0,6 6 0 0 0,-7-9-1 0 0,-1 0-1 0 0,1 0 0 0 0,0-1 1 0 0,0 1-1 0 0,0-1 0 0 0,0 1 1 0 0,0-1-1 0 0,-1 1 0 0 0,1-1 1 0 0,0 1-1 0 0,0-1 0 0 0,0 0 1 0 0,0 1-1 0 0,0-1 0 0 0,1 0 1 0 0,-1 0-1 0 0,0 0 0 0 0,0 0 1 0 0,0 0-1 0 0,2 0 0 0 0,-1-1-6 0 0,0 1 0 0 0,0-1-1 0 0,0 0 1 0 0,0 1 0 0 0,0-1-1 0 0,0 0 1 0 0,0-1 0 0 0,-1 1 0 0 0,4-3-1 0 0,1-2-35 0 0,1 0-1 0 0,-2 0 1 0 0,11-15-1 0 0,23-40-82 0 0,20-27 538 0 0,3 4-545 0 0,-56 76 161 0 0,-5 6 4 0 0,0 0 0 0 0,1 0 0 0 0,-1 0 1 0 0,1 0-1 0 0,-1 1 0 0 0,1-1 0 0 0,0 0 0 0 0,-1 1 0 0 0,5-3 0 0 0,-6 4 57 0 0,0 0 35 0 0,0 0 18 0 0,-1 10-85 0 0,0 1-1 0 0,-1-1 0 0 0,0 0 1 0 0,-1 0-1 0 0,-3 10 0 0 0,-6 21 61 0 0,11-38-115 0 0,-4 20 93 0 0,-2 31 1 0 0,7-46-77 0 0,0 1 0 0 0,0 0 0 0 0,1 0 0 0 0,0-1 0 0 0,0 1 0 0 0,6 16 0 0 0,-7-24-20 0 0,1 1 0 0 0,-1-1 1 0 0,1 0-1 0 0,-1 1 0 0 0,1-1 0 0 0,-1 0 0 0 0,1 1 0 0 0,0-1 0 0 0,0 0 0 0 0,0 0 0 0 0,0 0 0 0 0,0 0 1 0 0,0 0-1 0 0,0 0 0 0 0,0 0 0 0 0,0 0 0 0 0,0 0 0 0 0,0 0 0 0 0,1-1 0 0 0,0 2 0 0 0,0-2-3 0 0,-1 0-1 0 0,1 0 0 0 0,-1 1 1 0 0,1-1-1 0 0,-1 0 1 0 0,1-1-1 0 0,-1 1 0 0 0,1 0 1 0 0,-1 0-1 0 0,0-1 0 0 0,1 1 1 0 0,-1 0-1 0 0,1-1 1 0 0,-1 0-1 0 0,0 1 0 0 0,2-2 1 0 0,3-2-22 0 0,-1 0 1 0 0,1 0 0 0 0,-1 0-1 0 0,-1-1 1 0 0,1 1-1 0 0,0-1 1 0 0,4-7 0 0 0,20-27-598 0 0,-14 21 503 0 0,13-22 0 0 0,46-81 1300 0 0,-73 120-1126 0 0,-1 1 11 0 0,0 0 0 0 0,5 16 0 0 0,-2 3-64 0 0,0 25 0 0 0,-3-30 0 0 0,1-1 0 0 0,0 0 0 0 0,1 0 0 0 0,6 23 0 0 0,-3-24-18 0 0,-3-5-30 0 0,0 0 0 0 0,0-1 0 0 0,1 1 0 0 0,6 10 0 0 0,-7-15 37 0 0,-1-1 0 0 0,1 1 0 0 0,-1 0 0 0 0,1 0-1 0 0,0-1 1 0 0,-1 1 0 0 0,1-1 0 0 0,0 0 0 0 0,0 0-1 0 0,0 1 1 0 0,0-1 0 0 0,0 0 0 0 0,0 0 0 0 0,0-1-1 0 0,1 1 1 0 0,-1 0 0 0 0,0-1 0 0 0,5 1 0 0 0,-2-1-12 0 0,0 0 0 0 0,-1 0 0 0 0,1-1 0 0 0,0 0 0 0 0,-1 0 0 0 0,1 0 0 0 0,0 0 0 0 0,-1-1 0 0 0,1 1 0 0 0,-1-1 0 0 0,0 0 0 0 0,0-1 0 0 0,0 1 0 0 0,7-6 0 0 0,5-4 9 0 0,-1-2-1 0 0,16-18 1 0 0,-6 6-132 0 0,-12 12 0 0 0,0-1-1 0 0,17-28 0 0 0,-26 39 143 0 0,7-14 4 0 0,-1 0 0 0 0,0-1 0 0 0,-2 1 0 0 0,7-21 0 0 0,-13 31 0 0 0,0 1 0 0 0,-1-1 0 0 0,0 1 0 0 0,0-15 0 0 0,-1 22 0 0 0,0 0 0 0 0,0 0 0 0 0,0-1 0 0 0,0 1 0 0 0,0 0 0 0 0,0 0 0 0 0,0 0 0 0 0,0-1 0 0 0,0 1 0 0 0,0 0 0 0 0,0 0 0 0 0,0 0 0 0 0,0-1 0 0 0,0 1 0 0 0,-1 0 0 0 0,1 0 0 0 0,0 0 0 0 0,0-1 0 0 0,0 1 0 0 0,0 0 0 0 0,0 0 0 0 0,0 0 0 0 0,-1 0 0 0 0,1 0 0 0 0,0-1 0 0 0,0 1 0 0 0,0 0 0 0 0,0 0 0 0 0,-1 0 0 0 0,1 0 0 0 0,0 0 0 0 0,0 0 0 0 0,0 0 0 0 0,0-1 0 0 0,-1 1 0 0 0,1 0 0 0 0,0 0 0 0 0,0 0 0 0 0,-1 0 0 0 0,1 0 0 0 0,0 0 0 0 0,0 0 0 0 0,0 0 0 0 0,-1 0 0 0 0,1 0 0 0 0,0 0 0 0 0,0 1 0 0 0,-9 2 0 0 0,8-2 0 0 0,-10 6 2 0 0,-1 1-1 0 0,2 1 0 0 0,-1 0 1 0 0,1 0-1 0 0,1 1 0 0 0,-1 0 1 0 0,2 1-1 0 0,-9 12 0 0 0,13-16 17 0 0,-1 0 1 0 0,1 0-1 0 0,0 1 0 0 0,0-1 0 0 0,1 1 0 0 0,0 0 0 0 0,1 0 0 0 0,0 0 0 0 0,0 0 1 0 0,-1 13-1 0 0,3-14-18 0 0,-1-1 0 0 0,1 1 0 0 0,1-1 0 0 0,0 1-1 0 0,0-1 1 0 0,0 0 0 0 0,0 1 0 0 0,1-1 0 0 0,0 0 0 0 0,0 0 0 0 0,1 0 0 0 0,0 0 0 0 0,0-1 0 0 0,4 7 0 0 0,-5-10-4 0 0,-1 0-1 0 0,1 1 1 0 0,0-1 0 0 0,0 0-1 0 0,0 0 1 0 0,0-1 0 0 0,0 1-1 0 0,1 0 1 0 0,-1-1 0 0 0,0 1-1 0 0,1-1 1 0 0,-1 0-1 0 0,1 0 1 0 0,0 0 0 0 0,4 1-1 0 0,-5-1-32 0 0,0-1-1 0 0,0 0 1 0 0,-1 0-1 0 0,1 0 0 0 0,0-1 1 0 0,0 1-1 0 0,-1 0 0 0 0,1-1 1 0 0,0 1-1 0 0,0-1 1 0 0,-1 0-1 0 0,1 1 0 0 0,-1-1 1 0 0,1 0-1 0 0,0 0 0 0 0,-1 0 1 0 0,0 0-1 0 0,1 0 1 0 0,-1 0-1 0 0,0 0 0 0 0,1-1 1 0 0,-1 1-1 0 0,0 0 1 0 0,0-1-1 0 0,0 1 0 0 0,1-3 1 0 0,13-22-1946 0 0,-9 12 960 0 0</inkml:trace>
  <inkml:trace contextRef="#ctx0" brushRef="#br0" timeOffset="2962.13">2287 60 22255 0 0,'3'6'488'0'0,"0"-4"104"0"0,-3-2 16 0 0,0 0 24 0 0,0 0-504 0 0,0 0-128 0 0,0 0 0 0 0,-3 6 0 0 0,3-6 200 0 0,-3 5 24 0 0,-3-3 0 0 0,1 1 0 0 0,-4 0-312 0 0,3-1-56 0 0,-3-2-16 0 0,0 3-6576 0 0,-3-3-1319 0 0</inkml:trace>
  <inkml:trace contextRef="#ctx0" brushRef="#br0" timeOffset="4177.76">3297 320 15856 0 0,'0'0'464'0'0,"0"0"-9"0"0,16-6 1751 0 0,-3-8-605 0 0,-1 1 0 0 0,0-2 0 0 0,19-30 0 0 0,5-7-852 0 0,-11 13-583 0 0,-20 31-138 0 0,0 0-1 0 0,0 0 1 0 0,1 0-1 0 0,-1 0 1 0 0,2 1-1 0 0,7-7 1 0 0,1 1-18 0 0,-15 13-11 0 0,0-1 0 0 0,1 1-1 0 0,-1 0 1 0 0,0 0 0 0 0,0 0-1 0 0,0 0 1 0 0,0 0 0 0 0,0 0 0 0 0,1 0-1 0 0,-1 0 1 0 0,0 0 0 0 0,0 0-1 0 0,0 0 1 0 0,0 0 0 0 0,0-1 0 0 0,1 1-1 0 0,-1 0 1 0 0,0 0 0 0 0,0 0-1 0 0,0 0 1 0 0,0 0 0 0 0,1 1-1 0 0,-1-1 1 0 0,0 0 0 0 0,0 0 0 0 0,0 0-1 0 0,0 0 1 0 0,1 0 0 0 0,-1 0-1 0 0,0 0 1 0 0,0 0 0 0 0,0 0 0 0 0,0 0-1 0 0,0 0 1 0 0,1 0 0 0 0,-1 1-1 0 0,0-1 1 0 0,0 0 0 0 0,0 0 0 0 0,0 0-1 0 0,0 0 1 0 0,0 0 0 0 0,0 0-1 0 0,0 1 1 0 0,1-1 0 0 0,-1 0 0 0 0,0 0-1 0 0,0 0 1 0 0,0 0 0 0 0,0 1-1 0 0,0-1 1 0 0,0 0 0 0 0,0 0-1 0 0,0 0 1 0 0,0 0 0 0 0,0 1 0 0 0,0-1-1 0 0,0 0 1 0 0,0 0 0 0 0,-2 10-129 0 0,2-9 115 0 0,-3 12-153 0 0,-8 22 1 0 0,7-23 108 0 0,-50 150-127 0 0,7-39 34 0 0,35-91 112 0 0,-42 122-14 0 0,51-146 50 0 0,3-6 9 0 0,-1-1-1 0 0,0 1 1 0 0,1-1 0 0 0,-1 1-1 0 0,1 0 1 0 0,-1-1 0 0 0,1 1-1 0 0,0 0 1 0 0,0-1 0 0 0,0 1-1 0 0,0 0 1 0 0,0-1 0 0 0,0 1 0 0 0,0 0-1 0 0,0-1 1 0 0,1 1 0 0 0,0 1-1 0 0,-1-2-4 0 0,0-1 0 0 0,0 0 0 0 0,0 0 0 0 0,0 1 0 0 0,1-1 0 0 0,-1 0 0 0 0,0 0 0 0 0,0 1 0 0 0,0-1 0 0 0,1 0 0 0 0,-1 0 0 0 0,0 0 0 0 0,0 1 0 0 0,0-1 0 0 0,1 0 0 0 0,-1 0 0 0 0,0 0 0 0 0,1 0 0 0 0,-1 0 0 0 0,0 1 0 0 0,0-1 0 0 0,1 0 0 0 0,-1 0 0 0 0,0 0 0 0 0,1 0 0 0 0,-1 0 0 0 0,0 0 0 0 0,0 0 0 0 0,1 0 0 0 0,-1 0 0 0 0,0 0 0 0 0,1 0 0 0 0,-1 0 0 0 0,0-1 0 0 0,0 1 0 0 0,1 0 0 0 0,7-4 0 0 0,-3 0 0 0 0,0-1 0 0 0,0 0 0 0 0,0 0 0 0 0,0-1 0 0 0,-1 1 0 0 0,1-1 0 0 0,-2 0 0 0 0,1 0 0 0 0,3-8 0 0 0,4-11 0 0 0,8-27 0 0 0,-7 16 0 0 0,45-106 0 0 0,-46 116 0 0 0,2 0 0 0 0,0 0 0 0 0,2 1 0 0 0,1 1 0 0 0,0 0 0 0 0,40-41 0 0 0,-53 61 5 0 0,33-28-20 0 0,-33 29 28 0 0,1 0 0 0 0,-1 1 0 0 0,1 0 1 0 0,0 0-1 0 0,0 0 0 0 0,0 0 0 0 0,1 1 0 0 0,6-2 0 0 0,-11 2-12 0 0,1 1 0 0 0,0 0 0 0 0,-1 0 0 0 0,1 0 0 0 0,0 0 0 0 0,-1 0 0 0 0,1 0-1 0 0,0 0 1 0 0,-1 0 0 0 0,1 0 0 0 0,0 0 0 0 0,-1 0 0 0 0,1 0 0 0 0,0 1 0 0 0,-1-1 0 0 0,1 0 0 0 0,0 0 0 0 0,-1 1 0 0 0,1-1-1 0 0,-1 0 1 0 0,1 1 0 0 0,-1-1 0 0 0,1 1 0 0 0,0-1 0 0 0,0 1 0 0 0,-1 1-2 0 0,1-1 0 0 0,0 0 0 0 0,-1 1 0 0 0,1-1 0 0 0,-1 0 0 0 0,1 1 0 0 0,-1-1 0 0 0,0 0 0 0 0,0 1 0 0 0,0-1 0 0 0,1 3 0 0 0,-2 4-9 0 0,0 0 0 0 0,0 0 0 0 0,-3 10 0 0 0,4-17 10 0 0,-84 249 36 0 0,22-80-16 0 0,56-154-25 0 0,2 0-1 0 0,0 1 1 0 0,1-1-1 0 0,1 1 1 0 0,0 0-1 0 0,1 0 1 0 0,2 21-1 0 0,-2-37 9 0 0,1 0-1 0 0,1 0 0 0 0,-1 0 1 0 0,0 0-1 0 0,0 0 0 0 0,0 0 1 0 0,0 0-1 0 0,1 0 0 0 0,-1 0 1 0 0,0 0-1 0 0,1 0 0 0 0,-1 0 1 0 0,1 0-1 0 0,-1 0 0 0 0,1-1 1 0 0,-1 1-1 0 0,1 0 0 0 0,0 0 1 0 0,-1-1-1 0 0,1 1 0 0 0,0 0 1 0 0,0-1-1 0 0,0 1 0 0 0,-1 0 1 0 0,2 0-1 0 0,-1-1-1 0 0,1 0 0 0 0,-1 0 0 0 0,0 0 0 0 0,0 0 0 0 0,0-1 0 0 0,1 1 0 0 0,-1 0-1 0 0,0-1 1 0 0,0 1 0 0 0,0 0 0 0 0,0-1 0 0 0,0 1 0 0 0,0-1 0 0 0,0 0 0 0 0,0 1 0 0 0,0-1 0 0 0,2-1 0 0 0,4-5-17 0 0,0 1 0 0 0,0-2 1 0 0,10-12-1 0 0,31-49 3 0 0,11-13 15 0 0,-32 43-41 0 0,-1-2-1 0 0,34-72 1 0 0,4-8-19 0 0,-48 96 140 0 0,1 1 0 0 0,31-32 0 0 0,-48 56-73 0 0,1-1-7 0 0,-1 1 1 0 0,0 0 0 0 0,0 0-1 0 0,0-1 1 0 0,1 1 0 0 0,-1 0-1 0 0,0-1 1 0 0,0 1-1 0 0,1 0 1 0 0,-1 0 0 0 0,0 0-1 0 0,1-1 1 0 0,-1 1-1 0 0,0 0 1 0 0,0 0 0 0 0,1 0-1 0 0,-1 0 1 0 0,0 0 0 0 0,1 0-1 0 0,-1-1 1 0 0,0 1-1 0 0,1 0 1 0 0,-1 0 0 0 0,1 0-1 0 0,0 0 62 0 0,-4 8 11 0 0,-69 205 53 0 0,58-174-95 0 0,-41 135-113 0 0,4 17-50 0 0,38-142 373 0 0,-12 57-547 0 0,22-88 254 0 0,0 0 0 0 0,2 0 1 0 0,0 0-1 0 0,2 19 0 0 0,0-34-71 0 0,-1 0-1 0 0,1 0 1 0 0,-1 0-1 0 0,1 0 1 0 0,0 0-1 0 0,0-1 1 0 0,0 1 0 0 0,1 0-1 0 0,1 3 1 0 0,7 5-6757 0 0,-4-6-633 0 0</inkml:trace>
  <inkml:trace contextRef="#ctx0" brushRef="#br0" timeOffset="7968.92">4286 433 13824 0 0,'0'0'314'0'0,"2"-11"760"0"0,-2 6-779 0 0,1-1 0 0 0,-1 0 1 0 0,0 0-1 0 0,0 0 0 0 0,-1 1 0 0 0,0-1 1 0 0,0 0-1 0 0,0 0 0 0 0,0 1 1 0 0,-1-1-1 0 0,0 1 0 0 0,0 0 1 0 0,-1-1-1 0 0,1 1 0 0 0,-6-7 1 0 0,8 12-246 0 0,-1-1 1 0 0,0 0 0 0 0,1 0-1 0 0,-1 1 1 0 0,0-1 0 0 0,1 1-1 0 0,-1-1 1 0 0,0 0 0 0 0,0 1-1 0 0,0 0 1 0 0,0-1 0 0 0,1 1-1 0 0,-1-1 1 0 0,0 1 0 0 0,0 0 0 0 0,0 0-1 0 0,0-1 1 0 0,0 1 0 0 0,0 0-1 0 0,0 0 1 0 0,0 0 0 0 0,0 0-1 0 0,0 0 1 0 0,0 0 0 0 0,0 1-1 0 0,0-1 1 0 0,0 0 0 0 0,1 0-1 0 0,-1 1 1 0 0,0-1 0 0 0,0 0-1 0 0,0 1 1 0 0,0-1 0 0 0,-1 2-1 0 0,-3 1 137 0 0,0 1 0 0 0,1 0 0 0 0,0 0 0 0 0,-7 7 0 0 0,4-3 18 0 0,-18 17-105 0 0,2 1 0 0 0,1 0 0 0 0,-26 42 1 0 0,39-54-72 0 0,1 2 0 0 0,0-1 0 0 0,1 1-1 0 0,0 1 1 0 0,2-1 0 0 0,0 1 0 0 0,1 0 0 0 0,-4 29 0 0 0,8-43-29 0 0,0 1 0 0 0,0 0 0 0 0,0-1 0 0 0,0 1 0 0 0,1 0 0 0 0,-1-1 0 0 0,1 1 0 0 0,0-1 0 0 0,0 1 0 0 0,0-1 0 0 0,1 1 0 0 0,-1-1 0 0 0,1 0 0 0 0,2 4 0 0 0,-3-5 0 0 0,0-1 0 0 0,1 1 0 0 0,-1-1 0 0 0,0 0 0 0 0,1 0 0 0 0,-1 0 0 0 0,0 0 0 0 0,1 0 0 0 0,0 0 0 0 0,-1 0 0 0 0,1 0 0 0 0,0 0 0 0 0,-1-1 0 0 0,1 1 0 0 0,0-1 0 0 0,-1 1 0 0 0,1-1 0 0 0,0 0 0 0 0,0 0 0 0 0,0 1 0 0 0,0-1 0 0 0,-1 0 0 0 0,1-1 0 0 0,0 1 0 0 0,0 0 0 0 0,0-1 0 0 0,-1 1 0 0 0,1-1 0 0 0,2 0 0 0 0,2-2-10 0 0,0 0 0 0 0,0 0 0 0 0,0-1 0 0 0,-1 1 0 0 0,0-1 0 0 0,1-1 0 0 0,-1 1-1 0 0,-1-1 1 0 0,6-6 0 0 0,0-1-29 0 0,0 0-1 0 0,13-26 0 0 0,-8 11 122 0 0,4-6-21 0 0,26-63 0 0 0,-21 39 130 0 0,-1 4-102 0 0,-18 42 28 0 0,-5 12 268 0 0,-8 18 586 0 0,3-7-660 0 0,-4 9-311 0 0,2 0 0 0 0,1 0 0 0 0,1 1 0 0 0,0 0 0 0 0,2 0 0 0 0,-1 43 0 0 0,5 2-16 0 0,-2-58-51 0 0,2 0 0 0 0,-1 0 0 0 0,1-1 0 0 0,0 1 0 0 0,1 0 0 0 0,0 0 0 0 0,5 14 0 0 0,-6-23 3 0 0,-1 0 0 0 0,1 0 8 0 0,0 0-1 0 0,0-1 1 0 0,0 1-1 0 0,0 0 0 0 0,0-1 1 0 0,0 1-1 0 0,0-1 1 0 0,-1 0-1 0 0,1 1 0 0 0,0-1 1 0 0,0 0-1 0 0,0 1 1 0 0,-1-1-1 0 0,1 0 1 0 0,0 0-1 0 0,-1 0 0 0 0,1-1 1 0 0,10-15-182 0 0,14-33 238 0 0,-15 27 0 0 0,1 1 0 0 0,1 0 0 0 0,1 1 0 0 0,1 0 0 0 0,24-26 0 0 0,120-107 0 0 0,-137 134 0 0 0,-19 17 0 0 0,1 1 0 0 0,-1 0 1 0 0,0 0-1 0 0,1 1 0 0 0,-1-1 0 0 0,1 0 0 0 0,0 1 0 0 0,0-1 0 0 0,-1 1 0 0 0,6-1 0 0 0,-6 1 0 0 0,1 1-1 0 0,-1 0 0 0 0,0 0 0 0 0,1 0 1 0 0,-1 0-1 0 0,1 1 0 0 0,-1-1 1 0 0,0 0-1 0 0,1 1 0 0 0,-1 0 1 0 0,0 0-1 0 0,0-1 0 0 0,0 1 1 0 0,1 1-1 0 0,-1-1 0 0 0,4 3 1 0 0,-5-3-43 0 0,1 3 32 0 0,0 1 11 0 0,-7-6 0 0 0,2 0-24 0 0,0 0 0 0 0,0 0 0 0 0,1 0 0 0 0,-1 0 0 0 0,0 1 0 0 0,0 0 0 0 0,0-1 0 0 0,0 1 0 0 0,0 0 0 0 0,0 1 0 0 0,0-1 0 0 0,0 0 0 0 0,0 1 0 0 0,0 0 0 0 0,0 0 0 0 0,0 0 0 0 0,0 0 0 0 0,0 0 0 0 0,1 0 0 0 0,-1 1 0 0 0,1-1 0 0 0,-1 1 0 0 0,1 0 0 0 0,-1 0 0 0 0,1 0 0 0 0,-4 4 0 0 0,-9 8 8 0 0,0 1-1 0 0,1 1 0 0 0,1 0 0 0 0,0 1 1 0 0,2 1-1 0 0,0-1 0 0 0,0 2 0 0 0,2 0 1 0 0,0 0-1 0 0,-9 33 0 0 0,16-45 5 0 0,0 0-1 0 0,1 1 0 0 0,0-1 1 0 0,0 0-1 0 0,1 1 1 0 0,0-1-1 0 0,0 1 0 0 0,1-1 1 0 0,0 0-1 0 0,0 1 0 0 0,1-1 1 0 0,0 0-1 0 0,0 0 1 0 0,5 11-1 0 0,-7-17-27 0 0,1 0 0 0 0,0 1 0 0 0,0-1-1 0 0,0 0 1 0 0,-1 1 0 0 0,1-1 0 0 0,0 0 0 0 0,1 0 0 0 0,-1 0 0 0 0,0 0 0 0 0,0 0-1 0 0,0 0 1 0 0,1 0 0 0 0,-1 0 0 0 0,0-1 0 0 0,1 1 0 0 0,-1 0 0 0 0,0-1-1 0 0,1 1 1 0 0,2 0 0 0 0,-2-1 25 0 0,1 0 0 0 0,-1 0-1 0 0,1 0 1 0 0,-1 0 0 0 0,1-1-1 0 0,-1 1 1 0 0,1-1 0 0 0,-1 1-1 0 0,1-1 1 0 0,-1 0 0 0 0,4-1-1 0 0,2-2 30 0 0,0-1 0 0 0,-1 0 0 0 0,1 0 0 0 0,-1 0-1 0 0,12-12 1 0 0,-8 4 317 0 0,0 0 1 0 0,15-25-1 0 0,-6 8-224 0 0,14-21 21 0 0,11-8 116 0 0,-22 26-119 0 0,2 2 0 0 0,34-33 0 0 0,-58 63-122 0 0,-1 0 0 0 0,1 0-1 0 0,0 0 1 0 0,0 1 0 0 0,0-1 0 0 0,0 0-1 0 0,-1 1 1 0 0,1-1 0 0 0,0 0 0 0 0,0 1 0 0 0,0 0-1 0 0,1-1 1 0 0,-1 1 0 0 0,0 0 0 0 0,0-1 0 0 0,0 1-1 0 0,2 0 1 0 0,-2 0-3 0 0,-1 0 1 0 0,1 0-1 0 0,-1 1 0 0 0,1-1 1 0 0,-1 0-1 0 0,1 0 0 0 0,-1 1 1 0 0,1-1-1 0 0,-1 1 0 0 0,1-1 1 0 0,-1 0-1 0 0,0 1 0 0 0,1-1 0 0 0,-1 1 1 0 0,0-1-1 0 0,1 1 0 0 0,-1-1 1 0 0,0 1-1 0 0,0-1 0 0 0,1 1 1 0 0,-1-1-1 0 0,0 1 0 0 0,0-1 1 0 0,0 2-1 0 0,1 2-1 0 0,0 0 1 0 0,-1 0-1 0 0,0 1 1 0 0,0-1-1 0 0,0 0 0 0 0,-1 0 1 0 0,0 8-1 0 0,-8 17 1 0 0,-23 55 0 0 0,20-55 0 0 0,-17 58 0 0 0,26-74-41 0 0,1 1-1 0 0,-1-1 1 0 0,2 1-1 0 0,0-1 1 0 0,1 1-1 0 0,2 24 1 0 0,-2-37 34 0 0,0 0 1 0 0,1 0-1 0 0,-1 0 1 0 0,0 0 0 0 0,0 0-1 0 0,1-1 1 0 0,-1 1-1 0 0,0 0 1 0 0,1 0 0 0 0,-1 0-1 0 0,1 0 1 0 0,-1 0-1 0 0,1-1 1 0 0,-1 1 0 0 0,1 0-1 0 0,0 0 1 0 0,-1-1-1 0 0,1 1 1 0 0,0 0-1 0 0,0-1 1 0 0,-1 1 0 0 0,1-1-1 0 0,0 1 1 0 0,0-1-1 0 0,0 1 1 0 0,1-1 0 0 0,-1 1-3 0 0,1-1 0 0 0,-1 0 0 0 0,0 0 1 0 0,1 0-1 0 0,-1 0 0 0 0,0-1 1 0 0,1 1-1 0 0,-1 0 0 0 0,0 0 0 0 0,1-1 1 0 0,-1 1-1 0 0,0-1 0 0 0,0 1 1 0 0,1-1-1 0 0,-1 0 0 0 0,0 1 0 0 0,0-1 1 0 0,1-1-1 0 0,7-6 2 0 0,-1-1 0 0 0,0 0-1 0 0,0-1 1 0 0,-1 1 0 0 0,0-2 0 0 0,-1 1 0 0 0,7-15 0 0 0,-1 2 17 0 0,21-37 532 0 0,-16 26-519 0 0,2 1 1 0 0,24-32-1 0 0,-37 55-8 0 0,1 1-1 0 0,-2-2 1 0 0,7-12 0 0 0,5-12 74 0 0,-13 28-52 0 0,-4 6-26 0 0,1-1-1 0 0,0 0 1 0 0,0 0-1 0 0,0 1 1 0 0,0-1 0 0 0,0 1-1 0 0,0-1 1 0 0,1 1-1 0 0,-1-1 1 0 0,2 0 0 0 0,-2 1-71 0 0,-1 1 1 0 0,1 24 571 0 0,0-16-600 0 0,-1 0 1 0 0,0 1-1 0 0,-2 14 0 0 0,-9 46-96 0 0,-2-15 184 0 0,-8 75 0 0 0,21-54 0 0 0,0-75-2 0 0,0 0-1 0 0,-1 1 1 0 0,1-1-1 0 0,0 0 0 0 0,0 1 1 0 0,0-1-1 0 0,0 0 1 0 0,0 0-1 0 0,0 1 1 0 0,0-1-1 0 0,0 0 0 0 0,0 1 1 0 0,0-1-1 0 0,0 0 1 0 0,0 1-1 0 0,1-1 1 0 0,-1 0-1 0 0,0 1 1 0 0,0-1-1 0 0,0 0 0 0 0,0 0 1 0 0,0 1-1 0 0,1-1 1 0 0,-1 0-1 0 0,0 0 1 0 0,0 1-1 0 0,0-1 0 0 0,1 0 1 0 0,-1 0-1 0 0,0 0 1 0 0,0 1-1 0 0,1-1 1 0 0,-1 0-1 0 0,0 0 0 0 0,0 0 1 0 0,1 0-1 0 0,-1 1 1 0 0,11-9-213 0 0,7-18-97 0 0,-9 9 274 0 0,9-28 0 0 0,6-10 42 0 0,5 4 188 0 0,44-57 0 0 0,-61 90-150 0 0,-9 13-21 0 0,0-1 0 0 0,0 1 1 0 0,1 0-1 0 0,0 1 0 0 0,0-1 1 0 0,1 1-1 0 0,5-6 0 0 0,-10 10-20 0 0,0 0-1 0 0,0 0 0 0 0,1 0 0 0 0,-1 0 0 0 0,0 0 1 0 0,0 0-1 0 0,0 0 0 0 0,0 0 0 0 0,0 0 1 0 0,1 0-1 0 0,-1 0 0 0 0,0 0 0 0 0,0 0 0 0 0,0 0 1 0 0,0-1-1 0 0,0 1 0 0 0,0 0 0 0 0,1 0 1 0 0,-1 1-1 0 0,0-1 0 0 0,0 0 0 0 0,0 0 1 0 0,0 0-1 0 0,0 0 0 0 0,1 0 0 0 0,-1 0 0 0 0,0 0 1 0 0,0 0-1 0 0,0 0 0 0 0,0 0 0 0 0,0 0 1 0 0,0 0-1 0 0,1 0 0 0 0,-1 0 0 0 0,0 1 1 0 0,0-1-1 0 0,0 0 0 0 0,0 0 0 0 0,0 0 0 0 0,0 0 1 0 0,0 0-1 0 0,0 0 0 0 0,0 0 0 0 0,0 1 1 0 0,1-1-1 0 0,-1 0 0 0 0,0 0 0 0 0,0 0 1 0 0,0 0-1 0 0,0 0 0 0 0,0 1 0 0 0,0-1 0 0 0,0 0 1 0 0,0 0-1 0 0,0 0 0 0 0,0 0 0 0 0,0 10-2 0 0,0-9 3 0 0,-1 8-5 0 0,0-1 0 0 0,-1 1-1 0 0,0-1 1 0 0,0 0-1 0 0,-1 0 1 0 0,-5 13 0 0 0,-4 8-59 0 0,7-13 35 0 0,-6 19-130 0 0,-9 42 0 0 0,19-68 109 0 0,-1 1 0 0 0,1 0 0 0 0,0 0 0 0 0,1 0 0 0 0,0 0 0 0 0,1 0 0 0 0,0 0-1 0 0,1 0 1 0 0,3 13 0 0 0,-4-22 21 0 0,-1 1-1 0 0,0-1 1 0 0,1 1 0 0 0,-1-1-1 0 0,1 0 1 0 0,0 1-1 0 0,0-1 1 0 0,-1 0-1 0 0,1 0 1 0 0,0 0-1 0 0,0 1 1 0 0,0-1 0 0 0,0 0-1 0 0,0 0 1 0 0,0 0-1 0 0,1 0 1 0 0,-1-1-1 0 0,0 1 1 0 0,0 0-1 0 0,1 0 1 0 0,1 0-1 0 0,-2-1 4 0 0,1 0 0 0 0,0 1 0 0 0,0-1-1 0 0,0 0 1 0 0,0 0 0 0 0,0-1-1 0 0,-1 1 1 0 0,1 0 0 0 0,0-1-1 0 0,0 1 1 0 0,0-1 0 0 0,-1 1-1 0 0,1-1 1 0 0,2-1 0 0 0,6-4-7 0 0,-1-1 1 0 0,0 1-1 0 0,0-1 1 0 0,11-12-1 0 0,-16 15 54 0 0,10-11-6 0 0,-1-1 0 0 0,14-21 0 0 0,-13 17-28 0 0,7-11 322 0 0,-2-2 0 0 0,-1 1 1 0 0,-2-2-1 0 0,-1 0 0 0 0,19-65 0 0 0,-33 94-404 0 0,4-19-393 0 0,-5 23 559 0 0,0 1 9 0 0,0 0 14 0 0,-3 8 250 0 0,-40 120-148 0 0,25-72-158 0 0,13-38-47 0 0,1 0 0 0 0,0 0 0 0 0,2 1 0 0 0,0-1-1 0 0,1 0 1 0 0,1 1 0 0 0,2 18 0 0 0,-2-33-39 0 0,1 1 1 0 0,-1-1-1 0 0,1 0 1 0 0,1 0 0 0 0,-1 0-1 0 0,1 0 1 0 0,3 7-1 0 0,-5-10 12 0 0,1 0 0 0 0,-1 0 0 0 0,1-1 0 0 0,-1 1 0 0 0,1 0 1 0 0,0-1-1 0 0,-1 1 0 0 0,1 0 0 0 0,0-1 0 0 0,0 1 0 0 0,-1-1 0 0 0,1 1 0 0 0,0-1 0 0 0,0 1 0 0 0,0-1 0 0 0,0 0 0 0 0,0 1 1 0 0,-1-1-1 0 0,1 0 0 0 0,0 0 0 0 0,0 0 0 0 0,0 0 0 0 0,0 0 0 0 0,0 1 0 0 0,0-2 0 0 0,0 1 0 0 0,0 0 0 0 0,0 0 1 0 0,0 0-1 0 0,0 0 0 0 0,0-1 0 0 0,-1 1 0 0 0,1 0 0 0 0,0-1 0 0 0,0 1 0 0 0,0-1 0 0 0,0 1 0 0 0,-1-1 0 0 0,1 1 0 0 0,0-1 1 0 0,0 1-1 0 0,0-2 0 0 0,17-13 129 0 0,0-1 1 0 0,27-32-1 0 0,2-2-99 0 0,-23 24 106 0 0,-1 0 0 0 0,29-45 0 0 0,-39 49 116 0 0,0 0 1 0 0,-2-1-1 0 0,10-25 1 0 0,20-74 237 0 0,-35 104-523 0 0,6-22 87 0 0,9-55 0 0 0,-21 81-9 0 0,0 14-10 0 0,0 0 0 0 0,0-1 0 0 0,0 1 0 0 0,0 0 0 0 0,0 0 0 0 0,0 0 0 0 0,0-1 0 0 0,0 1 0 0 0,0 0 0 0 0,0 0 0 0 0,0 0 0 0 0,0 0 0 0 0,0 0 0 0 0,0-1 0 0 0,0 1 0 0 0,-1 0 0 0 0,1 0 0 0 0,0 0 0 0 0,0 0 0 0 0,0 0 0 0 0,0-1 0 0 0,0 1 0 0 0,0 0 0 0 0,-1 0 0 0 0,1 0 0 0 0,0 0 0 0 0,0 0 0 0 0,0 0 0 0 0,0 0 0 0 0,-1 0 0 0 0,1 0 0 0 0,0 0 0 0 0,0 0 0 0 0,0 0 0 0 0,0-1 0 0 0,-1 1 0 0 0,1 0 0 0 0,0 0 0 0 0,0 0 0 0 0,0 1 0 0 0,-1-1 0 0 0,1 0 0 0 0,0 0 0 0 0,0 0 0 0 0,0 0 0 0 0,0 0 0 0 0,-1 0 0 0 0,1 0 0 0 0,0 0 0 0 0,0 0 0 0 0,0 0 0 0 0,0 0 0 0 0,0 0 0 0 0,-1 1 0 0 0,1-1 0 0 0,-8 5 0 0 0,-4 7 286 0 0,2 1 0 0 0,0 0 1 0 0,0 0-1 0 0,-14 28 0 0 0,24-41-285 0 0,-110 213-786 0 0,80-151 538 0 0,23-47 139 0 0,1 0 0 0 0,0 1-1 0 0,1-1 1 0 0,1 1 0 0 0,-5 29-1 0 0,8-34 53 0 0,0-1-1 0 0,1 1 0 0 0,0 0 1 0 0,1 0-1 0 0,0 0 1 0 0,1-1-1 0 0,0 1 1 0 0,1-1-1 0 0,5 17 0 0 0,-7-24 35 0 0,0-1-1 0 0,0 1 0 0 0,1-1 1 0 0,-1 0-1 0 0,0 0 0 0 0,1 0 0 0 0,0 0 1 0 0,-1 0-1 0 0,1 0 0 0 0,0 0 1 0 0,0 0-1 0 0,0 0 0 0 0,0-1 1 0 0,0 1-1 0 0,0-1 0 0 0,1 0 1 0 0,-1 0-1 0 0,0 1 0 0 0,1-1 0 0 0,-1-1 1 0 0,1 1-1 0 0,3 1 0 0 0,-2-2-21 0 0,1 0-1 0 0,-1 0 0 0 0,0 0 0 0 0,1 0 0 0 0,-1-1 1 0 0,0 1-1 0 0,0-1 0 0 0,0 0 0 0 0,1-1 1 0 0,-1 1-1 0 0,0-1 0 0 0,6-3 0 0 0,3-2-26 0 0,-1-1-1 0 0,0 0 0 0 0,-1-1 0 0 0,12-11 0 0 0,39-46-9 0 0,-51 52 80 0 0,15-27 0 0 0,2-1 74 0 0,-5 7 21 0 0,-2 0 1 0 0,-1-2-1 0 0,25-64 0 0 0,-26 57-34 0 0,23-49 155 0 0,-35 78-132 0 0,-5 12 51 0 0,-1 0 0 0 0,1-1 0 0 0,-1 0-1 0 0,0 1 1 0 0,0-1 0 0 0,0 0 0 0 0,0 1 0 0 0,0-1-1 0 0,-1-6 1 0 0,0 10-151 0 0,0-1 1 0 0,0 1-1 0 0,-1-1 0 0 0,1 0 0 0 0,0 1 0 0 0,0 0 1 0 0,-1-1-1 0 0,1 1 0 0 0,0-1 0 0 0,-1 1 0 0 0,1-1 1 0 0,-1 1-1 0 0,1 0 0 0 0,0-1 0 0 0,-1 1 0 0 0,1 0 1 0 0,-1-1-1 0 0,1 1 0 0 0,-1 0 0 0 0,1 0 0 0 0,-1-1 0 0 0,0 1 1 0 0,1 0-1 0 0,-1 0 0 0 0,1 0 0 0 0,-1 0 0 0 0,1 0 1 0 0,-1 0-1 0 0,1 0 0 0 0,-1 0 0 0 0,0 0 0 0 0,1 0 1 0 0,-1 0-1 0 0,1 0 0 0 0,-1 0 0 0 0,1 0 0 0 0,-2 1 1 0 0,-21 4 310 0 0,17-1-269 0 0,0 0 0 0 0,1 1-1 0 0,-1-1 1 0 0,1 1 0 0 0,0 0-1 0 0,0 0 1 0 0,1 0 0 0 0,-1 1-1 0 0,-3 6 1 0 0,-3 3 0 0 0,3-4-35 0 0,1 0 0 0 0,0 0 0 0 0,1 0 0 0 0,-7 18 0 0 0,-15 50-91 0 0,22-59 75 0 0,-4 12-188 0 0,1 0 1 0 0,2 0-1 0 0,1 1 1 0 0,2 0-1 0 0,1 1 1 0 0,3 60-1 0 0,0-92 215 0 0,1 12-11 0 0,1-1 1 0 0,3 17-1 0 0,-4-27-25 0 0,-1 0 0 0 0,1-1 0 0 0,0 1 0 0 0,0-1-1 0 0,0 1 1 0 0,0-1 0 0 0,0 1 0 0 0,1-1 0 0 0,-1 0 0 0 0,1 0 0 0 0,-1 0-1 0 0,1 1 1 0 0,0-2 0 0 0,0 1 0 0 0,0 0 0 0 0,0 0 0 0 0,0 0-1 0 0,4 1 1 0 0,-4-2 12 0 0,0-1 0 0 0,-1 0 0 0 0,1 0 0 0 0,0 0 0 0 0,0 0 0 0 0,0 0 0 0 0,0 0 0 0 0,0 0 0 0 0,0 0 0 0 0,0-1 0 0 0,-1 1 0 0 0,1-1 0 0 0,0 0 0 0 0,0 1 0 0 0,0-1 0 0 0,-1 0 0 0 0,1 0 0 0 0,0 0 0 0 0,-1 0 0 0 0,1 0 0 0 0,1-2 0 0 0,5-4-20 0 0,0 0 0 0 0,9-11 0 0 0,-17 17 32 0 0,87-90-463 0 0,-50 54 510 0 0,52-43 0 0 0,-64 58-309 0 0,-20 17 270 0 0,0-1 0 0 0,0 2 0 0 0,1-1 0 0 0,-1 0-1 0 0,1 1 1 0 0,0 0 0 0 0,1 1 0 0 0,-1-1 0 0 0,1 1 0 0 0,9-3-1 0 0,-14 6 33 0 0,0 0 0 0 0,-1 0 0 0 0,1 1 0 0 0,0-1 0 0 0,-1 0 0 0 0,1 1 0 0 0,0-1 0 0 0,-1 1 0 0 0,1-1 0 0 0,-1 1 0 0 0,1 0-1 0 0,-1 0 1 0 0,1 0 0 0 0,-1 0 0 0 0,0 0 0 0 0,1 0 0 0 0,-1 0 0 0 0,0 0 0 0 0,0 0 0 0 0,0 1 0 0 0,0-1 0 0 0,2 3 0 0 0,0 0-39 0 0,-1 0 0 0 0,1 0 0 0 0,-1 0 0 0 0,0 0 0 0 0,0 1 0 0 0,3 8 0 0 0,-6-11 10 0 0,0 0 0 0 0,6 12-74 0 0,-5-13 20 0 0,0-1-10 0 0,-1 0 11 0 0,-4 0 42 0 0,5 0 14 0 0,-1 0 0 0 0,0 0 0 0 0,0 0 0 0 0,1 0 0 0 0,-1 0 0 0 0,0 0 0 0 0,0 0 0 0 0,1 0 0 0 0,-1-1 0 0 0,0 1 0 0 0,0 0 0 0 0,1-1 0 0 0,-1 1 0 0 0,0 0 0 0 0,1-1 0 0 0,-1 1 0 0 0,1-1 0 0 0,-1 1 0 0 0,0-1 0 0 0,-3-2 1 0 0,1 2-12 0 0,-1-1-1 0 0,0 1 0 0 0,0 0 0 0 0,0 1 1 0 0,1-1-1 0 0,-1 1 0 0 0,0-1 0 0 0,0 1 0 0 0,0 1 1 0 0,0-1-1 0 0,0 0 0 0 0,0 1 0 0 0,0 0 1 0 0,1 0-1 0 0,-1 0 0 0 0,0 0 0 0 0,1 0 0 0 0,-1 1 1 0 0,1 0-1 0 0,-5 3 0 0 0,-5 3-49 0 0,1 1 1 0 0,1 1-1 0 0,-20 20 1 0 0,20-19 47 0 0,6-6 30 0 0,0 1-1 0 0,1-1 0 0 0,0 1 1 0 0,0 0-1 0 0,0 0 0 0 0,1 0 1 0 0,0 0-1 0 0,0 1 0 0 0,1-1 1 0 0,-2 8-1 0 0,2-10-7 0 0,1 0-1 0 0,1 1 1 0 0,-1-1-1 0 0,1 0 1 0 0,0 0 0 0 0,0 1-1 0 0,0-1 1 0 0,0 0-1 0 0,1 0 1 0 0,-1 1 0 0 0,1-1-1 0 0,0 0 1 0 0,1 0-1 0 0,-1 0 1 0 0,1 0 0 0 0,0 0-1 0 0,3 6 1 0 0,-4-9-31 0 0,0 0 1 0 0,0 1-1 0 0,0-1 0 0 0,0 0 1 0 0,0 0-1 0 0,0 0 1 0 0,1 0-1 0 0,-1 0 1 0 0,0 0-1 0 0,0 0 1 0 0,1 0-1 0 0,-1-1 1 0 0,1 1-1 0 0,-1-1 0 0 0,1 1 1 0 0,-1-1-1 0 0,1 1 1 0 0,-1-1-1 0 0,2 1 1 0 0,0-1 7 0 0,0 0 1 0 0,-1-1 0 0 0,1 1-1 0 0,-1 0 1 0 0,1-1 0 0 0,-1 1 0 0 0,1-1-1 0 0,-1 0 1 0 0,1 0 0 0 0,3-2-1 0 0,0-1 47 0 0,1 0-1 0 0,-1 0 1 0 0,0-1-1 0 0,-1 1 0 0 0,1-1 1 0 0,-1-1-1 0 0,5-5 0 0 0,3-5 519 0 0,-1 1-95 0 0,0 0 1 0 0,18-33-1 0 0,-19 25-227 0 0,2 1 0 0 0,1-1 0 0 0,19-23 0 0 0,-10 14 403 0 0,-22 32-454 0 0,-1 0 3 0 0,1 1-133 0 0,-1 1 0 0 0,1-1 1 0 0,0 1-1 0 0,-1-1 0 0 0,1 1 0 0 0,0-1 0 0 0,-1 1 0 0 0,0-1 0 0 0,1 1 0 0 0,-1 0 0 0 0,0-1 0 0 0,0 3 0 0 0,-1 16-16 0 0,-2 0 0 0 0,0-1 0 0 0,-7 26-1 0 0,-2 13-13 0 0,10-48-21 0 0,0 0 0 0 0,1 0 0 0 0,0 0 0 0 0,1 1 0 0 0,0-1 0 0 0,0 0 0 0 0,1 0 0 0 0,4 14 0 0 0,-5-21-9 0 0,1 0 0 0 0,0 0 1 0 0,0-1-1 0 0,0 1 0 0 0,0 0 0 0 0,1-1 0 0 0,-1 1 0 0 0,3 2 0 0 0,-3-4 6 0 0,0 0 0 0 0,0 0 0 0 0,0-1 0 0 0,0 1 0 0 0,0-1 0 0 0,0 1 1 0 0,0 0-1 0 0,0-1 0 0 0,0 0 0 0 0,0 1 0 0 0,0-1 0 0 0,0 0 0 0 0,0 1 0 0 0,0-1 0 0 0,0 0 0 0 0,0 0 0 0 0,0 0 0 0 0,0 0 0 0 0,1 0 0 0 0,-1 0 0 0 0,0 0 0 0 0,0-1 0 0 0,0 1 0 0 0,0 0 0 0 0,0-1 0 0 0,1 0 0 0 0,4-1-1 0 0,-1 0 0 0 0,0-1 0 0 0,0 1 0 0 0,-1-1-1 0 0,1-1 1 0 0,-1 1 0 0 0,1-1 0 0 0,-1 1 0 0 0,4-6 0 0 0,34-43-93 0 0,-21 23 33 0 0,7-1-146 0 0,-18 20 129 0 0,-1-1-1 0 0,9-11 1 0 0,15-11 1308 0 0,-32 33-1154 0 0,14 20 129 0 0,-8-1-191 0 0,-4-11-11 0 0,0 0 0 0 0,1-1-1 0 0,6 13 1 0 0,-5-13 8 0 0,7 13 26 0 0,-12-19-33 0 0,1-1 1 0 0,0 1-1 0 0,-1 0 0 0 0,1 0 0 0 0,0 0 0 0 0,0-1 0 0 0,0 1 0 0 0,0 0 1 0 0,0-1-1 0 0,-1 1 0 0 0,1-1 0 0 0,0 1 0 0 0,0-1 0 0 0,0 0 1 0 0,1 1-1 0 0,-1-1 0 0 0,0 0 0 0 0,1 0 0 0 0,5 0-12 0 0,0 0 0 0 0,0-1 0 0 0,0 0 0 0 0,-1 0 0 0 0,1 0 0 0 0,-1-1 0 0 0,11-4 0 0 0,-10 3 12 0 0,-1 1-1 0 0,1 0 1 0 0,0 0-1 0 0,-1 1 1 0 0,1 0-1 0 0,0 0 1 0 0,0 0-1 0 0,0 1 0 0 0,12 1 1 0 0,-14 0-5 0 0,-1 0 0 0 0,1 0 0 0 0,0 1 0 0 0,-1 0 1 0 0,1 0-1 0 0,-1 0 0 0 0,0 0 0 0 0,1 0 0 0 0,-1 1 0 0 0,0 0 0 0 0,-1 0 1 0 0,1 0-1 0 0,0 0 0 0 0,5 7 0 0 0,26 39-61 0 0,-25-33-190 0 0,21 23-1 0 0,-30-38 160 0 0,0 0 0 0 0,0 0 0 0 0,0 0 0 0 0,0 0 1 0 0,0 0-1 0 0,0 0 0 0 0,1-1 0 0 0,-1 1 0 0 0,2 1 0 0 0,-2-2-52 0 0,-1 0-1 0 0,1 0 0 0 0,0 0 0 0 0,-1 0 1 0 0,1 0-1 0 0,-1 0 0 0 0,1 0 0 0 0,-1 0 1 0 0,1 0-1 0 0,0 0 0 0 0,-1 0 0 0 0,1 0 0 0 0,-1 0 1 0 0,1 0-1 0 0,-1-1 0 0 0,1 1 0 0 0,-1 0 1 0 0,1 0-1 0 0,-1-1 0 0 0,1 1 0 0 0,-1 0 1 0 0,1-1-1 0 0,-1 1 0 0 0,1 0 0 0 0,-1-1 1 0 0,0 1-1 0 0,1-1 0 0 0,3-7-1386 0 0</inkml:trace>
  <inkml:trace contextRef="#ctx0" brushRef="#br0" timeOffset="8400.91">5493 67 21975 0 0,'8'7'940'0'0,"-7"-6"-835"0"0,1 1-1 0 0,-1-1 1 0 0,1 0-1 0 0,-1 1 1 0 0,0-1 0 0 0,0 1-1 0 0,1-1 1 0 0,-1 1-1 0 0,1 1 1 0 0,9 10 1404 0 0,-10-12-1004 0 0,2 2 940 0 0,0 2-1291 0 0,-3-5-192 0 0,0 0-1 0 0,1 1 1 0 0,-1-1 0 0 0,0 0 0 0 0,0 1 0 0 0,1-1 0 0 0,-1 0-1 0 0,0 1 1 0 0,0-1 0 0 0,0 0 0 0 0,1 1 0 0 0,-1-1-1 0 0,0 0 1 0 0,0 1 0 0 0,0-1 0 0 0,0 1 0 0 0,0-1 0 0 0,0 0-1 0 0,0 1 1 0 0,0-1 0 0 0,0 1 0 0 0,0-1 0 0 0,0 0-1 0 0,0 1 1 0 0,0-1 0 0 0,0 1 0 0 0,0-1 0 0 0,0 0 0 0 0,-1 1-1 0 0,1-1 1 0 0,0 1 0 0 0,0-1 0 0 0,-1 1 0 0 0,-1 3-2917 0 0,0 3-5574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2-02T04:20:36.0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264 172 10136 0 0,'17'-44'1056'0'0,"-9"25"1274"0"0,7-29 1 0 0,-8 27-609 0 0,-6 16-1154 0 0,1 0-1 0 0,-1 0 1 0 0,0-1-1 0 0,1-7 1 0 0,-2 12-254 0 0,2-4 2382 0 0,-12 22-2350 0 0,0-1 1 0 0,2 1-1 0 0,0 1 0 0 0,-11 34 0 0 0,-1 3 67 0 0,-66 130-413 0 0,-1 3 0 0 0,79-170 0 0 0,-11 29 0 0 0,-17 60 0 0 0,27-83-16 0 0,9-23-72 0 0,0-1-49 0 0,0 0-14 0 0,0 0-165 0 0,6-5-1998 0 0,0-1 944 0 0,0-2-6 0 0</inkml:trace>
  <inkml:trace contextRef="#ctx0" brushRef="#br0" timeOffset="680.26">364 288 15664 0 0,'0'0'356'0'0,"0"0"49"0"0,0 0 21 0 0,0 0-42 0 0,0 0-112 0 0,6-10 2446 0 0,-1-1-2218 0 0,0 0 1 0 0,1 0 0 0 0,0 0 0 0 0,0 1-1 0 0,1 0 1 0 0,1 0 0 0 0,0 1 0 0 0,0 0-1 0 0,11-9 1 0 0,-12 11-470 0 0,1 1 0 0 0,0 0 1 0 0,0 1-1 0 0,1-1 0 0 0,-1 2 1 0 0,1-1-1 0 0,0 1 0 0 0,1 1 0 0 0,-1 0 1 0 0,1 0-1 0 0,17-3 0 0 0,-25 6-31 0 0,0 0 0 0 0,0 0 0 0 0,0 0 0 0 0,1 0 0 0 0,-1 0 0 0 0,0 0 0 0 0,0 0 0 0 0,0 0 0 0 0,0 1 0 0 0,0 0 0 0 0,0-1 0 0 0,0 1 0 0 0,0 0 0 0 0,0 0 0 0 0,0 0 0 0 0,-1 0 0 0 0,1 0 0 0 0,0 0 0 0 0,0 0 0 0 0,-1 1 0 0 0,1-1 0 0 0,-1 0 0 0 0,1 1 0 0 0,-1 0 0 0 0,0-1 0 0 0,0 1 0 0 0,1 0 0 0 0,-1 0 0 0 0,0-1 0 0 0,-1 1 0 0 0,1 0 0 0 0,0 0 0 0 0,0 0 0 0 0,-1 0 0 0 0,1 0 0 0 0,-1 0 0 0 0,0 1 0 0 0,0-1 0 0 0,0 0 0 0 0,0 0 0 0 0,0 0 0 0 0,0 0 0 0 0,0 2 0 0 0,-2 7 1 0 0,0-1 0 0 0,-1 0-1 0 0,0 1 1 0 0,-1-1 0 0 0,0 0 0 0 0,0-1-1 0 0,-11 17 1 0 0,-3 2-46 0 0,-26 30-1 0 0,32-43 9 0 0,-84 113 7 0 0,35-38-24 0 0,36-55 44 0 0,24-33 14 0 0,1-2-1 0 0,-1 0-1 0 0,1 1 1 0 0,0-1-1 0 0,0 0 1 0 0,-1 1 0 0 0,1-1-1 0 0,0 0 1 0 0,0 1 0 0 0,0-1-1 0 0,0 0 1 0 0,0 1-1 0 0,-1-1 1 0 0,1 1 0 0 0,0-1-1 0 0,0 0 1 0 0,0 1 0 0 0,0-1-1 0 0,0 1 1 0 0,0-1-1 0 0,0 0 1 0 0,0 1 0 0 0,0-1-1 0 0,1 1 1 0 0,17-1 122 0 0,-6-1 365 0 0,1 0-1 0 0,16-4 0 0 0,-15 2-365 0 0,18-3 56 0 0,-9 3-162 0 0,0-1 0 0 0,-1-2 1 0 0,0 0-1 0 0,27-12 0 0 0,-29 8-832 0 0,-7 2-2591 0 0,-7 4-5078 0 0</inkml:trace>
  <inkml:trace contextRef="#ctx0" brushRef="#br0" timeOffset="1142.78">850 184 16527 0 0,'3'-4'278'0'0,"-2"4"-193"0"0,0-1 0 0 0,-1 1-1 0 0,1-1 1 0 0,-1 0-1 0 0,1 1 1 0 0,-1-1-1 0 0,1 1 1 0 0,-1-1-1 0 0,1 0 1 0 0,-1 0 0 0 0,1 1-1 0 0,-1-1 1 0 0,0 0-1 0 0,1 0 1 0 0,-1 1-1 0 0,0-1 1 0 0,0-1-1 0 0,1-3 39 0 0,-1 4 430 0 0,0 1 190 0 0,-3 1-508 0 0,0-1 1 0 0,-1 1-1 0 0,1-1 1 0 0,0 1-1 0 0,0 0 1 0 0,0 0-1 0 0,0 1 0 0 0,0-1 1 0 0,0 1-1 0 0,1-1 1 0 0,-1 1-1 0 0,0 0 0 0 0,1 0 1 0 0,-1 0-1 0 0,1 0 1 0 0,0 0-1 0 0,0 1 1 0 0,-4 5-1 0 0,-3 5 6 0 0,0 0 1 0 0,-10 24-1 0 0,11-21 63 0 0,-3 4-278 0 0,-2 2 11 0 0,2 1 0 0 0,0 0 0 0 0,2 1 0 0 0,-8 27 0 0 0,16-44-29 0 0,-1 0 0 0 0,1 1 0 0 0,1-1 0 0 0,-1 0 0 0 0,1 0 0 0 0,1 1 0 0 0,-1-1 0 0 0,3 8 0 0 0,-2-10-6 0 0,1 0 1 0 0,-1 0-1 0 0,1 0 0 0 0,0 0 0 0 0,1 0 1 0 0,-1-1-1 0 0,1 1 0 0 0,0-1 0 0 0,0 0 1 0 0,1 1-1 0 0,-1-2 0 0 0,7 7 0 0 0,-8-9-2 0 0,0 1 0 0 0,0-1 0 0 0,0 0 0 0 0,0 0 0 0 0,0 0 0 0 0,0 0 0 0 0,1 0 0 0 0,-1 0 0 0 0,0-1 0 0 0,1 1 0 0 0,-1-1 0 0 0,0 1 0 0 0,1-1 0 0 0,-1 0 0 0 0,1 0 0 0 0,-1 0 0 0 0,1 0 0 0 0,-1-1 0 0 0,0 1 0 0 0,1 0 0 0 0,-1-1 0 0 0,0 0 0 0 0,1 0 0 0 0,2-1 0 0 0,7-4 0 0 0,-1 1 0 0 0,0-2 0 0 0,15-11 0 0 0,-15 10 0 0 0,4-3 1 0 0,-1 0-1 0 0,0-1 0 0 0,-1-1 1 0 0,-1 0-1 0 0,0-1 0 0 0,-1 0 1 0 0,0-1-1 0 0,-1 0 0 0 0,-1 0 1 0 0,12-27-1 0 0,-17 31-9 0 0,-1 1-1 0 0,0-1 1 0 0,-1 1 0 0 0,0-1-1 0 0,0 0 1 0 0,-1 0 0 0 0,-1 0-1 0 0,0-12 1 0 0,-1 17-77 0 0,1-1-1 0 0,-1 0 1 0 0,0 1-1 0 0,-1-1 1 0 0,0 1 0 0 0,0 0-1 0 0,0-1 1 0 0,-1 1 0 0 0,0 0-1 0 0,0 0 1 0 0,0 1-1 0 0,-1-1 1 0 0,0 1 0 0 0,-6-7-1 0 0,8 10-14 0 0,1 1 0 0 0,-1 0 0 0 0,0-1 0 0 0,1 1-1 0 0,-1 0 1 0 0,0 0 0 0 0,0 0 0 0 0,0 1 0 0 0,0-1 0 0 0,0 0-1 0 0,0 1 1 0 0,0-1 0 0 0,0 1 0 0 0,0 0 0 0 0,0-1 0 0 0,0 1-1 0 0,0 0 1 0 0,0 0 0 0 0,0 1 0 0 0,0-1 0 0 0,0 0 0 0 0,0 1-1 0 0,0-1 1 0 0,0 1 0 0 0,0 0 0 0 0,0-1 0 0 0,-3 3 0 0 0,-2 0-814 0 0,0 1 0 0 0,0 1 0 0 0,1-1 1 0 0,-1 1-1 0 0,-10 10 0 0 0,2 3-1131 0 0</inkml:trace>
  <inkml:trace contextRef="#ctx0" brushRef="#br0" timeOffset="1766.06">1152 184 17503 0 0,'0'0'399'0'0,"4"-4"540"0"0,108-44 2549 0 0,-90 41-2676 0 0,0 0-1 0 0,1 2 1 0 0,31-5-1 0 0,-49 10-811 0 0,0 0 0 0 0,1 0 0 0 0,-1 0 0 0 0,0 0 0 0 0,0 1 0 0 0,6 1 0 0 0,-10-2 0 0 0,1 0 0 0 0,-1 1 0 0 0,1-1 0 0 0,-1 1 0 0 0,0-1 0 0 0,1 1 0 0 0,-1 0 0 0 0,0-1 0 0 0,0 1 0 0 0,0 0 0 0 0,1 0 0 0 0,-1 0 0 0 0,0 0 0 0 0,0 0 0 0 0,0 0 0 0 0,0 0 0 0 0,-1 0 0 0 0,1 1 0 0 0,0-1 0 0 0,0 0 0 0 0,-1 0 0 0 0,1 1 0 0 0,0-1 0 0 0,-1 0 0 0 0,0 1 0 0 0,1 1 0 0 0,-1 2 0 0 0,0 1 0 0 0,0-1 0 0 0,-1 1 0 0 0,0-1 0 0 0,0 0 0 0 0,0 0 0 0 0,0 0 0 0 0,-1 1 0 0 0,0-1 0 0 0,0-1 0 0 0,-1 1 0 0 0,1 0 0 0 0,-7 8 0 0 0,-3 4 0 0 0,0-2 0 0 0,-20 20 0 0 0,9-14 0 0 0,-49 35 0 0 0,-4 4 0 0 0,41-31 0 0 0,20-17 0 0 0,0 0 0 0 0,-12 15 0 0 0,13-6 0 0 0,13-21 0 0 0,1 1 0 0 0,0 0 0 0 0,-1 0 0 0 0,1 0 0 0 0,-1 0 0 0 0,1 0 0 0 0,0 0 0 0 0,-1 0 0 0 0,1 0 0 0 0,0 0 0 0 0,0 0 0 0 0,0 0 0 0 0,0 0 0 0 0,0 0 0 0 0,0 0 0 0 0,0 0 0 0 0,0 0 0 0 0,1 0 0 0 0,-1 0 0 0 0,0 0 0 0 0,0-1 0 0 0,1 1 0 0 0,-1 0 0 0 0,1 1 0 0 0,1 0 50 0 0,0 0-1 0 0,1 0 0 0 0,-1-1 0 0 0,0 0 1 0 0,0 1-1 0 0,1-1 0 0 0,-1 0 1 0 0,1 0-1 0 0,-1 0 0 0 0,1 0 1 0 0,0 0-1 0 0,-1-1 0 0 0,1 1 1 0 0,0-1-1 0 0,3 0 0 0 0,8 0 513 0 0,24-2 0 0 0,-22 0-435 0 0,136-7-1003 0 0,-141 7-636 0 0,-4 1-4766 0 0,-1 0-1879 0 0</inkml:trace>
  <inkml:trace contextRef="#ctx0" brushRef="#br0" timeOffset="2125.79">1647 109 17479 0 0,'2'0'239'0'0,"1"0"0"0"0,-1 0 0 0 0,1 0 0 0 0,-1 0 0 0 0,0 1 0 0 0,1-1 0 0 0,2 2 0 0 0,-4 0-82 0 0,0 0 0 0 0,0-1-1 0 0,0 1 1 0 0,0 0-1 0 0,0 0 1 0 0,0 0 0 0 0,-1 0-1 0 0,1 0 1 0 0,-1 0 0 0 0,1 1-1 0 0,-1-1 1 0 0,0 0-1 0 0,0 0 1 0 0,0 0 0 0 0,0 0-1 0 0,0 3 1 0 0,-9 40 1724 0 0,5-26-1677 0 0,-19 83 904 0 0,11-56-735 0 0,2 1 0 0 0,-4 55 0 0 0,13-83-348 0 0,-1 6-109 0 0,1 1-1 0 0,4 42 1 0 0,-2-55-1892 0 0,-1-12 797 0 0,0-1-5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2-02T04:20:31.2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1 226 15344 0 0,'0'0'348'0'0,"0"0"49"0"0,0 0 21 0 0,0 0-40 0 0,0 0-96 0 0,9-8 2664 0 0,-6 6-2596 0 0,0-1 1 0 0,0 0 0 0 0,-1 1-1 0 0,1-1 1 0 0,-1 0 0 0 0,1-1 0 0 0,1-3-1 0 0,11-13 329 0 0,20-21-640 0 0,-27 31-51 0 0,1 0 0 0 0,-1 1 0 0 0,2-1 0 0 0,16-12-1 0 0,-9 10 100 0 0,23-16 451 0 0,-36 26-498 0 0,-1 0 0 0 0,1 1-1 0 0,0-1 1 0 0,0 1 0 0 0,0 0 0 0 0,0 0 0 0 0,0 0-1 0 0,0 0 1 0 0,6 0 0 0 0,-8 1-24 0 0,-1 0 0 0 0,1 0 1 0 0,0 0-1 0 0,0 0 0 0 0,0 1 0 0 0,0-1 0 0 0,0 1 1 0 0,-1-1-1 0 0,1 1 0 0 0,0-1 0 0 0,0 1 1 0 0,-1 0-1 0 0,1 0 0 0 0,-1 0 0 0 0,1 0 0 0 0,0 0 1 0 0,-1 0-1 0 0,0 0 0 0 0,1 0 0 0 0,-1 1 1 0 0,0-1-1 0 0,0 1 0 0 0,1-1 0 0 0,-1 1 0 0 0,0-1 1 0 0,0 1-1 0 0,-1 0 0 0 0,1-1 0 0 0,0 1 1 0 0,-1 0-1 0 0,1 0 0 0 0,-1-1 0 0 0,1 1 0 0 0,-1 0 1 0 0,0 0-1 0 0,0 0 0 0 0,0 0 0 0 0,0-1 1 0 0,0 1-1 0 0,0 0 0 0 0,-1 4 0 0 0,-2 4-17 0 0,-2 8-3 0 0,-1 0 0 0 0,-10 22 0 0 0,2-9-54 0 0,-2-2 0 0 0,0 0 0 0 0,-3-1-1 0 0,-27 33 1 0 0,-64 70-1295 0 0,110-130 1338 0 0,-2 0 54 0 0,2-1-18 0 0,0 0 1 0 0,0 0-1 0 0,-1 1 1 0 0,1-1 0 0 0,0 0-1 0 0,0 1 1 0 0,0-1 0 0 0,-1 0-1 0 0,1 1 1 0 0,0-1-1 0 0,0 0 1 0 0,0 1 0 0 0,0-1-1 0 0,0 0 1 0 0,0 1-1 0 0,0-1 1 0 0,0 1 0 0 0,0-1-1 0 0,0 0 1 0 0,0 1-1 0 0,0-1 1 0 0,0 0 0 0 0,0 1-1 0 0,0 0 1 0 0,0-1 20 0 0,0 1 0 0 0,1-1 0 0 0,-1 1 1 0 0,0-1-1 0 0,0 1 0 0 0,1-1 0 0 0,-1 1 0 0 0,0-1 1 0 0,1 0-1 0 0,-1 1 0 0 0,0-1 0 0 0,1 0 0 0 0,-1 1 1 0 0,0-1-1 0 0,1 0 0 0 0,-1 1 0 0 0,1-1 0 0 0,-1 0 1 0 0,1 0-1 0 0,-1 0 0 0 0,1 1 0 0 0,-1-1 0 0 0,1 0 0 0 0,-1 0 1 0 0,2 0-1 0 0,14 3 120 0 0,-13-2 0 0 0,5-1 160 0 0,1 0-1 0 0,-1 0 1 0 0,0 0 0 0 0,9-2-1 0 0,5 0 79 0 0,45-6-400 0 0,-35 4 0 0 0,34 0 0 0 0,-57 3-65 0 0,-7 1-39 0 0,0 0 1 0 0,0 0-1 0 0,0-1 0 0 0,0 1 1 0 0,0 1-1 0 0,1-1 0 0 0,-1 0 1 0 0,0 0-1 0 0,0 1 0 0 0,0-1 1 0 0,4 2-1 0 0,-5-1-1397 0 0,-1-1-89 0 0,0 0-10 0 0</inkml:trace>
  <inkml:trace contextRef="#ctx0" brushRef="#br0" timeOffset="430.01">642 34 18631 0 0,'3'-3'900'0'0,"16"-16"118"0"0,-18 18-957 0 0,0 0 0 0 0,1-1-1 0 0,-1 1 1 0 0,1 0 0 0 0,0 0 0 0 0,-1 0 0 0 0,1 0 0 0 0,0 1 0 0 0,-1-1 0 0 0,1 0-1 0 0,2 0 1 0 0,-3 1 614 0 0,-1 0 28 0 0,0 0-19 0 0,0 0-111 0 0,0 0-49 0 0,-12 19 588 0 0,-6 8-1104 0 0,-26 47 323 0 0,-43 88 75 0 0,49-83-622 0 0,2 3 0 0 0,-41 143 0 0 0,73-210-220 0 0,2-11 48 0 0,1 0 1 0 0,0 0 0 0 0,0 1 0 0 0,0-1 0 0 0,0 7-1 0 0,1-10-1861 0 0,0-2-3072 0 0,3-3-1316 0 0</inkml:trace>
  <inkml:trace contextRef="#ctx0" brushRef="#br0" timeOffset="824.11">880 23 16527 0 0,'0'0'374'0'0,"0"0"54"0"0,5 11 570 0 0,-4-8-892 0 0,0 0-1 0 0,-1-1 1 0 0,0 1-1 0 0,1 0 0 0 0,-1-1 1 0 0,0 1-1 0 0,0 0 1 0 0,-1 5-1 0 0,0 2 632 0 0,-1 24 499 0 0,-2 0-1 0 0,-14 60 1 0 0,10-57-509 0 0,-8 33 281 0 0,6-29-1026 0 0,2-1 0 0 0,1 1 0 0 0,-1 49 0 0 0,6-69 114 0 0,-1-1-740 0 0,5-10-4154 0 0,-5-17-2639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19T03:51:25.2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 54 15952 0 0,'0'0'6915'0'0,"-1"14"-5487"0"0,-8 39-573 0 0,6-36-842 0 0,-5 23-1 0 0,5-26-200 0 0,1 1 0 0 0,0-1-1 0 0,1 1 1 0 0,1 17 0 0 0,0-31-400 0 0</inkml:trace>
  <inkml:trace contextRef="#ctx0" brushRef="#br0" timeOffset="1294.37">844 25 16240 0 0,'1'-7'367'0'0,"5"-11"6525"0"0,-18 75-6429 0 0,-42 126 767 0 0,29-93-1399 0 0,-73 231 321 0 0,81-274-152 0 0,-33 91 0 0 0,38-96 1 0 0,8-30-9 0 0,-8 24-1 0 0,9-32-1105 0 0,4-8 591 0 0,2-10-694 0 0,4-3-241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19T03:51:21.4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199 284 8480 0 0,'0'0'182'0'0,"5"-11"28"0"0,6-34 2490 0 0,-2 9-607 0 0,-4 13-481 0 0,-3 15-1114 0 0,0 1 1 0 0,0-1 0 0 0,4-8-1 0 0,-2 10 14 0 0,-1-1 0 0 0,0 0 0 0 0,-1 0 0 0 0,0 0 0 0 0,0-1 0 0 0,0 1 0 0 0,1-14 0 0 0,-3 17-317 0 0,1 1-1 0 0,-1 0 1 0 0,1-1-1 0 0,0 1 1 0 0,0 0-1 0 0,0 0 0 0 0,1 0 1 0 0,2-6-1 0 0,6-14 1303 0 0,-10 23-1459 0 0,0 0-1 0 0,0 0 1 0 0,0 0 0 0 0,0 0 0 0 0,0 0 0 0 0,0 0-1 0 0,0 0 1 0 0,0 0 0 0 0,0 0 0 0 0,0 0 0 0 0,0 0-1 0 0,0 0 1 0 0,1-1 794 0 0,-1 1-795 0 0,0 0 1 0 0,0 0 0 0 0,0 0 0 0 0,0 0 0 0 0,0 0-1 0 0,1 0 1 0 0,-1 0 0 0 0,0 0 0 0 0,0 0-1 0 0,0 0 1 0 0,0 0 0 0 0,0 0 0 0 0,0 0 0 0 0,0 0-1 0 0,0 0 1 0 0,0 0 0 0 0,1 7 344 0 0,0 11-389 0 0,-3 1 112 0 0,0-1 0 0 0,-1 1 1 0 0,-1-1-1 0 0,-1 0 0 0 0,-13 32 0 0 0,-2 12-91 0 0,-15 67-47 0 0,-75 233 262 0 0,93-309-167 0 0,-14 69-1 0 0,28-110-19 0 0,-25 91-27 0 0,24-95-15 0 0,3-7-1 0 0,1 1 0 0 0,-1-1 0 0 0,0 1 0 0 0,1-1 0 0 0,-1 1 1 0 0,1 0-1 0 0,0-1 0 0 0,-1 1 0 0 0,1 0 0 0 0,0 0 0 0 0,0-1 0 0 0,0 4 0 0 0,0-3-64 0 0,1-3-652 0 0,0-1 566 0 0,-1 1 0 0 0,1-1 1 0 0,0 1-1 0 0,0 0 1 0 0,-1-1-1 0 0,1 1 0 0 0,2-2 1 0 0,0-1-133 0 0,11-19-1235 0 0,-2 8 718 0 0</inkml:trace>
  <inkml:trace contextRef="#ctx0" brushRef="#br0" timeOffset="454.71">726 75 17103 0 0,'20'11'5688'0'0,"-29"-8"-4633"0"0,6-2-941 0 0,0-1-1 0 0,-1 1 1 0 0,1-1 0 0 0,-1 1 0 0 0,0-1-1 0 0,1 0 1 0 0,-1-1 0 0 0,1 1-1 0 0,-1 0 1 0 0,1-1 0 0 0,-1 0 0 0 0,1 0-1 0 0,-6-2 1 0 0,-20-4 307 0 0,-60 4 253 0 0,67 3-624 0 0,0 0 1 0 0,0 2 0 0 0,-30 5 0 0 0,-63 20 108 0 0,102-22-729 0 0,-1 0 0 0 0,1 1 0 0 0,0 0 1 0 0,-24 17-1 0 0,20-13 79 0 0,5-3-657 0 0</inkml:trace>
  <inkml:trace contextRef="#ctx0" brushRef="#br0" timeOffset="896.22">497 501 18511 0 0,'0'0'1055'0'0,"-8"0"398"0"0,-22-9 1063 0 0,19 5-1908 0 0,0 1-1 0 0,-19-4 1 0 0,11 5-271 0 0,-35-2 183 0 0,42 3-507 0 0,0 1 1 0 0,0 1-1 0 0,0 0 0 0 0,1 0 0 0 0,-1 1 0 0 0,0 1 1 0 0,1 0-1 0 0,-1 1 0 0 0,1 0 0 0 0,-15 7 1 0 0,20-8-347 0 0,0 1 1 0 0,0 0 0 0 0,1 0-1 0 0,-1 0 1 0 0,1 1 0 0 0,0-1 0 0 0,0 1-1 0 0,-4 7 1 0 0,1-1-919 0 0</inkml:trace>
  <inkml:trace contextRef="#ctx0" brushRef="#br0" timeOffset="1744.43">1046 593 18479 0 0,'0'0'1075'0'0,"0"-16"-138"0"0,-6-4 719 0 0,0 0-1 0 0,-18-37 1 0 0,22 53-1598 0 0,0 0-1 0 0,0 0 1 0 0,0 0 0 0 0,-1 0 0 0 0,1 0 0 0 0,-1 1-1 0 0,0 0 1 0 0,0-1 0 0 0,0 1 0 0 0,-1 0 0 0 0,1 1 0 0 0,-1-1-1 0 0,1 0 1 0 0,-1 1 0 0 0,0 0 0 0 0,0 0 0 0 0,0 0-1 0 0,0 0 1 0 0,0 1 0 0 0,0 0 0 0 0,-1-1 0 0 0,1 2-1 0 0,0-1 1 0 0,-1 0 0 0 0,1 1 0 0 0,-1 0 0 0 0,1 0-1 0 0,-1 0 1 0 0,1 1 0 0 0,0-1 0 0 0,-1 1 0 0 0,1 0-1 0 0,0 0 1 0 0,-1 1 0 0 0,1-1 0 0 0,-8 5-1 0 0,-3 4-10 0 0,-1 2 0 0 0,1 0 0 0 0,1 0 0 0 0,-21 24 0 0 0,23-23-24 0 0,-2 2 17 0 0,1 2 1 0 0,-13 21-1 0 0,-12 16 72 0 0,28-42-85 0 0,0 1 1 0 0,2 0-1 0 0,-1 0 0 0 0,-9 22 0 0 0,14-25-13 0 0,1 0 0 0 0,-1 0 0 0 0,2 0 0 0 0,-1 1 0 0 0,1-1 0 0 0,1 1 0 0 0,0 15 0 0 0,1-19-38 0 0,0 1 0 0 0,1-1-1 0 0,0 0 1 0 0,0 0 0 0 0,1 0 0 0 0,0 0-1 0 0,5 12 1 0 0,-6-16 13 0 0,1 0-1 0 0,-1 0 1 0 0,1 0-1 0 0,0 0 1 0 0,0-1-1 0 0,0 1 1 0 0,0-1-1 0 0,0 1 1 0 0,1-1-1 0 0,-1 0 1 0 0,1 0-1 0 0,-1 0 1 0 0,1 0-1 0 0,0 0 1 0 0,0-1-1 0 0,0 1 1 0 0,0-1-1 0 0,0 0 1 0 0,6 2-1 0 0,-6-3-1 0 0,0 0 0 0 0,1 0 0 0 0,-1 0 0 0 0,0 0 0 0 0,0-1 0 0 0,0 1 0 0 0,0-1 0 0 0,0 0 0 0 0,0 0 0 0 0,0 0 0 0 0,0 0 0 0 0,0 0 0 0 0,0-1 0 0 0,0 1 0 0 0,5-4 0 0 0,4-4 7 0 0,-1-1 0 0 0,12-11 0 0 0,-16 14-5 0 0,41-38-239 0 0,-14 14 166 0 0,32-37-1 0 0,-40 38 78 0 0,-3 4-12 0 0,-1-1 0 0 0,27-44 0 0 0,-35 37 19 0 0,-12 27 0 0 0,1 0 0 0 0,0 1 0 0 0,0-1 0 0 0,5-6 0 0 0,-7 11-3 0 0,0 0 0 0 0,0 0 0 0 0,-1 1 0 0 0,1-1 0 0 0,0 0 0 0 0,-1 0 1 0 0,1 0-1 0 0,0-2 0 0 0,4-17-24 0 0,-4 15 27 0 0,-1 5 131 0 0,-1 18-36 0 0,1-4-60 0 0,-7 16-23 0 0,-1 0 0 0 0,-1 0 0 0 0,-16 31 0 0 0,-3 12 4 0 0,-26 109-100 0 0,50-165-673 0 0,2 1 0 0 0,0 0 0 0 0,1 20 0 0 0,5-30-2251 0 0</inkml:trace>
  <inkml:trace contextRef="#ctx0" brushRef="#br0" timeOffset="2178.94">1460 210 14064 0 0,'0'0'1626'0'0,"7"-11"6499"0"0,-25 94-6473 0 0,-109 258-1551 0 0,117-316-94 0 0,-14 32-5 0 0,-63 165-452 0 0,69-148-1102 0 0,18-58-190 0 0</inkml:trace>
  <inkml:trace contextRef="#ctx0" brushRef="#br0" timeOffset="2645.63">1670 211 13880 0 0,'0'0'600'0'0,"1"0"-492"0"0,0-1 504 0 0,0 0 1 0 0,0 0 0 0 0,1 0 0 0 0,-1 0-1 0 0,0 0 1 0 0,0 0 0 0 0,0 0 0 0 0,0 0 0 0 0,0-1-1 0 0,1-2 912 0 0,-4 13-301 0 0,-2 8-828 0 0,-9 22-1 0 0,4-10-80 0 0,-88 242 562 0 0,-7 12-872 0 0,100-270-80 0 0,-9 22-569 0 0,3 2-1 0 0,-7 40 1 0 0,16-64-731 0 0,1-4-354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19T03:51:08.8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197 132 7192 0 0,'0'0'336'0'0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2-02T04:17:59.6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62 21 15120 0 0,'0'0'199'0'0,"0"0"-58"0"0,0 0 249 0 0,0 0-225 0 0,0 0 85 0 0,0 0-9 0 0,0 0-116 0 0,0 0 143 0 0,0 0-30 0 0,0 0 259 0 0,-1 7 1486 0 0,-8 70 729 0 0,4-26-1530 0 0,-19 205 2 0 0,11-139-1120 0 0,13-115-67 0 0,-1 9-168 0 0,-1-1 0 0 0,-4 20 0 0 0,18-99-8728 0 0,-8 51 7267 0 0</inkml:trace>
  <inkml:trace contextRef="#ctx0" brushRef="#br0" timeOffset="796.37">88 104 12984 0 0,'0'0'297'0'0,"0"0"39"0"0,0 0 17 0 0,0 0-37 0 0,1 0 44 0 0,0-1-1 0 0,-1 1 1 0 0,1 0-1 0 0,0 0 1 0 0,0 0-1 0 0,0 0 1 0 0,-1 0-1 0 0,1 0 1 0 0,0 0-1 0 0,0 0 1 0 0,-1 1-1 0 0,1-1 1 0 0,1 0-1 0 0,0 3-150 0 0,-1-1-1 0 0,1 0 0 0 0,-1 1 0 0 0,1-1 0 0 0,-1 0 1 0 0,0 1-1 0 0,0 0 0 0 0,0-1 0 0 0,1 6 0 0 0,5 29 1520 0 0,-5-19-1464 0 0,47 190-210 0 0,-42-181-40 0 0,-5-19 9 0 0,0 0 0 0 0,1 0 0 0 0,-1 0 0 0 0,2 0 0 0 0,-1 0 0 0 0,1-1 0 0 0,8 12 0 0 0,-12-18-26 0 0,1-1 1 0 0,-1 1 0 0 0,1 0 0 0 0,-1-1 0 0 0,1 1 0 0 0,-1-1-1 0 0,1 1 1 0 0,0-1 0 0 0,-1 1 0 0 0,1-1 0 0 0,0 1 0 0 0,0-1 0 0 0,-1 0-1 0 0,1 1 1 0 0,0-1 0 0 0,0 0 0 0 0,0 0 0 0 0,-1 1 0 0 0,1-1-1 0 0,0 0 1 0 0,0 0 0 0 0,0 0 0 0 0,1 0 0 0 0,-1-1-27 0 0,0 1 1 0 0,1-1 0 0 0,-1 1-1 0 0,0-1 1 0 0,0 1 0 0 0,1-1 0 0 0,-1 0-1 0 0,0 0 1 0 0,0 1 0 0 0,0-1-1 0 0,0 0 1 0 0,2-2 0 0 0,2-4-169 0 0,0 0 1 0 0,-1 0-1 0 0,7-13 0 0 0,-8 15 158 0 0,32-74-906 0 0,1-4-24 0 0,16-31 46 0 0,-32 73 884 0 0,28-48-13 0 0,-42 78 180 0 0,-5 8 20 0 0,1 0 1 0 0,-1 0-1 0 0,1 1 1 0 0,0-1-1 0 0,0 1 1 0 0,0-1-1 0 0,0 1 1 0 0,5-4-1 0 0,-7 6-8 0 0,0 0-17 0 0,1 0-112 0 0,-1 0-1 0 0,0 0 1 0 0,0 0-1 0 0,0 0 1 0 0,1 0-1 0 0,-1 0 1 0 0,0-1-1 0 0,0 1 1 0 0,0 0-1 0 0,1 0 1 0 0,-1 0-1 0 0,0 0 1 0 0,0 0-1 0 0,0 0 1 0 0,0-1-1 0 0,1 1 1 0 0,-1 0 0 0 0,0 0-1 0 0,0 0 1 0 0,0-1-1 0 0,0 1 1 0 0,0 0-1 0 0,0 0 1 0 0,0 0-1 0 0,1-1 1 0 0,-1 1-1 0 0,0 0 1 0 0,0 0-1 0 0,0 0 1 0 0,0-1-1 0 0,0 1 1 0 0,0 0-1 0 0,0-1 1 0 0,-2 19-33 0 0,2-17 91 0 0,-3 13-21 0 0,0 400 1828 0 0,0-275-1876 0 0,12-64-2868 0 0,-9-75 1584 0 0</inkml:trace>
  <inkml:trace contextRef="#ctx0" brushRef="#br0" timeOffset="1531.7">857 239 15664 0 0,'0'0'356'0'0,"0"0"49"0"0,0-3 405 0 0,0-1-644 0 0,-1 1 0 0 0,1-1-1 0 0,-1 1 1 0 0,0 0 0 0 0,0-1-1 0 0,0 1 1 0 0,-1 0-1 0 0,1 0 1 0 0,-1 0 0 0 0,0 0-1 0 0,0 0 1 0 0,0 0-1 0 0,0 0 1 0 0,0 1 0 0 0,-1-1-1 0 0,1 1 1 0 0,-1 0-1 0 0,1-1 1 0 0,-1 1 0 0 0,0 0-1 0 0,0 1 1 0 0,0-1 0 0 0,-5-2-1 0 0,4 2-40 0 0,0 0 0 0 0,-1 0-1 0 0,1 1 1 0 0,0 0 0 0 0,-1-1 0 0 0,0 1-1 0 0,1 1 1 0 0,-1-1 0 0 0,1 1-1 0 0,-1 0 1 0 0,0 0 0 0 0,1 0 0 0 0,-1 0-1 0 0,0 1 1 0 0,1 0 0 0 0,-1 0 0 0 0,-5 2-1 0 0,3 1-79 0 0,0 0-1 0 0,0 0 1 0 0,1 1-1 0 0,-1 0 1 0 0,1 0-1 0 0,0 0 1 0 0,0 1-1 0 0,1 0 1 0 0,0 0 0 0 0,0 1-1 0 0,0-1 1 0 0,1 1-1 0 0,-5 9 1 0 0,-2 9-107 0 0,0 1 1 0 0,-10 39 0 0 0,16-48 9 0 0,1-1-1 0 0,1 1 1 0 0,-1 25-1 0 0,3-32 45 0 0,1 0-1 0 0,0 1 0 0 0,1-1 0 0 0,1 0 1 0 0,-1 0-1 0 0,1 0 0 0 0,5 11 0 0 0,-7-19 9 0 0,1 1 0 0 0,0-1 0 0 0,1 1 0 0 0,-1-1 0 0 0,0 1 0 0 0,1-1 0 0 0,0 1 0 0 0,-1-1 0 0 0,1 0 0 0 0,0 0 0 0 0,0 0 0 0 0,0 0 0 0 0,0 0 0 0 0,1-1 0 0 0,-1 1 0 0 0,0-1 0 0 0,1 1 0 0 0,-1-1 0 0 0,1 0 0 0 0,-1 0 0 0 0,1 0 0 0 0,0 0 0 0 0,0 0 0 0 0,5 0 0 0 0,-4-1 0 0 0,1 0 0 0 0,-1 0 0 0 0,0-1 0 0 0,1 1 0 0 0,-1-1 0 0 0,1 0 0 0 0,-1 0 0 0 0,0-1 0 0 0,0 1 0 0 0,0-1 0 0 0,0 0 0 0 0,0 0 0 0 0,0 0 0 0 0,0-1 0 0 0,4-3 0 0 0,3-4 0 0 0,0 0 0 0 0,-1 0 0 0 0,-1-1 0 0 0,0-1 0 0 0,0 1 0 0 0,-1-1 0 0 0,12-24 0 0 0,-3-2 0 0 0,19-57 0 0 0,-31 81 10 0 0,-2 5 6 0 0,0 0-1 0 0,0-1 1 0 0,-1 1 0 0 0,0-1 0 0 0,0 1 0 0 0,-1-14-1 0 0,2 2-175 0 0,-3 19 157 0 0,3-6 33 0 0,-3 7 111 0 0,0 1 62 0 0,0 0 18 0 0,0 0-57 0 0,0 0-252 0 0,0 0-110 0 0,0 0-24 0 0,0 0 97 0 0,0 0 413 0 0,-3 16 1100 0 0,-6 89-1787 0 0,0 88 983 0 0,10-161-764 0 0,5 35 0 0 0,-2-51 212 0 0,-3-11-8234 0 0,-1-5 877 0 0</inkml:trace>
  <inkml:trace contextRef="#ctx0" brushRef="#br0" timeOffset="2218.77">1289 272 14976 0 0,'0'0'340'0'0,"0"0"50"0"0,3-11 506 0 0,-3 9-658 0 0,0-1-1 0 0,-1 1 0 0 0,1 0 1 0 0,0-1-1 0 0,-1 1 1 0 0,1-1-1 0 0,-1 1 0 0 0,0 0 1 0 0,0-1-1 0 0,0 1 1 0 0,0 0-1 0 0,0 0 0 0 0,0-1 1 0 0,-1 1-1 0 0,1 0 0 0 0,-1 0 1 0 0,1 1-1 0 0,-1-1 1 0 0,0 0-1 0 0,0 0 0 0 0,0 1 1 0 0,0-1-1 0 0,0 1 1 0 0,0 0-1 0 0,0 0 0 0 0,-3-2 1 0 0,0 2-87 0 0,1-1 0 0 0,-1 1 0 0 0,0 0 0 0 0,1 0 1 0 0,-1 0-1 0 0,0 1 0 0 0,0-1 0 0 0,1 1 0 0 0,-1 0 0 0 0,0 1 0 0 0,0-1 0 0 0,-5 2 1 0 0,0 2-90 0 0,1 1 1 0 0,-1 0 0 0 0,1 0 0 0 0,-1 1 0 0 0,2 0 0 0 0,-1 0-1 0 0,-9 10 1 0 0,10-8-48 0 0,-1 1 0 0 0,1 0 0 0 0,1 0 0 0 0,0 1 0 0 0,0 0 0 0 0,1 0 0 0 0,-7 16 0 0 0,6-11 3 0 0,1 2-1 0 0,0-1 1 0 0,1 1 0 0 0,-4 25-1 0 0,8-36-17 0 0,0 0 0 0 0,1 0 0 0 0,0 0 0 0 0,0 0 0 0 0,0 0 0 0 0,0 0 0 0 0,1 0 0 0 0,0 0 0 0 0,0 0 0 0 0,1 0 0 0 0,0 0 0 0 0,0-1 0 0 0,0 1 0 0 0,1-1 0 0 0,-1 1 0 0 0,1-1 0 0 0,7 9 0 0 0,-7-11-9 0 0,0 1 0 0 0,0-1-1 0 0,1 1 1 0 0,-1-1 0 0 0,1 0-1 0 0,0 0 1 0 0,0-1 0 0 0,0 1-1 0 0,0-1 1 0 0,1 0 0 0 0,-1 0-1 0 0,0 0 1 0 0,1 0 0 0 0,0-1-1 0 0,-1 0 1 0 0,1 0 0 0 0,5 0-1 0 0,-5 0-107 0 0,1-1 0 0 0,-1-1 0 0 0,1 1 0 0 0,0-1 0 0 0,-1 1 0 0 0,1-2 0 0 0,-1 1 0 0 0,0-1 1 0 0,1 1-1 0 0,-1-1 0 0 0,0-1 0 0 0,0 1 0 0 0,0-1 0 0 0,9-6 0 0 0,-8 4-208 0 0,-1 0 0 0 0,1 0 1 0 0,-1-1-1 0 0,0 1 1 0 0,0-1-1 0 0,-1 0 0 0 0,0-1 1 0 0,0 1-1 0 0,0-1 1 0 0,5-12-1 0 0,5-19-2839 0 0,-7 17 1542 0 0</inkml:trace>
  <inkml:trace contextRef="#ctx0" brushRef="#br0" timeOffset="3125">1442 224 11200 0 0,'0'0'256'0'0,"0"0"34"0"0,0 0 20 0 0,0 0-40 0 0,0 0-36 0 0,0 0 496 0 0,0 0 241 0 0,0 0 49 0 0,0 0-37 0 0,0 0-201 0 0,0 0-87 0 0,-3 11 1067 0 0,-14 91 231 0 0,10-55-1799 0 0,-11 100-53 0 0,15-119-133 0 0,2-13 28 0 0,1 1 0 0 0,1 15-1 0 0,1 15 62 0 0,-2-45-2 0 0,0-1 9 0 0,0 0-20 0 0,3-6 49 0 0,14-90-64 0 0,-9 43-433 0 0,28-96-1 0 0,-31 135 266 0 0,0 0-1 0 0,1 0 0 0 0,14-21 0 0 0,-16 29 69 0 0,0 0-1 0 0,1 0 1 0 0,-1 0-1 0 0,1 1 0 0 0,1 0 1 0 0,-1 0-1 0 0,1 0 1 0 0,0 1-1 0 0,9-6 1 0 0,-10 7 33 0 0,-1 1-12 0 0,0-1 0 0 0,1 1 1 0 0,-1 0-1 0 0,1 1 0 0 0,-1-1 1 0 0,8-1-1 0 0,-11 3 21 0 0,1 0-1 0 0,-1 0 0 0 0,1 0 1 0 0,-1 0-1 0 0,1 0 1 0 0,-1 1-1 0 0,1-1 0 0 0,-1 0 1 0 0,1 1-1 0 0,-1-1 1 0 0,0 1-1 0 0,1 0 0 0 0,-1-1 1 0 0,0 1-1 0 0,1 0 1 0 0,-1 0-1 0 0,0 0 0 0 0,0 0 1 0 0,0 0-1 0 0,1 0 1 0 0,-1 0-1 0 0,0 0 1 0 0,-1 0-1 0 0,3 3 0 0 0,-1 1-2 0 0,1-1 0 0 0,-1 1-1 0 0,0 0 1 0 0,0-1 0 0 0,-1 1-1 0 0,1 0 1 0 0,-1 0 0 0 0,0 0-1 0 0,-1 0 1 0 0,1 8 0 0 0,-1 8 38 0 0,-3 25 0 0 0,2-30-23 0 0,0-9-23 0 0,-22 209-12 0 0,19-189-340 0 0,4-26 415 0 0,0-1 13 0 0,0 0-11 0 0,7-11 71 0 0,-3 4-136 0 0,0-1 0 0 0,0 1 0 0 0,-1-1 0 0 0,0 1 0 0 0,0-1 0 0 0,-1 0 0 0 0,2-12 0 0 0,-2 13 0 0 0,1-4 0 0 0,9-39 0 0 0,27-73 0 0 0,-35 115 0 0 0,0-1-1 0 0,0 1 0 0 0,1 0 0 0 0,0 1 1 0 0,0-1-1 0 0,1 1 0 0 0,0 0 0 0 0,0 0 0 0 0,1 1 1 0 0,-1-1-1 0 0,2 2 0 0 0,-1-1 0 0 0,12-6 1 0 0,-16 11 0 0 0,0 0 0 0 0,-1 0 1 0 0,1 0-1 0 0,0 1 0 0 0,0-1 0 0 0,0 1 1 0 0,-1 0-1 0 0,1 0 0 0 0,0 0 0 0 0,0 0 1 0 0,0 0-1 0 0,0 1 0 0 0,-1 0 1 0 0,1-1-1 0 0,0 1 0 0 0,-1 0 0 0 0,1 0 1 0 0,0 0-1 0 0,-1 0 0 0 0,1 1 1 0 0,-1-1-1 0 0,0 1 0 0 0,1 0 0 0 0,-1-1 1 0 0,0 1-1 0 0,0 0 0 0 0,0 0 1 0 0,0 0-1 0 0,0 1 0 0 0,-1-1 0 0 0,1 0 1 0 0,-1 1-1 0 0,1-1 0 0 0,-1 1 1 0 0,0-1-1 0 0,0 1 0 0 0,1 3 0 0 0,-1 18 0 0 0,0 1 0 0 0,-2-1 0 0 0,0 1 0 0 0,-10 47 0 0 0,4-33 0 0 0,-11 73 0 0 0,12-48-78 0 0,6-63 4 0 0,0-1-56 0 0,0 0-248 0 0,0 0-227 0 0,3 2-16 0 0,-2-3-4655 0 0,4-3-881 0 0</inkml:trace>
  <inkml:trace contextRef="#ctx0" brushRef="#br0" timeOffset="3569.88">2089 290 12416 0 0,'0'0'365'0'0,"0"0"-4"0"0,0 0-75 0 0,0 0 528 0 0,0 0 254 0 0,0 0 55 0 0,0 0-53 0 0,3 14 1081 0 0,-15 143-54 0 0,0 0-329 0 0,18-102-4061 0 0,-6-54-2948 0 0,0-1-1640 0 0</inkml:trace>
  <inkml:trace contextRef="#ctx0" brushRef="#br0" timeOffset="3570.88">2115 181 13704 0 0,'0'0'296'0'0,"0"0"64"0"0,0 0 16 0 0,6-3 16 0 0,-6 3-312 0 0,0 0-80 0 0,0 0 0 0 0,0 0 0 0 0,3 6-384 0 0,-3-6-96 0 0</inkml:trace>
  <inkml:trace contextRef="#ctx0" brushRef="#br0" timeOffset="4326.05">2343 155 10536 0 0,'27'-50'2217'0'0,"-27"49"-1861"0"0,0 1 1 0 0,0 0-1 0 0,1-1 0 0 0,-1 1 1 0 0,0 0-1 0 0,0-1 0 0 0,0 1 1 0 0,0 0-1 0 0,1-1 1 0 0,-1 1-1 0 0,0 0 0 0 0,0-1 1 0 0,1 1-1 0 0,-1 0 0 0 0,0 0 1 0 0,0-1-1 0 0,1 1 0 0 0,-1 0 1 0 0,0 0-1 0 0,1 0 0 0 0,-1-1 1 0 0,0 1-1 0 0,1 0 1 0 0,-1 0-1 0 0,1 0 0 0 0,0 0 1 0 0,0 9 1709 0 0,-4 15-2052 0 0,-16 58 759 0 0,-12 100 1 0 0,26-146-725 0 0,-11 97 27 0 0,12-109-439 0 0,1-1 0 0 0,1 26 0 0 0,2-48 100 0 0,0-1-63 0 0,0 0-265 0 0,15-1-3266 0 0,-9-4 2049 0 0,-1 0-57 0 0</inkml:trace>
  <inkml:trace contextRef="#ctx0" brushRef="#br0" timeOffset="4784.54">2602 89 14112 0 0,'0'0'322'0'0,"0"0"45"0"0,0 0 17 0 0,0 0-45 0 0,3 13 648 0 0,-6 31 2940 0 0,-7 23-2337 0 0,2-18-1029 0 0,-24 232 268 0 0,25-217-786 0 0,6-19-188 0 0,2-26-5481 0 0,-1-19-928 0 0</inkml:trace>
  <inkml:trace contextRef="#ctx0" brushRef="#br0" timeOffset="5362.71">2922 277 15120 0 0,'0'0'340'0'0,"0"0"50"0"0,0-3 391 0 0,0 2-750 0 0,1 1-1 0 0,-1-1 0 0 0,0 0 0 0 0,0 1 1 0 0,0-1-1 0 0,1 0 0 0 0,-1 1 0 0 0,0-1 1 0 0,0 0-1 0 0,0 0 0 0 0,0 1 0 0 0,0-1 0 0 0,0 0 1 0 0,-1 1-1 0 0,1-1 0 0 0,0 0 0 0 0,0 1 1 0 0,0-1-1 0 0,-1 0 0 0 0,1 1 0 0 0,0-1 0 0 0,-1 0 1 0 0,1 1-1 0 0,0-1 0 0 0,-1 1 0 0 0,0-2 1 0 0,-2-2 659 0 0,3 2-555 0 0,-1 1-1 0 0,1-1 0 0 0,-1 1 1 0 0,1 0-1 0 0,-1-1 1 0 0,1 1-1 0 0,-1-1 1 0 0,0 1-1 0 0,0 0 1 0 0,0 0-1 0 0,0 0 1 0 0,0-1-1 0 0,0 1 1 0 0,0 0-1 0 0,0 0 0 0 0,0 0 1 0 0,0 1-1 0 0,-1-1 1 0 0,1 0-1 0 0,0 0 1 0 0,-1 1-1 0 0,1-1 1 0 0,0 0-1 0 0,-1 1 1 0 0,-1-1-1 0 0,0 1-30 0 0,1 0 1 0 0,-1 0-1 0 0,0 0 1 0 0,1 0-1 0 0,-1 0 0 0 0,0 1 1 0 0,1-1-1 0 0,-1 1 0 0 0,0 0 1 0 0,1 0-1 0 0,-1 0 1 0 0,1 0-1 0 0,-4 2 0 0 0,-6 4-55 0 0,1 0-1 0 0,0 1 1 0 0,1 1-1 0 0,0 0 1 0 0,0 0-1 0 0,1 1 1 0 0,0 0-1 0 0,-13 21 1 0 0,8-10-62 0 0,2 1 0 0 0,1 1-1 0 0,-16 42 1 0 0,23-54-108 0 0,1 0-1 0 0,0 0 1 0 0,1 1-1 0 0,-1 15 1 0 0,2-23 25 0 0,1 1 0 0 0,0 0 0 0 0,0 0 1 0 0,1 0-1 0 0,0 0 0 0 0,0 0 0 0 0,0-1 0 0 0,0 1 0 0 0,1 0 0 0 0,-1-1 1 0 0,1 1-1 0 0,0-1 0 0 0,3 5 0 0 0,-3-7 82 0 0,0 0-1 0 0,0 0 1 0 0,0 0-1 0 0,0-1 1 0 0,0 1 0 0 0,1 0-1 0 0,-1-1 1 0 0,1 0 0 0 0,-1 1-1 0 0,1-1 1 0 0,-1 0-1 0 0,1 0 1 0 0,-1 0 0 0 0,1-1-1 0 0,0 1 1 0 0,0-1-1 0 0,-1 1 1 0 0,1-1 0 0 0,0 0-1 0 0,0 0 1 0 0,0 0 0 0 0,-1 0-1 0 0,1-1 1 0 0,0 1-1 0 0,0-1 1 0 0,-1 0 0 0 0,1 0-1 0 0,0 0 1 0 0,-1 0-1 0 0,1 0 1 0 0,-1 0 0 0 0,4-3-1 0 0,9-6-25 0 0,-10 7 27 0 0,1 0 0 0 0,-1 0 0 0 0,0-1 0 0 0,-1 1 0 0 0,1-1 0 0 0,-1-1 0 0 0,6-6 0 0 0,0-4 26 0 0,0-1 0 0 0,-1 0 0 0 0,-1 0 0 0 0,8-22 0 0 0,17-71 103 0 0,-20 61-78 0 0,8-29 311 0 0,-18 69 551 0 0,-2 18 204 0 0,-1-7-1068 0 0,-9 185-36 0 0,8-154 0 0 0,1 20 0 0 0,2-31-141 0 0,-1-2-471 0 0,4 20 0 0 0,-4-35 496 0 0,1 0 0 0 0,-1 1 0 0 0,1-1-1 0 0,1 0 1 0 0,-1 0 0 0 0,1-1 0 0 0,5 10 0 0 0,-7-14 53 0 0,0 0 1 0 0,0 0-1 0 0,0 0 1 0 0,-1 0-1 0 0,1 0 1 0 0,0 0-1 0 0,0 0 1 0 0,0-1-1 0 0,0 1 0 0 0,1 0 1 0 0,-1 0-1 0 0,0-1 1 0 0,0 1-1 0 0,0-1 1 0 0,1 1-1 0 0,-1-1 1 0 0,0 1-1 0 0,0-1 1 0 0,1 0-1 0 0,1 1 1 0 0,-1-2-673 0 0,0 1 0 0 0,0 0 1 0 0,0 0-1 0 0,0-1 0 0 0,0 1 1 0 0,0-1-1 0 0,0 1 0 0 0,2-2 1 0 0,5-3-5006 0 0</inkml:trace>
  <inkml:trace contextRef="#ctx0" brushRef="#br0" timeOffset="5744.24">3166 261 13824 0 0,'0'0'314'0'0,"0"0"46"0"0,0 0 22 0 0,0 0-50 0 0,0 0-82 0 0,0 0 482 0 0,0 0 237 0 0,7 17 1267 0 0,-16 105-799 0 0,3-51-802 0 0,-1-13-463 0 0,4-37 339 0 0,-2 33 0 0 0,4-17 101 0 0,-1 12 334 0 0,3-51-896 0 0,-1 0 0 0 0,1-1-1 0 0,-1 1 1 0 0,1 0-1 0 0,0-1 1 0 0,0 1 0 0 0,0 0-1 0 0,0 0 1 0 0,1-3 0 0 0,5-8 53 0 0,103-246 625 0 0,-101 241-784 0 0,0 1-1 0 0,2 0 1 0 0,0 1-1 0 0,0 0 1 0 0,16-15 0 0 0,-25 29 25 0 0,0 0 1 0 0,0 0-1 0 0,0 1 1 0 0,0-1-1 0 0,1 1 1 0 0,-1-1-1 0 0,1 1 1 0 0,-1 0-1 0 0,1 0 1 0 0,-1 0-1 0 0,1 1 1 0 0,-1-1-1 0 0,1 0 1 0 0,5 0-1 0 0,-6 1 32 0 0,0 0 0 0 0,0 0 0 0 0,0 0 0 0 0,0 1 0 0 0,0-1 0 0 0,0 0-1 0 0,0 1 1 0 0,0-1 0 0 0,0 1 0 0 0,0-1 0 0 0,0 1 0 0 0,0 0 0 0 0,-1 0-1 0 0,1 0 1 0 0,0 0 0 0 0,-1 0 0 0 0,1 1 0 0 0,0-1 0 0 0,2 3 0 0 0,-1 1-17 0 0,0 0 0 0 0,0 0 0 0 0,-1 0 0 0 0,1 0 1 0 0,-1 1-1 0 0,0-1 0 0 0,-1 1 0 0 0,1-1 0 0 0,-1 1 1 0 0,1 7-1 0 0,0 10-359 0 0,-1 27 0 0 0,-1-38 201 0 0,-6 193 860 0 0,9-178-1612 0 0,3-35-1966 0 0,2-11 1204 0 0,-4-2-8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2-02T04:17:19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332 243 10568 0 0,'0'0'233'0'0,"0"0"39"0"0,0 0 17 0 0,0 0-27 0 0,-3-17 1530 0 0,-2 4-822 0 0,-4-8-47 0 0,6 17-577 0 0,1 0-1 0 0,-2 0 1 0 0,1 0 0 0 0,0 0-1 0 0,-1 0 1 0 0,0 1 0 0 0,-4-4 0 0 0,5 6-239 0 0,0-1 1 0 0,0 1-1 0 0,-1 0 1 0 0,1-1 0 0 0,0 1-1 0 0,0 0 1 0 0,-1 1 0 0 0,1-1-1 0 0,0 1 1 0 0,-1-1-1 0 0,-4 1 1 0 0,-2 1-64 0 0,0 0 0 0 0,1 0 0 0 0,-1 1-1 0 0,1 1 1 0 0,-1-1 0 0 0,1 1 0 0 0,0 1 0 0 0,0 0 0 0 0,0 0-1 0 0,-9 6 1 0 0,8-3 79 0 0,-1 0-1 0 0,1 0 1 0 0,1 1-1 0 0,-1 1 1 0 0,1-1 0 0 0,1 1-1 0 0,-11 15 1 0 0,13-15-57 0 0,0 0 0 0 0,1 0-1 0 0,1 0 1 0 0,-1 0 0 0 0,-5 20 0 0 0,9-23-115 0 0,-1 1 1 0 0,1-1-1 0 0,0 1 0 0 0,1-1 0 0 0,0 1 0 0 0,0-1 1 0 0,0 1-1 0 0,1-1 0 0 0,0 1 0 0 0,2 9 0 0 0,-1-11 10 0 0,-1 0-1 0 0,1 0 1 0 0,0 0-1 0 0,1 0 1 0 0,-1 0-1 0 0,1-1 1 0 0,0 1-1 0 0,0-1 0 0 0,0 1 1 0 0,5 4-1 0 0,-5-7 14 0 0,-1 0 1 0 0,0-1-1 0 0,1 1 0 0 0,-1 0 0 0 0,1-1 0 0 0,0 1 0 0 0,0-1 1 0 0,-1 0-1 0 0,1 0 0 0 0,0 0 0 0 0,0 0 0 0 0,0-1 0 0 0,0 1 0 0 0,0-1 1 0 0,0 1-1 0 0,0-1 0 0 0,0 0 0 0 0,1-1 0 0 0,3 1 0 0 0,-1-1 46 0 0,0 0 0 0 0,0 0 0 0 0,0 0 0 0 0,0-1 0 0 0,0 1 0 0 0,-1-2 0 0 0,1 1 0 0 0,0 0 0 0 0,-1-1-1 0 0,0 0 1 0 0,0-1 0 0 0,1 1 0 0 0,4-6 0 0 0,2-1-78 0 0,0 0 1 0 0,-1-1-1 0 0,-1-1 1 0 0,0 0-1 0 0,0 0 0 0 0,-1-1 1 0 0,-1 0-1 0 0,9-18 0 0 0,-6 6 58 0 0,-5 11 0 0 0,0 0 0 0 0,4-16 0 0 0,-1 2 0 0 0,-6 21 0 0 0,-1 0 0 0 0,1 1 0 0 0,-1-1 0 0 0,-1 0 0 0 0,2-14 0 0 0,-2 15-1 0 0,0 5 3 0 0,0-9 12 0 0,-1 9 18 0 0,3-6 524 0 0,-3 6-501 0 0,0 1 15 0 0,-3 21 160 0 0,2 5-63 0 0,-7 34 1 0 0,5-35-88 0 0,-2 37 1 0 0,2 84 44 0 0,3-98-1000 0 0,0-48 585 0 0,0 0-214 0 0,0 0-96 0 0,0 0-1140 0 0,0 0-4477 0 0</inkml:trace>
  <inkml:trace contextRef="#ctx0" brushRef="#br0" timeOffset="831.88">703 313 11976 0 0,'0'0'266'0'0,"0"0"44"0"0,0 0 15 0 0,0 0-26 0 0,-3-19 3608 0 0,3 18-3738 0 0,-1-1 0 0 0,1 0-1 0 0,-1 1 1 0 0,1-1 0 0 0,-1 1-1 0 0,0-1 1 0 0,0 1-1 0 0,0-1 1 0 0,0 1 0 0 0,0 0-1 0 0,0-1 1 0 0,0 1-1 0 0,0 0 1 0 0,-1 0 0 0 0,1 0-1 0 0,0-1 1 0 0,-1 2-1 0 0,1-1 1 0 0,-4-2 0 0 0,3 3-82 0 0,0-1 1 0 0,-1 1 0 0 0,1-1-1 0 0,-1 1 1 0 0,1 0 0 0 0,-1 0-1 0 0,1 0 1 0 0,-1 0 0 0 0,1 0 0 0 0,0 1-1 0 0,-1-1 1 0 0,-3 2 0 0 0,-5 2-35 0 0,-1 1 0 0 0,1 0 0 0 0,0 1 0 0 0,-14 10 0 0 0,21-14 59 0 0,-25 18 4 0 0,-30 28 0 0 0,55-44-106 0 0,0 0-21 0 0,1-1-1 0 0,-1 0 0 0 0,1 1 1 0 0,1-1-1 0 0,-1 1 0 0 0,0 0 0 0 0,1 0 1 0 0,0 0-1 0 0,-1 0 0 0 0,2 1 1 0 0,-1-1-1 0 0,0 0 0 0 0,1 1 1 0 0,0-1-1 0 0,0 1 0 0 0,0 8 0 0 0,1-10-27 0 0,0 0-1 0 0,0-1 0 0 0,0 1 0 0 0,1 0 1 0 0,-1 0-1 0 0,1 0 0 0 0,0 0 0 0 0,0-1 1 0 0,0 1-1 0 0,0 0 0 0 0,1-1 0 0 0,-1 1 1 0 0,0-1-1 0 0,1 1 0 0 0,0-1 0 0 0,0 1 1 0 0,0-1-1 0 0,0 0 0 0 0,0 0 0 0 0,0 0 1 0 0,0-1-1 0 0,1 1 0 0 0,-1 0 0 0 0,1-1 1 0 0,-1 1-1 0 0,1-1 0 0 0,5 2 0 0 0,-3-1-9 0 0,0-1-1 0 0,0 1 1 0 0,0-1-1 0 0,0 0 1 0 0,0 0-1 0 0,1-1 1 0 0,-1 1-1 0 0,0-1 1 0 0,1-1-1 0 0,-1 1 1 0 0,0-1-1 0 0,0 1 1 0 0,1-2-1 0 0,-1 1 1 0 0,0 0-1 0 0,0-1 1 0 0,0 0-1 0 0,0 0 1 0 0,7-5-1 0 0,-4 2-33 0 0,-1-1-1 0 0,0 0 0 0 0,0 0 0 0 0,0 0 0 0 0,-1-1 0 0 0,0 0 1 0 0,0-1-1 0 0,-1 1 0 0 0,0-1 0 0 0,6-11 0 0 0,2-6 68 0 0,-1 0 0 0 0,-2-1 0 0 0,13-45 0 0 0,-17 44 16 0 0,26-119 0 0 0,-26 120 0 0 0,-4 19 0 0 0,0-1 0 0 0,0 0 0 0 0,-1 1 0 0 0,0-1 0 0 0,-1-10 0 0 0,3 10-10 0 0,-2 7-44 0 0,-1 1 12 0 0,0 0 98 0 0,0 0 73 0 0,0 0 8 0 0,-7 16 113 0 0,-4 21-283 0 0,1 1 1 0 0,-10 73 0 0 0,2-5 7 0 0,13-74 67 0 0,1 0-1 0 0,1 50 0 0 0,3-25-731 0 0,0-56 302 0 0,0-1-18 0 0,0 0-148 0 0,0 0-618 0 0,0 0-275 0 0,0 0-51 0 0,0 0-6 0 0</inkml:trace>
  <inkml:trace contextRef="#ctx0" brushRef="#br0" timeOffset="1350.93">868 325 10512 0 0,'13'8'716'0'0,"1"-4"649"0"0,0 0 0 0 0,17 3 0 0 0,-26-6-958 0 0,0-1 1 0 0,0 1 0 0 0,1-1-1 0 0,-1-1 1 0 0,0 1 0 0 0,1-1-1 0 0,-1 1 1 0 0,0-1 0 0 0,9-3-1 0 0,-8 1-277 0 0,1 0-1 0 0,0 0 1 0 0,-1 0-1 0 0,0-1 1 0 0,0 0-1 0 0,0 0 1 0 0,0 0-1 0 0,-1-1 1 0 0,0 0-1 0 0,0 0 1 0 0,0 0-1 0 0,0 0 1 0 0,-1-1-1 0 0,0 0 1 0 0,5-9-1 0 0,-2 3-129 0 0,0-2 0 0 0,6-16 0 0 0,-12 26 0 0 0,1-1 0 0 0,-1 0 0 0 0,0 1 0 0 0,0-1 0 0 0,0 0 0 0 0,-1 0 0 0 0,0 0 0 0 0,0 0 0 0 0,0 1 0 0 0,-1-9 0 0 0,0 11 1 0 0,1 0-1 0 0,-1 0 0 0 0,1-1 1 0 0,-1 1-1 0 0,0 0 1 0 0,0 1-1 0 0,0-1 0 0 0,0 0 1 0 0,0 0-1 0 0,0 0 0 0 0,0 0 1 0 0,-1 1-1 0 0,1-1 0 0 0,-1 1 1 0 0,1-1-1 0 0,-1 1 1 0 0,1 0-1 0 0,-1-1 0 0 0,0 1 1 0 0,0 0-1 0 0,-2-1 0 0 0,2 1-5 0 0,0 1 0 0 0,-1-1 0 0 0,1 1 0 0 0,0 0 0 0 0,0 0 0 0 0,-1 0 0 0 0,1 0 0 0 0,0 0 0 0 0,-1 0 0 0 0,1 1 0 0 0,0-1 0 0 0,0 1 0 0 0,-1-1 0 0 0,1 1 0 0 0,0 0 0 0 0,0 0 0 0 0,0 0 0 0 0,0 0 0 0 0,-2 2 0 0 0,-8 5 0 0 0,1 0 0 0 0,0 1 0 0 0,0 1-1 0 0,1 0 1 0 0,0 0 0 0 0,1 1-1 0 0,-9 12 1 0 0,3 1 37 0 0,0 0-1 0 0,-18 42 0 0 0,30-58-47 0 0,0 0-1 0 0,0 0 0 0 0,1 1 0 0 0,0-1 1 0 0,0 1-1 0 0,1-1 0 0 0,0 1 0 0 0,1 0 0 0 0,0-1 1 0 0,1 13-1 0 0,0-14 5 0 0,0-1 1 0 0,1 1-1 0 0,-1-1 0 0 0,1 0 0 0 0,1 0 1 0 0,-1 0-1 0 0,1 0 0 0 0,0 0 1 0 0,0 0-1 0 0,1-1 0 0 0,0 1 0 0 0,0-1 1 0 0,0 0-1 0 0,8 6 0 0 0,-9-8-80 0 0,0-1-1 0 0,1 0 1 0 0,-1 0-1 0 0,1 0 1 0 0,0-1-1 0 0,0 1 1 0 0,-1-1-1 0 0,1 0 0 0 0,0 0 1 0 0,0 0-1 0 0,0 0 1 0 0,0-1-1 0 0,0 1 1 0 0,0-1-1 0 0,1 0 1 0 0,-1-1-1 0 0,0 1 0 0 0,0-1 1 0 0,0 0-1 0 0,5-1 1 0 0,-5 1-673 0 0,0-1 1 0 0,-1 1 0 0 0,1-1-1 0 0,0 0 1 0 0,-1 0 0 0 0,1 0-1 0 0,4-4 1 0 0,4-4-4849 0 0</inkml:trace>
  <inkml:trace contextRef="#ctx0" brushRef="#br0" timeOffset="3370.79">1362 1 10136 0 0,'0'0'230'0'0,"0"0"30"0"0,0 0 19 0 0,0 0 72 0 0,0 0 271 0 0,0 0 125 0 0,0 0 21 0 0,0 0-31 0 0,0 0-154 0 0,0 0-67 0 0,0 0-17 0 0,0 0-11 0 0,0 0-35 0 0,0 0-19 0 0,0 0-2 0 0,0 0-9 0 0,0 0-40 0 0,-3 8 339 0 0,-33 113 1445 0 0,15-43-2590 0 0,-2 7-408 0 0,-19 155 0 0 0,39-213-281 0 0,2-16-1708 0 0,1-7-2737 0 0</inkml:trace>
  <inkml:trace contextRef="#ctx0" brushRef="#br0" timeOffset="37583.11">1488 256 8984 0 0,'4'-26'10707'0'0,"-5"26"-7675"0"0,-2 6-1193 0 0,-9 31-1076 0 0,6-8-655 0 0,-4 43 0 0 0,-1 10-82 0 0,7-62-555 0 0,1 0 0 0 0,2 1 0 0 0,0 24 0 0 0,1-44-212 0 0,0-1-230 0 0,0 0-42 0 0,0 0-146 0 0,0 0-573 0 0,0 0-253 0 0,1-1-51 0 0,7-3-10 0 0</inkml:trace>
  <inkml:trace contextRef="#ctx0" brushRef="#br0" timeOffset="37971.31">1538 49 18543 0 0,'0'0'776'0'0,"0"0"-616"0"0,0 0-160 0 0,0 0 0 0 0,0 0 424 0 0,0 0 56 0 0,0 0 16 0 0,0 0 0 0 0,0 0-240 0 0,0 0-40 0 0,0 0-16 0 0,0 0-6055 0 0,0 0-1209 0 0</inkml:trace>
  <inkml:trace contextRef="#ctx0" brushRef="#br0" timeOffset="38588.84">1695 152 14256 0 0,'0'0'520'0'0,"0"0"-199"0"0,0 0 430 0 0,0 0 222 0 0,0 0 47 0 0,0 0-59 0 0,0 0-289 0 0,0 0-127 0 0,-6 15 714 0 0,-2 14-973 0 0,1 1-1 0 0,-3 33 1 0 0,1-10-206 0 0,1 32-54 0 0,2-21 12 0 0,2-12-348 0 0,4-51 566 0 0,0-1-22 0 0,0 0-110 0 0,0 0-22 0 0,0 0 15 0 0,0 0-17 0 0,0 0-11 0 0,9-19 287 0 0,18-87-201 0 0,-22 79-240 0 0,1 1 0 0 0,1 0 0 0 0,1 1 0 0 0,17-35 0 0 0,-20 50 28 0 0,0 1 1 0 0,1 1 0 0 0,0-1-1 0 0,1 1 1 0 0,0 0-1 0 0,9-8 1 0 0,-13 13 59 0 0,0 0-1 0 0,1 0 1 0 0,-1 1-1 0 0,1-1 1 0 0,0 1-1 0 0,0 0 1 0 0,0 0-1 0 0,0 1 1 0 0,0-1-1 0 0,0 1 1 0 0,0 0-1 0 0,0 0 1 0 0,1 0-1 0 0,-1 0 1 0 0,0 1-1 0 0,1 0 1 0 0,5 0-1 0 0,-8 0-25 0 0,1 0-1 0 0,-1 1 1 0 0,0 0-1 0 0,0-1 0 0 0,0 1 1 0 0,0 0-1 0 0,0 0 1 0 0,0 0-1 0 0,0 0 0 0 0,0 0 1 0 0,0 1-1 0 0,0-1 1 0 0,0 0-1 0 0,-1 1 0 0 0,1 0 1 0 0,0-1-1 0 0,-1 1 1 0 0,1 0-1 0 0,-1 0 0 0 0,0 0 1 0 0,0 0-1 0 0,0 0 1 0 0,0 0-1 0 0,0 0 0 0 0,0 0 1 0 0,0 0-1 0 0,-1 0 1 0 0,1 1-1 0 0,-1 3 1 0 0,2 6-13 0 0,-1-1 1 0 0,-1 1 0 0 0,0 0 0 0 0,-3 16 0 0 0,3-22 100 0 0,-15 178 165 0 0,12-164-237 0 0,-1 26-94 0 0,4-46-276 0 0,0 0-140 0 0,0 0-30 0 0,6-18-5711 0 0,-6 10 4222 0 0</inkml:trace>
  <inkml:trace contextRef="#ctx0" brushRef="#br0" timeOffset="39174.11">1980 337 14312 0 0,'11'-1'564'0'0,"-1"0"0"0"0,14-3 0 0 0,6-1 922 0 0,-15 4-550 0 0,1-1-219 0 0,0 1 0 0 0,0-2 0 0 0,0 0 0 0 0,0-1-1 0 0,21-9 1 0 0,-26 8-563 0 0,0 0-1 0 0,17-12 0 0 0,-25 15-128 0 0,0-1-1 0 0,0 1 0 0 0,0-1 1 0 0,-1 0-1 0 0,1 1 0 0 0,-1-1 0 0 0,1 0 1 0 0,-1-1-1 0 0,0 1 0 0 0,0 0 1 0 0,-1-1-1 0 0,3-6 0 0 0,-3 9-24 0 0,1-4 0 0 0,-1 0 0 0 0,0-1 0 0 0,1 1 0 0 0,-2 0 0 0 0,2-10 0 0 0,-2 13 0 0 0,-1 0 0 0 0,1 0 0 0 0,0 1 0 0 0,0-1 0 0 0,-1 0 0 0 0,1 0 0 0 0,-1 1 0 0 0,0-1 0 0 0,1 0 0 0 0,-1 1 0 0 0,0-1 0 0 0,0 1 0 0 0,0-1 0 0 0,0 1 0 0 0,0-1 0 0 0,-1 1 0 0 0,1 0 0 0 0,0-1 0 0 0,-1 1 0 0 0,1 0 0 0 0,-1 0 0 0 0,1 0 0 0 0,-3-1 0 0 0,0 0 1 0 0,1 0-1 0 0,-1 1 1 0 0,1-1 0 0 0,-1 1-1 0 0,0 0 1 0 0,1 0-1 0 0,-1 1 1 0 0,0-1-1 0 0,0 1 1 0 0,0 0-1 0 0,1 0 1 0 0,-1 0 0 0 0,0 0-1 0 0,-7 2 1 0 0,6-1 1 0 0,-1 1 0 0 0,0 0 0 0 0,1 1 1 0 0,-1-1-1 0 0,1 1 0 0 0,0 0 0 0 0,0 1 1 0 0,-8 6-1 0 0,1 1 6 0 0,0 1 0 0 0,1 1 0 0 0,0 0 0 0 0,1 1 1 0 0,-16 26-1 0 0,19-27 19 0 0,1 0-1 0 0,0 0 1 0 0,1 0 0 0 0,0 1 0 0 0,1 0 0 0 0,-3 21 0 0 0,6-28 36 0 0,0 0 0 0 0,1 0 0 0 0,-1 0 0 0 0,1 1 1 0 0,1-1-1 0 0,0 0 0 0 0,0 0 0 0 0,0 0 0 0 0,1 0 0 0 0,0 0 0 0 0,0 0 0 0 0,1 0 0 0 0,0-1 0 0 0,7 13 0 0 0,-7-15-23 0 0,0-1 1 0 0,0 0-1 0 0,0 0 0 0 0,1 0 0 0 0,-1 0 0 0 0,1-1 0 0 0,0 1 0 0 0,0-1 1 0 0,-1 0-1 0 0,2 0 0 0 0,-1 0 0 0 0,0 0 0 0 0,0-1 0 0 0,7 2 1 0 0,-1-1-66 0 0,-1-1 1 0 0,1 0 0 0 0,-1 0 0 0 0,1-1 0 0 0,-1 0 0 0 0,10-1 0 0 0,-12-1-310 0 0,0 0 1 0 0,0 0-1 0 0,0 0 1 0 0,0-1-1 0 0,0 0 1 0 0,0 0 0 0 0,-1-1-1 0 0,0 0 1 0 0,0 0-1 0 0,0 0 1 0 0,7-8-1 0 0,2-1-7381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2-02T04:17:04.1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10512 0 0,'0'0'306'0'0,"0"0"-4"0"0,20 14 6377 0 0,-16-10-6332 0 0,-1-1 0 0 0,0 1 0 0 0,-1 0 0 0 0,1 0 0 0 0,-1 0 0 0 0,1 0 0 0 0,-1 0 0 0 0,3 8 0 0 0,9 39 418 0 0,-12-45-547 0 0,31 173 1396 0 0,9-14-1614 0 0,-41-159 0 0 0,0-1 0 0 0,1 0 0 0 0,0 0 0 0 0,0 0 0 0 0,0 0 0 0 0,6 9 0 0 0,-7-13-8 0 0,-1-1-1 0 0,0 1 1 0 0,1-1 0 0 0,-1 1-1 0 0,1-1 1 0 0,-1 1-1 0 0,1-1 1 0 0,-1 0 0 0 0,1 1-1 0 0,-1-1 1 0 0,1 0 0 0 0,0 1-1 0 0,-1-1 1 0 0,1 0-1 0 0,-1 0 1 0 0,1 0 0 0 0,0 1-1 0 0,-1-1 1 0 0,1 0-1 0 0,-1 0 1 0 0,1 0 0 0 0,0 0-1 0 0,-1 0 1 0 0,1 0-1 0 0,0 0 1 0 0,-1 0 0 0 0,1-1-1 0 0,0 1 1 0 0,-1 0-1 0 0,1 0 1 0 0,-1 0 0 0 0,1-1-1 0 0,-1 1 1 0 0,1 0-1 0 0,0-1 1 0 0,-1 1 0 0 0,1 0-1 0 0,0-1 1 0 0,-1 0-10 0 0,10-7-186 0 0,-1-1-1 0 0,0-1 1 0 0,0 0 0 0 0,-1 0 0 0 0,-1-1-1 0 0,11-18 1 0 0,8-12 579 0 0,-17 28-258 0 0,11-23 0 0 0,-1 0-127 0 0,-1 4 203 0 0,22-57-1 0 0,-20 41 513 0 0,13-16-943 0 0,-30 57 206 0 0,1 1 0 0 0,0 0 0 0 0,1 0 0 0 0,0 1-1 0 0,0-1 1 0 0,0 1 0 0 0,9-7 0 0 0,-14 12 301 0 0,1-1-42 0 0,4-1-182 0 0,-2 0-45 0 0,2 6 0 0 0,-4-1 0 0 0,1 3 0 0 0,0 1 0 0 0,0 0 0 0 0,-1 0 0 0 0,0-1 0 0 0,0 1 0 0 0,-1 0 0 0 0,0 0 0 0 0,0 0 0 0 0,-1 0 0 0 0,-2 10 0 0 0,0 15 0 0 0,-9 88-614 0 0,1-17-116 0 0,10-86 436 0 0,-7 137-20 0 0,5-56-1134 0 0,3-97 798 0 0,0-1-618 0 0,0 0-275 0 0,0 0-51 0 0,0 0-6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2-02T04:17:03.3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 1 11912 0 0,'0'0'349'0'0,"0"0"-2"0"0,3 15 3005 0 0,-5 33-1488 0 0,-12 61 0 0 0,6-47-1105 0 0,1-19-521 0 0,-2 28 28 0 0,-5 18-26 0 0,7-20-230 0 0,-1 47-470 0 0,8-115 69 0 0,0-1-8 0 0,0 0-19 0 0,0 0-81 0 0,5-15-1305 0 0,3-23-2449 0 0,-6 25 3378 0 0,3-12-1003 0 0</inkml:trace>
</inkml:ink>
</file>

<file path=word/theme/theme1.xml><?xml version="1.0" encoding="utf-8"?>
<a:theme xmlns:a="http://schemas.openxmlformats.org/drawingml/2006/main" name="Release form for use of one's imag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54217-3528-4940-8345-6B73C6AF360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Photographer's image use release form</Template>
  <TotalTime>0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2020-01-30T19:23:00Z</dcterms:created>
  <dcterms:modified xsi:type="dcterms:W3CDTF">2021-07-19T03:51:00Z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TC039882799991</vt:lpwstr>
  </property>
</Properties>
</file>